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915" w:rsidRPr="0042030F" w:rsidRDefault="00CF1A91" w:rsidP="00CF1A91">
      <w:pPr>
        <w:jc w:val="center"/>
        <w:rPr>
          <w:rFonts w:ascii="Nokia Sans S60" w:hAnsi="Nokia Sans S60" w:cs="Nokia Sans S60"/>
          <w:b/>
          <w:color w:val="000000"/>
          <w:sz w:val="20"/>
          <w:szCs w:val="20"/>
          <w:lang w:val="en-US"/>
        </w:rPr>
      </w:pPr>
      <w:r>
        <w:rPr>
          <w:rFonts w:ascii="Nokia Sans S60" w:hAnsi="Nokia Sans S60" w:cs="Nokia Sans S60"/>
          <w:b/>
          <w:color w:val="000000"/>
          <w:sz w:val="20"/>
          <w:szCs w:val="20"/>
          <w:lang w:val="en-US"/>
        </w:rPr>
        <w:t xml:space="preserve">SUMMARY </w:t>
      </w:r>
      <w:r w:rsidR="0041338D" w:rsidRPr="0042030F">
        <w:rPr>
          <w:rFonts w:ascii="Nokia Sans S60" w:hAnsi="Nokia Sans S60" w:cs="Nokia Sans S60"/>
          <w:b/>
          <w:color w:val="000000"/>
          <w:sz w:val="20"/>
          <w:szCs w:val="20"/>
          <w:lang w:val="en-US"/>
        </w:rPr>
        <w:t>LEVEL 11</w:t>
      </w:r>
    </w:p>
    <w:tbl>
      <w:tblPr>
        <w:tblW w:w="1148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954"/>
        <w:gridCol w:w="5528"/>
      </w:tblGrid>
      <w:tr w:rsidR="00252915" w:rsidRPr="00DA481D" w:rsidTr="00252915">
        <w:trPr>
          <w:trHeight w:val="2977"/>
        </w:trPr>
        <w:tc>
          <w:tcPr>
            <w:tcW w:w="5954" w:type="dxa"/>
            <w:shd w:val="clear" w:color="auto" w:fill="auto"/>
          </w:tcPr>
          <w:tbl>
            <w:tblPr>
              <w:tblStyle w:val="PlainTable41"/>
              <w:tblW w:w="5846" w:type="dxa"/>
              <w:tblLayout w:type="fixed"/>
              <w:tblLook w:val="04A0" w:firstRow="1" w:lastRow="0" w:firstColumn="1" w:lastColumn="0" w:noHBand="0" w:noVBand="1"/>
            </w:tblPr>
            <w:tblGrid>
              <w:gridCol w:w="2591"/>
              <w:gridCol w:w="3255"/>
            </w:tblGrid>
            <w:tr w:rsidR="00252915" w:rsidRPr="0042030F" w:rsidTr="008619C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1" w:type="dxa"/>
                </w:tcPr>
                <w:p w:rsidR="00252915" w:rsidRPr="0042030F" w:rsidRDefault="00160B67" w:rsidP="0042030F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GB"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I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was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wondering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…</w:t>
                  </w:r>
                </w:p>
              </w:tc>
              <w:tc>
                <w:tcPr>
                  <w:tcW w:w="3255" w:type="dxa"/>
                </w:tcPr>
                <w:p w:rsidR="00252915" w:rsidRPr="0042030F" w:rsidRDefault="00160B67" w:rsidP="0042030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b w:val="0"/>
                      <w:sz w:val="20"/>
                      <w:szCs w:val="20"/>
                      <w:lang w:val="en-GB"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b w:val="0"/>
                      <w:sz w:val="20"/>
                      <w:szCs w:val="20"/>
                      <w:lang w:eastAsia="en-US"/>
                    </w:rPr>
                    <w:t>Интересно… Не подскажете ли мне… (оч. вежливо)</w:t>
                  </w:r>
                </w:p>
              </w:tc>
            </w:tr>
            <w:tr w:rsidR="00252915" w:rsidRPr="0042030F" w:rsidTr="008619C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1" w:type="dxa"/>
                </w:tcPr>
                <w:p w:rsidR="00252915" w:rsidRPr="0042030F" w:rsidRDefault="00160B67" w:rsidP="0042030F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GB"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rehearsal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/</w:t>
                  </w:r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val="en-US" w:eastAsia="en-US"/>
                    </w:rPr>
                    <w:t>r</w:t>
                  </w:r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ɪˈ</w:t>
                  </w:r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val="en-US" w:eastAsia="en-US"/>
                    </w:rPr>
                    <w:t>h</w:t>
                  </w:r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ɜː</w:t>
                  </w:r>
                  <w:proofErr w:type="spellStart"/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val="en-US" w:eastAsia="en-US"/>
                    </w:rPr>
                    <w:t>sl</w:t>
                  </w:r>
                  <w:proofErr w:type="spellEnd"/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/</w:t>
                  </w:r>
                </w:p>
              </w:tc>
              <w:tc>
                <w:tcPr>
                  <w:tcW w:w="3255" w:type="dxa"/>
                </w:tcPr>
                <w:p w:rsidR="00252915" w:rsidRPr="0042030F" w:rsidRDefault="00160B67" w:rsidP="004203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репетиция</w:t>
                  </w:r>
                  <w:proofErr w:type="gramEnd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</w:p>
              </w:tc>
            </w:tr>
            <w:tr w:rsidR="00252915" w:rsidRPr="0042030F" w:rsidTr="008619C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1" w:type="dxa"/>
                </w:tcPr>
                <w:p w:rsidR="00252915" w:rsidRPr="0042030F" w:rsidRDefault="00160B67" w:rsidP="0042030F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GB"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ruin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smth</w:t>
                  </w:r>
                </w:p>
              </w:tc>
              <w:tc>
                <w:tcPr>
                  <w:tcW w:w="3255" w:type="dxa"/>
                </w:tcPr>
                <w:p w:rsidR="00252915" w:rsidRPr="0042030F" w:rsidRDefault="00160B67" w:rsidP="0042030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разрушать</w:t>
                  </w:r>
                  <w:proofErr w:type="gramEnd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, портить что-то </w:t>
                  </w:r>
                </w:p>
              </w:tc>
            </w:tr>
            <w:tr w:rsidR="00252915" w:rsidRPr="0042030F" w:rsidTr="008619C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1" w:type="dxa"/>
                </w:tcPr>
                <w:p w:rsidR="00252915" w:rsidRPr="0042030F" w:rsidRDefault="00160B67" w:rsidP="0042030F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GB"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subway (Am); tube (Br)</w:t>
                  </w:r>
                </w:p>
              </w:tc>
              <w:tc>
                <w:tcPr>
                  <w:tcW w:w="3255" w:type="dxa"/>
                </w:tcPr>
                <w:p w:rsidR="00252915" w:rsidRPr="0042030F" w:rsidRDefault="00160B67" w:rsidP="0042030F">
                  <w:pPr>
                    <w:tabs>
                      <w:tab w:val="left" w:pos="3011"/>
                    </w:tabs>
                    <w:ind w:right="-24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метро</w:t>
                  </w:r>
                  <w:proofErr w:type="gramEnd"/>
                </w:p>
              </w:tc>
            </w:tr>
            <w:tr w:rsidR="00252915" w:rsidRPr="0042030F" w:rsidTr="008619C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1" w:type="dxa"/>
                </w:tcPr>
                <w:p w:rsidR="00252915" w:rsidRPr="0042030F" w:rsidRDefault="00160B67" w:rsidP="0042030F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GB"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stepmom</w:t>
                  </w:r>
                </w:p>
              </w:tc>
              <w:tc>
                <w:tcPr>
                  <w:tcW w:w="3255" w:type="dxa"/>
                </w:tcPr>
                <w:p w:rsidR="00252915" w:rsidRPr="0042030F" w:rsidRDefault="00160B67" w:rsidP="0042030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</w:pPr>
                  <w:proofErr w:type="gram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мачеха</w:t>
                  </w:r>
                  <w:proofErr w:type="gramEnd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 xml:space="preserve"> </w:t>
                  </w:r>
                </w:p>
              </w:tc>
            </w:tr>
            <w:tr w:rsidR="00252915" w:rsidRPr="0042030F" w:rsidTr="008619C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1" w:type="dxa"/>
                </w:tcPr>
                <w:p w:rsidR="00252915" w:rsidRPr="0042030F" w:rsidRDefault="00160B67" w:rsidP="0042030F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self-involved</w:t>
                  </w:r>
                </w:p>
              </w:tc>
              <w:tc>
                <w:tcPr>
                  <w:tcW w:w="3255" w:type="dxa"/>
                </w:tcPr>
                <w:p w:rsidR="00252915" w:rsidRPr="0042030F" w:rsidRDefault="00160B67" w:rsidP="004203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</w:pPr>
                  <w:proofErr w:type="gram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эгоцентричный</w:t>
                  </w:r>
                  <w:proofErr w:type="gramEnd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 xml:space="preserve">, </w:t>
                  </w:r>
                  <w:proofErr w:type="spell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поглощ</w:t>
                  </w:r>
                  <w:proofErr w:type="spellEnd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 xml:space="preserve">. 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собой</w:t>
                  </w:r>
                </w:p>
              </w:tc>
            </w:tr>
            <w:tr w:rsidR="00252915" w:rsidRPr="0042030F" w:rsidTr="008619C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1" w:type="dxa"/>
                </w:tcPr>
                <w:p w:rsidR="00252915" w:rsidRPr="0042030F" w:rsidRDefault="00035E5A" w:rsidP="0042030F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GB" w:eastAsia="en-US"/>
                    </w:rPr>
                  </w:pPr>
                  <w:r w:rsidRPr="0042030F">
                    <w:rPr>
                      <w:noProof/>
                      <w:sz w:val="20"/>
                      <w:szCs w:val="20"/>
                      <w:lang w:val="en-US" w:eastAsia="en-US"/>
                    </w:rPr>
                    <w:drawing>
                      <wp:anchor distT="0" distB="0" distL="114300" distR="114300" simplePos="0" relativeHeight="251698176" behindDoc="0" locked="0" layoutInCell="1" allowOverlap="1" wp14:anchorId="78F3F9C6" wp14:editId="42C2149E">
                        <wp:simplePos x="0" y="0"/>
                        <wp:positionH relativeFrom="column">
                          <wp:posOffset>-43815</wp:posOffset>
                        </wp:positionH>
                        <wp:positionV relativeFrom="paragraph">
                          <wp:posOffset>-315851</wp:posOffset>
                        </wp:positionV>
                        <wp:extent cx="499730" cy="1243344"/>
                        <wp:effectExtent l="0" t="0" r="0" b="0"/>
                        <wp:wrapNone/>
                        <wp:docPr id="35" name="Picture 35" descr="Royalty-Free (RF) thumb up Clipart Illustration #11062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Royalty-Free (RF) thumb up Clipart Illustration #1106208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4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32765" r="26689" b="2548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99730" cy="12433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60B67"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homesick</w:t>
                  </w:r>
                </w:p>
              </w:tc>
              <w:tc>
                <w:tcPr>
                  <w:tcW w:w="3255" w:type="dxa"/>
                </w:tcPr>
                <w:p w:rsidR="00252915" w:rsidRPr="0042030F" w:rsidRDefault="00160B67" w:rsidP="0042030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тоскующий</w:t>
                  </w:r>
                  <w:proofErr w:type="gramEnd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по дому, родине</w:t>
                  </w:r>
                </w:p>
              </w:tc>
            </w:tr>
            <w:tr w:rsidR="00252915" w:rsidRPr="0042030F" w:rsidTr="008619C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1" w:type="dxa"/>
                </w:tcPr>
                <w:p w:rsidR="00252915" w:rsidRPr="0042030F" w:rsidRDefault="00160B67" w:rsidP="0042030F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GB"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enjoy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yourself</w:t>
                  </w:r>
                </w:p>
              </w:tc>
              <w:tc>
                <w:tcPr>
                  <w:tcW w:w="3255" w:type="dxa"/>
                </w:tcPr>
                <w:p w:rsidR="00252915" w:rsidRPr="0042030F" w:rsidRDefault="00160B67" w:rsidP="004203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GB" w:eastAsia="en-US"/>
                    </w:rPr>
                  </w:pPr>
                  <w:proofErr w:type="gram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веселиться</w:t>
                  </w:r>
                  <w:proofErr w:type="gramEnd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(не </w:t>
                  </w:r>
                  <w:r w:rsidRPr="0042030F">
                    <w:rPr>
                      <w:rFonts w:ascii="Nokia Sans S60" w:eastAsia="Century Gothic" w:hAnsi="Nokia Sans S60" w:cs="Nokia Sans S60"/>
                      <w:strike/>
                      <w:sz w:val="20"/>
                      <w:szCs w:val="20"/>
                      <w:lang w:eastAsia="en-US"/>
                    </w:rPr>
                    <w:t>наслаждаться собой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)</w:t>
                  </w:r>
                </w:p>
              </w:tc>
            </w:tr>
            <w:tr w:rsidR="00252915" w:rsidRPr="0042030F" w:rsidTr="008619C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1" w:type="dxa"/>
                </w:tcPr>
                <w:p w:rsidR="00252915" w:rsidRPr="0042030F" w:rsidRDefault="00160B67" w:rsidP="0042030F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GB"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liquor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/ˈ</w:t>
                  </w:r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val="en-US" w:eastAsia="en-US"/>
                    </w:rPr>
                    <w:t>l</w:t>
                  </w:r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ɪ</w:t>
                  </w:r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val="en-US" w:eastAsia="en-US"/>
                    </w:rPr>
                    <w:t>k</w:t>
                  </w:r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ə/</w:t>
                  </w:r>
                </w:p>
              </w:tc>
              <w:tc>
                <w:tcPr>
                  <w:tcW w:w="3255" w:type="dxa"/>
                </w:tcPr>
                <w:p w:rsidR="00252915" w:rsidRPr="0042030F" w:rsidRDefault="00160B67" w:rsidP="0042030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алкогольные</w:t>
                  </w:r>
                  <w:proofErr w:type="gramEnd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напитки (не </w:t>
                  </w:r>
                  <w:r w:rsidRPr="0042030F">
                    <w:rPr>
                      <w:rFonts w:ascii="Nokia Sans S60" w:eastAsia="Century Gothic" w:hAnsi="Nokia Sans S60" w:cs="Nokia Sans S60"/>
                      <w:strike/>
                      <w:sz w:val="20"/>
                      <w:szCs w:val="20"/>
                      <w:lang w:eastAsia="en-US"/>
                    </w:rPr>
                    <w:t>ликёр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)</w:t>
                  </w:r>
                </w:p>
              </w:tc>
            </w:tr>
            <w:tr w:rsidR="00252915" w:rsidRPr="0042030F" w:rsidTr="008619C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1" w:type="dxa"/>
                </w:tcPr>
                <w:p w:rsidR="00252915" w:rsidRPr="0042030F" w:rsidRDefault="00160B67" w:rsidP="0042030F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GB"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remodel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a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house</w:t>
                  </w:r>
                </w:p>
              </w:tc>
              <w:tc>
                <w:tcPr>
                  <w:tcW w:w="3255" w:type="dxa"/>
                </w:tcPr>
                <w:p w:rsidR="00252915" w:rsidRPr="0042030F" w:rsidRDefault="00160B67" w:rsidP="004203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</w:pPr>
                  <w:proofErr w:type="gram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сделать</w:t>
                  </w:r>
                  <w:proofErr w:type="gramEnd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ремонт в доме</w:t>
                  </w:r>
                </w:p>
              </w:tc>
            </w:tr>
            <w:tr w:rsidR="00252915" w:rsidRPr="0042030F" w:rsidTr="008619C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1" w:type="dxa"/>
                </w:tcPr>
                <w:p w:rsidR="00252915" w:rsidRPr="0042030F" w:rsidRDefault="00160B67" w:rsidP="0042030F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fare (on a ticket)</w:t>
                  </w:r>
                </w:p>
              </w:tc>
              <w:tc>
                <w:tcPr>
                  <w:tcW w:w="3255" w:type="dxa"/>
                </w:tcPr>
                <w:p w:rsidR="00252915" w:rsidRPr="0042030F" w:rsidRDefault="00160B67" w:rsidP="0042030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</w:pPr>
                  <w:proofErr w:type="gram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оплата</w:t>
                  </w:r>
                  <w:proofErr w:type="gramEnd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 xml:space="preserve"> 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за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 xml:space="preserve"> 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проезд</w:t>
                  </w:r>
                </w:p>
              </w:tc>
            </w:tr>
            <w:tr w:rsidR="00252915" w:rsidRPr="0042030F" w:rsidTr="008619C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1" w:type="dxa"/>
                </w:tcPr>
                <w:p w:rsidR="00252915" w:rsidRPr="0042030F" w:rsidRDefault="00160B67" w:rsidP="0042030F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take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advantage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u w:val="single"/>
                      <w:lang w:val="en-US" w:eastAsia="en-US"/>
                    </w:rPr>
                    <w:t>of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smb</w:t>
                  </w:r>
                </w:p>
              </w:tc>
              <w:tc>
                <w:tcPr>
                  <w:tcW w:w="3255" w:type="dxa"/>
                </w:tcPr>
                <w:p w:rsidR="00252915" w:rsidRPr="0042030F" w:rsidRDefault="00060AD8" w:rsidP="004203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извлечь</w:t>
                  </w:r>
                  <w:proofErr w:type="gramEnd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выгоду, использовать в своих интересах</w:t>
                  </w:r>
                </w:p>
              </w:tc>
            </w:tr>
            <w:tr w:rsidR="00252915" w:rsidRPr="0042030F" w:rsidTr="008619C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1" w:type="dxa"/>
                </w:tcPr>
                <w:p w:rsidR="00252915" w:rsidRPr="0042030F" w:rsidRDefault="00060AD8" w:rsidP="0042030F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split</w:t>
                  </w:r>
                  <w:proofErr w:type="gramEnd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smth 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with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smb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.</w:t>
                  </w:r>
                </w:p>
              </w:tc>
              <w:tc>
                <w:tcPr>
                  <w:tcW w:w="3255" w:type="dxa"/>
                </w:tcPr>
                <w:p w:rsidR="00252915" w:rsidRPr="0042030F" w:rsidRDefault="00060AD8" w:rsidP="0042030F">
                  <w:pPr>
                    <w:ind w:right="-53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поделить</w:t>
                  </w:r>
                  <w:proofErr w:type="gramEnd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(с кем-то)</w:t>
                  </w:r>
                </w:p>
              </w:tc>
            </w:tr>
            <w:tr w:rsidR="00252915" w:rsidRPr="0042030F" w:rsidTr="008619C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1" w:type="dxa"/>
                </w:tcPr>
                <w:p w:rsidR="00252915" w:rsidRPr="0042030F" w:rsidRDefault="00060AD8" w:rsidP="0042030F">
                  <w:pPr>
                    <w:ind w:left="-216" w:right="86"/>
                    <w:jc w:val="right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Face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it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!</w:t>
                  </w:r>
                </w:p>
              </w:tc>
              <w:tc>
                <w:tcPr>
                  <w:tcW w:w="3255" w:type="dxa"/>
                </w:tcPr>
                <w:p w:rsidR="00252915" w:rsidRPr="0042030F" w:rsidRDefault="00060AD8" w:rsidP="004203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да</w:t>
                  </w:r>
                  <w:proofErr w:type="gramEnd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пойми же ты!</w:t>
                  </w:r>
                </w:p>
              </w:tc>
            </w:tr>
            <w:tr w:rsidR="00252915" w:rsidRPr="0042030F" w:rsidTr="008619C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1" w:type="dxa"/>
                </w:tcPr>
                <w:p w:rsidR="00252915" w:rsidRPr="0042030F" w:rsidRDefault="00A13FB0" w:rsidP="0042030F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lawn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ornaments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/</w:t>
                  </w:r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val="en-US" w:eastAsia="en-US"/>
                    </w:rPr>
                    <w:t>l</w:t>
                  </w:r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ɔː</w:t>
                  </w:r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val="en-US" w:eastAsia="en-US"/>
                    </w:rPr>
                    <w:t>n</w:t>
                  </w:r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 xml:space="preserve"> ˈɔː</w:t>
                  </w:r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val="en-US" w:eastAsia="en-US"/>
                    </w:rPr>
                    <w:t>n</w:t>
                  </w:r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ə</w:t>
                  </w:r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val="en-US" w:eastAsia="en-US"/>
                    </w:rPr>
                    <w:t>m</w:t>
                  </w:r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ə</w:t>
                  </w:r>
                  <w:proofErr w:type="spellStart"/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val="en-US" w:eastAsia="en-US"/>
                    </w:rPr>
                    <w:t>nt</w:t>
                  </w:r>
                  <w:r w:rsidR="008619C4" w:rsidRPr="0042030F">
                    <w:rPr>
                      <w:rFonts w:eastAsia="Century Gothic"/>
                      <w:b w:val="0"/>
                      <w:sz w:val="20"/>
                      <w:szCs w:val="20"/>
                      <w:lang w:val="en-US" w:eastAsia="en-US"/>
                    </w:rPr>
                    <w:t>s</w:t>
                  </w:r>
                  <w:proofErr w:type="spellEnd"/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/</w:t>
                  </w:r>
                </w:p>
              </w:tc>
              <w:tc>
                <w:tcPr>
                  <w:tcW w:w="3255" w:type="dxa"/>
                </w:tcPr>
                <w:p w:rsidR="00252915" w:rsidRPr="0042030F" w:rsidRDefault="009F60C6" w:rsidP="0042030F">
                  <w:pPr>
                    <w:ind w:right="86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eastAsia="en-US"/>
                    </w:rPr>
                  </w:pPr>
                  <w:r w:rsidRPr="0042030F">
                    <w:rPr>
                      <w:noProof/>
                      <w:sz w:val="20"/>
                      <w:szCs w:val="20"/>
                      <w:lang w:val="en-US" w:eastAsia="en-US"/>
                    </w:rPr>
                    <w:drawing>
                      <wp:anchor distT="0" distB="0" distL="114300" distR="114300" simplePos="0" relativeHeight="251700224" behindDoc="0" locked="0" layoutInCell="1" allowOverlap="1" wp14:anchorId="543091E1" wp14:editId="66594911">
                        <wp:simplePos x="0" y="0"/>
                        <wp:positionH relativeFrom="column">
                          <wp:posOffset>1956435</wp:posOffset>
                        </wp:positionH>
                        <wp:positionV relativeFrom="paragraph">
                          <wp:posOffset>-88900</wp:posOffset>
                        </wp:positionV>
                        <wp:extent cx="490855" cy="786765"/>
                        <wp:effectExtent l="0" t="0" r="4445" b="0"/>
                        <wp:wrapNone/>
                        <wp:docPr id="36" name="Picture 36" descr="Royalty-Free (RF) daffodil Clipart Illustration #10982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Royalty-Free (RF) daffodil Clipart Illustration #1098267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5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9831" r="17189" b="2544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90855" cy="7867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proofErr w:type="gramStart"/>
                  <w:r w:rsidR="00A13FB0"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украшения</w:t>
                  </w:r>
                  <w:proofErr w:type="gramEnd"/>
                  <w:r w:rsidR="00A13FB0"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для лужайки</w:t>
                  </w:r>
                </w:p>
              </w:tc>
            </w:tr>
            <w:tr w:rsidR="00252915" w:rsidRPr="0042030F" w:rsidTr="008619C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1" w:type="dxa"/>
                </w:tcPr>
                <w:p w:rsidR="00252915" w:rsidRPr="0042030F" w:rsidRDefault="00A13FB0" w:rsidP="0042030F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best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man</w:t>
                  </w:r>
                  <w:r w:rsidR="008619C4"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 xml:space="preserve"> 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/</w:t>
                  </w:r>
                  <w:r w:rsidR="008619C4"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 xml:space="preserve"> 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bridesmaid</w:t>
                  </w:r>
                </w:p>
              </w:tc>
              <w:tc>
                <w:tcPr>
                  <w:tcW w:w="3255" w:type="dxa"/>
                </w:tcPr>
                <w:p w:rsidR="00252915" w:rsidRPr="0042030F" w:rsidRDefault="00A13FB0" w:rsidP="00DF075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шафер</w:t>
                  </w:r>
                  <w:proofErr w:type="gramEnd"/>
                  <w:r w:rsidR="008619C4"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/</w:t>
                  </w:r>
                  <w:r w:rsidR="008619C4"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подружка невесты </w:t>
                  </w:r>
                </w:p>
              </w:tc>
            </w:tr>
            <w:tr w:rsidR="00252915" w:rsidRPr="0042030F" w:rsidTr="008619C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1" w:type="dxa"/>
                </w:tcPr>
                <w:p w:rsidR="00252915" w:rsidRPr="0042030F" w:rsidRDefault="00A13FB0" w:rsidP="0042030F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settle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smth</w:t>
                  </w:r>
                </w:p>
              </w:tc>
              <w:tc>
                <w:tcPr>
                  <w:tcW w:w="3255" w:type="dxa"/>
                </w:tcPr>
                <w:p w:rsidR="00252915" w:rsidRPr="0042030F" w:rsidRDefault="00A13FB0" w:rsidP="0042030F">
                  <w:pPr>
                    <w:ind w:right="-10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уладить</w:t>
                  </w:r>
                  <w:proofErr w:type="gramEnd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что-то</w:t>
                  </w:r>
                </w:p>
              </w:tc>
            </w:tr>
            <w:tr w:rsidR="00252915" w:rsidRPr="0042030F" w:rsidTr="008619C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1" w:type="dxa"/>
                </w:tcPr>
                <w:p w:rsidR="00252915" w:rsidRPr="0042030F" w:rsidRDefault="00A13FB0" w:rsidP="0042030F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sedative</w:t>
                  </w:r>
                </w:p>
              </w:tc>
              <w:tc>
                <w:tcPr>
                  <w:tcW w:w="3255" w:type="dxa"/>
                </w:tcPr>
                <w:p w:rsidR="00252915" w:rsidRPr="0042030F" w:rsidRDefault="00A13FB0" w:rsidP="0042030F">
                  <w:pPr>
                    <w:ind w:right="8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успокоительное</w:t>
                  </w:r>
                  <w:proofErr w:type="gramEnd"/>
                </w:p>
              </w:tc>
            </w:tr>
            <w:tr w:rsidR="00252915" w:rsidRPr="0042030F" w:rsidTr="008619C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1" w:type="dxa"/>
                </w:tcPr>
                <w:p w:rsidR="00252915" w:rsidRPr="0042030F" w:rsidRDefault="00A13FB0" w:rsidP="0042030F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No good can come of this!</w:t>
                  </w:r>
                </w:p>
              </w:tc>
              <w:tc>
                <w:tcPr>
                  <w:tcW w:w="3255" w:type="dxa"/>
                </w:tcPr>
                <w:p w:rsidR="00252915" w:rsidRPr="0042030F" w:rsidRDefault="00A13FB0" w:rsidP="0042030F">
                  <w:pPr>
                    <w:tabs>
                      <w:tab w:val="left" w:pos="2869"/>
                    </w:tabs>
                    <w:ind w:right="45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Ничего хорошего из этого не выйдет!</w:t>
                  </w:r>
                </w:p>
              </w:tc>
            </w:tr>
            <w:tr w:rsidR="00252915" w:rsidRPr="0042030F" w:rsidTr="008619C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1" w:type="dxa"/>
                </w:tcPr>
                <w:p w:rsidR="00252915" w:rsidRPr="0042030F" w:rsidRDefault="00A13FB0" w:rsidP="0042030F">
                  <w:pPr>
                    <w:ind w:right="86"/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You want a piece of me?</w:t>
                  </w:r>
                </w:p>
              </w:tc>
              <w:tc>
                <w:tcPr>
                  <w:tcW w:w="3255" w:type="dxa"/>
                </w:tcPr>
                <w:p w:rsidR="00252915" w:rsidRPr="0042030F" w:rsidRDefault="00A13FB0" w:rsidP="0042030F">
                  <w:pPr>
                    <w:ind w:right="8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Ты нарываешься?</w:t>
                  </w:r>
                </w:p>
              </w:tc>
            </w:tr>
            <w:tr w:rsidR="00252915" w:rsidRPr="0042030F" w:rsidTr="008619C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1" w:type="dxa"/>
                </w:tcPr>
                <w:p w:rsidR="00252915" w:rsidRPr="0042030F" w:rsidRDefault="00A13FB0" w:rsidP="0042030F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thumb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/</w:t>
                  </w:r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val="en-US" w:eastAsia="en-US"/>
                    </w:rPr>
                    <w:t>θ</w:t>
                  </w:r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ʌ</w:t>
                  </w:r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val="en-US" w:eastAsia="en-US"/>
                    </w:rPr>
                    <w:t>m</w:t>
                  </w:r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/</w:t>
                  </w:r>
                </w:p>
              </w:tc>
              <w:tc>
                <w:tcPr>
                  <w:tcW w:w="3255" w:type="dxa"/>
                </w:tcPr>
                <w:p w:rsidR="00252915" w:rsidRPr="0042030F" w:rsidRDefault="00A13FB0" w:rsidP="0042030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</w:pPr>
                  <w:proofErr w:type="gram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большой</w:t>
                  </w:r>
                  <w:proofErr w:type="gramEnd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палец</w:t>
                  </w:r>
                </w:p>
              </w:tc>
            </w:tr>
            <w:tr w:rsidR="00820727" w:rsidRPr="0042030F" w:rsidTr="008619C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1" w:type="dxa"/>
                </w:tcPr>
                <w:p w:rsidR="00820727" w:rsidRPr="0042030F" w:rsidRDefault="00820727" w:rsidP="0042030F">
                  <w:pPr>
                    <w:jc w:val="right"/>
                    <w:rPr>
                      <w:rFonts w:eastAsia="Century Gothic"/>
                      <w:sz w:val="20"/>
                      <w:szCs w:val="20"/>
                      <w:lang w:val="en-US"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to increase</w:t>
                  </w:r>
                  <w:r w:rsidRPr="0042030F">
                    <w:rPr>
                      <w:rFonts w:eastAsia="Century Gothic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val="en-US" w:eastAsia="en-US"/>
                    </w:rPr>
                    <w:t>/</w:t>
                  </w:r>
                  <w:proofErr w:type="spellStart"/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ɪnˈkriːs</w:t>
                  </w:r>
                  <w:proofErr w:type="spellEnd"/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/</w:t>
                  </w:r>
                </w:p>
              </w:tc>
              <w:tc>
                <w:tcPr>
                  <w:tcW w:w="3255" w:type="dxa"/>
                </w:tcPr>
                <w:p w:rsidR="00820727" w:rsidRPr="0042030F" w:rsidRDefault="00820727" w:rsidP="004203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spell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увеличивать</w:t>
                  </w:r>
                  <w:proofErr w:type="spellEnd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 xml:space="preserve">, </w:t>
                  </w:r>
                  <w:proofErr w:type="spell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повышать</w:t>
                  </w:r>
                  <w:proofErr w:type="spellEnd"/>
                </w:p>
              </w:tc>
            </w:tr>
            <w:tr w:rsidR="00820727" w:rsidRPr="0042030F" w:rsidTr="008619C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1" w:type="dxa"/>
                </w:tcPr>
                <w:p w:rsidR="00820727" w:rsidRPr="0042030F" w:rsidRDefault="00820727" w:rsidP="0042030F">
                  <w:pPr>
                    <w:jc w:val="right"/>
                    <w:rPr>
                      <w:rFonts w:eastAsia="Century Gothic"/>
                      <w:sz w:val="20"/>
                      <w:szCs w:val="20"/>
                      <w:lang w:val="en-US"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extremely rare</w:t>
                  </w:r>
                  <w:r w:rsidRPr="0042030F">
                    <w:rPr>
                      <w:rFonts w:eastAsia="Century Gothic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val="en-US" w:eastAsia="en-US"/>
                    </w:rPr>
                    <w:t>/</w:t>
                  </w:r>
                  <w:proofErr w:type="spellStart"/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ɪkˈstriːmli</w:t>
                  </w:r>
                  <w:proofErr w:type="spellEnd"/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/</w:t>
                  </w:r>
                </w:p>
              </w:tc>
              <w:tc>
                <w:tcPr>
                  <w:tcW w:w="3255" w:type="dxa"/>
                </w:tcPr>
                <w:p w:rsidR="00820727" w:rsidRPr="0042030F" w:rsidRDefault="00820727" w:rsidP="0042030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spell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крайне</w:t>
                  </w:r>
                  <w:proofErr w:type="spellEnd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 xml:space="preserve"> </w:t>
                  </w:r>
                  <w:proofErr w:type="spell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редкий</w:t>
                  </w:r>
                  <w:proofErr w:type="spellEnd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 xml:space="preserve"> </w:t>
                  </w:r>
                </w:p>
              </w:tc>
            </w:tr>
            <w:tr w:rsidR="00820727" w:rsidRPr="0042030F" w:rsidTr="008619C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1" w:type="dxa"/>
                </w:tcPr>
                <w:p w:rsidR="00820727" w:rsidRPr="0042030F" w:rsidRDefault="00820727" w:rsidP="0042030F">
                  <w:pPr>
                    <w:jc w:val="right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household</w:t>
                  </w:r>
                </w:p>
              </w:tc>
              <w:tc>
                <w:tcPr>
                  <w:tcW w:w="3255" w:type="dxa"/>
                </w:tcPr>
                <w:p w:rsidR="00820727" w:rsidRPr="0042030F" w:rsidRDefault="00820727" w:rsidP="004203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spell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семья</w:t>
                  </w:r>
                  <w:proofErr w:type="spellEnd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 xml:space="preserve">, </w:t>
                  </w:r>
                  <w:proofErr w:type="spell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хозяйство</w:t>
                  </w:r>
                  <w:proofErr w:type="spellEnd"/>
                </w:p>
              </w:tc>
            </w:tr>
            <w:tr w:rsidR="00820727" w:rsidRPr="0042030F" w:rsidTr="008619C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1" w:type="dxa"/>
                </w:tcPr>
                <w:p w:rsidR="00820727" w:rsidRPr="0042030F" w:rsidRDefault="00820727" w:rsidP="0042030F">
                  <w:pPr>
                    <w:jc w:val="right"/>
                    <w:rPr>
                      <w:rFonts w:eastAsia="Century Gothic"/>
                      <w:sz w:val="20"/>
                      <w:szCs w:val="20"/>
                      <w:lang w:val="en-US"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beyond</w:t>
                  </w:r>
                  <w:r w:rsidRPr="0042030F">
                    <w:rPr>
                      <w:rFonts w:eastAsia="Century Gothic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val="en-US" w:eastAsia="en-US"/>
                    </w:rPr>
                    <w:t>/</w:t>
                  </w:r>
                  <w:proofErr w:type="spellStart"/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bɪˈjɒnd</w:t>
                  </w:r>
                  <w:proofErr w:type="spellEnd"/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/</w:t>
                  </w:r>
                </w:p>
              </w:tc>
              <w:tc>
                <w:tcPr>
                  <w:tcW w:w="3255" w:type="dxa"/>
                </w:tcPr>
                <w:p w:rsidR="00820727" w:rsidRPr="0042030F" w:rsidRDefault="00820727" w:rsidP="0042030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вне</w:t>
                  </w:r>
                  <w:proofErr w:type="gramEnd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, за пределами</w:t>
                  </w:r>
                </w:p>
              </w:tc>
            </w:tr>
            <w:tr w:rsidR="00820727" w:rsidRPr="0042030F" w:rsidTr="008619C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1" w:type="dxa"/>
                </w:tcPr>
                <w:p w:rsidR="00820727" w:rsidRPr="0042030F" w:rsidRDefault="00820727" w:rsidP="0042030F">
                  <w:pPr>
                    <w:jc w:val="right"/>
                    <w:rPr>
                      <w:rFonts w:eastAsia="Century Gothic"/>
                      <w:sz w:val="20"/>
                      <w:szCs w:val="20"/>
                      <w:lang w:val="en-GB"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stuffed</w:t>
                  </w:r>
                  <w:r w:rsidRPr="0042030F">
                    <w:rPr>
                      <w:rFonts w:eastAsia="Century Gothic"/>
                      <w:sz w:val="20"/>
                      <w:szCs w:val="20"/>
                      <w:lang w:val="en-GB" w:eastAsia="en-US"/>
                    </w:rPr>
                    <w:t xml:space="preserve"> 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animal</w:t>
                  </w:r>
                </w:p>
              </w:tc>
              <w:tc>
                <w:tcPr>
                  <w:tcW w:w="3255" w:type="dxa"/>
                </w:tcPr>
                <w:p w:rsidR="00820727" w:rsidRPr="0042030F" w:rsidRDefault="00820727" w:rsidP="004203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spell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плюшевая</w:t>
                  </w:r>
                  <w:proofErr w:type="spellEnd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 xml:space="preserve"> </w:t>
                  </w:r>
                  <w:proofErr w:type="spell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игрушка</w:t>
                  </w:r>
                  <w:proofErr w:type="spellEnd"/>
                </w:p>
              </w:tc>
            </w:tr>
            <w:tr w:rsidR="00820727" w:rsidRPr="0042030F" w:rsidTr="008619C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1" w:type="dxa"/>
                </w:tcPr>
                <w:p w:rsidR="00820727" w:rsidRPr="0042030F" w:rsidRDefault="00820727" w:rsidP="0042030F">
                  <w:pPr>
                    <w:jc w:val="right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cuddle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/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snuggle</w:t>
                  </w:r>
                </w:p>
              </w:tc>
              <w:tc>
                <w:tcPr>
                  <w:tcW w:w="3255" w:type="dxa"/>
                </w:tcPr>
                <w:p w:rsidR="00820727" w:rsidRPr="0042030F" w:rsidRDefault="00820727" w:rsidP="0042030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обниматься</w:t>
                  </w:r>
                  <w:proofErr w:type="gramEnd"/>
                </w:p>
              </w:tc>
            </w:tr>
            <w:tr w:rsidR="00820727" w:rsidRPr="0042030F" w:rsidTr="008619C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1" w:type="dxa"/>
                </w:tcPr>
                <w:p w:rsidR="00820727" w:rsidRPr="0042030F" w:rsidRDefault="00820727" w:rsidP="0042030F">
                  <w:pPr>
                    <w:jc w:val="right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 xml:space="preserve">lick </w:t>
                  </w:r>
                </w:p>
              </w:tc>
              <w:tc>
                <w:tcPr>
                  <w:tcW w:w="3255" w:type="dxa"/>
                </w:tcPr>
                <w:p w:rsidR="00820727" w:rsidRPr="0042030F" w:rsidRDefault="00820727" w:rsidP="004203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spell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лизать</w:t>
                  </w:r>
                  <w:proofErr w:type="spellEnd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 xml:space="preserve"> </w:t>
                  </w:r>
                </w:p>
              </w:tc>
            </w:tr>
            <w:tr w:rsidR="00820727" w:rsidRPr="0042030F" w:rsidTr="008619C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1" w:type="dxa"/>
                </w:tcPr>
                <w:p w:rsidR="00820727" w:rsidRPr="0042030F" w:rsidRDefault="00820727" w:rsidP="0042030F">
                  <w:pPr>
                    <w:jc w:val="right"/>
                    <w:rPr>
                      <w:rFonts w:eastAsia="Century Gothic"/>
                      <w:sz w:val="20"/>
                      <w:szCs w:val="20"/>
                      <w:lang w:val="en-US"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infectious</w:t>
                  </w:r>
                  <w:r w:rsidRPr="0042030F">
                    <w:rPr>
                      <w:rFonts w:eastAsia="Century Gothic"/>
                      <w:sz w:val="20"/>
                      <w:szCs w:val="20"/>
                      <w:lang w:val="en-GB" w:eastAsia="en-US"/>
                    </w:rPr>
                    <w:t xml:space="preserve"> 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disease</w:t>
                  </w:r>
                  <w:r w:rsidRPr="0042030F">
                    <w:rPr>
                      <w:rFonts w:eastAsia="Century Gothic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val="en-US" w:eastAsia="en-US"/>
                    </w:rPr>
                    <w:t>/</w:t>
                  </w:r>
                  <w:proofErr w:type="spellStart"/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ɪnˈfekʃəs</w:t>
                  </w:r>
                  <w:proofErr w:type="spellEnd"/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 xml:space="preserve"> </w:t>
                  </w:r>
                  <w:proofErr w:type="spellStart"/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dɪˈziːz</w:t>
                  </w:r>
                  <w:proofErr w:type="spellEnd"/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val="en-US" w:eastAsia="en-US"/>
                    </w:rPr>
                    <w:t>/</w:t>
                  </w:r>
                </w:p>
              </w:tc>
              <w:tc>
                <w:tcPr>
                  <w:tcW w:w="3255" w:type="dxa"/>
                </w:tcPr>
                <w:p w:rsidR="00820727" w:rsidRPr="0042030F" w:rsidRDefault="00820727" w:rsidP="0042030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spell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инфекционное</w:t>
                  </w:r>
                  <w:proofErr w:type="spellEnd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 xml:space="preserve"> </w:t>
                  </w:r>
                  <w:proofErr w:type="spell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заболевание</w:t>
                  </w:r>
                  <w:proofErr w:type="spellEnd"/>
                </w:p>
              </w:tc>
            </w:tr>
            <w:tr w:rsidR="00820727" w:rsidRPr="0042030F" w:rsidTr="008619C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1" w:type="dxa"/>
                </w:tcPr>
                <w:p w:rsidR="00820727" w:rsidRPr="0042030F" w:rsidRDefault="00820727" w:rsidP="0042030F">
                  <w:pPr>
                    <w:jc w:val="right"/>
                    <w:rPr>
                      <w:rFonts w:eastAsia="Century Gothic"/>
                      <w:sz w:val="20"/>
                      <w:szCs w:val="20"/>
                      <w:lang w:val="en-GB"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replacement</w:t>
                  </w:r>
                  <w:r w:rsidRPr="0042030F">
                    <w:rPr>
                      <w:rFonts w:eastAsia="Century Gothic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/ substitute</w:t>
                  </w:r>
                </w:p>
              </w:tc>
              <w:tc>
                <w:tcPr>
                  <w:tcW w:w="3255" w:type="dxa"/>
                </w:tcPr>
                <w:p w:rsidR="00820727" w:rsidRPr="0042030F" w:rsidRDefault="008619C4" w:rsidP="004203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r w:rsidRPr="0042030F">
                    <w:rPr>
                      <w:rFonts w:eastAsia="Century Gothic"/>
                      <w:b/>
                      <w:sz w:val="20"/>
                      <w:szCs w:val="20"/>
                      <w:lang w:val="en-GB" w:eastAsia="en-US"/>
                    </w:rPr>
                    <w:t>/</w:t>
                  </w:r>
                  <w:r w:rsidRPr="0042030F">
                    <w:rPr>
                      <w:rFonts w:eastAsia="Century Gothic"/>
                      <w:sz w:val="20"/>
                      <w:szCs w:val="20"/>
                      <w:lang w:val="en-GB" w:eastAsia="en-US"/>
                    </w:rPr>
                    <w:t>ˈ</w:t>
                  </w:r>
                  <w:proofErr w:type="spellStart"/>
                  <w:r w:rsidRPr="0042030F">
                    <w:rPr>
                      <w:rFonts w:eastAsia="Century Gothic"/>
                      <w:sz w:val="20"/>
                      <w:szCs w:val="20"/>
                      <w:lang w:val="en-GB" w:eastAsia="en-US"/>
                    </w:rPr>
                    <w:t>sʌbstɪtjuːt</w:t>
                  </w:r>
                  <w:proofErr w:type="spellEnd"/>
                  <w:r w:rsidRPr="0042030F">
                    <w:rPr>
                      <w:rFonts w:eastAsia="Century Gothic"/>
                      <w:b/>
                      <w:sz w:val="20"/>
                      <w:szCs w:val="20"/>
                      <w:lang w:eastAsia="en-US"/>
                    </w:rPr>
                    <w:t>/</w:t>
                  </w:r>
                  <w:r w:rsidRPr="0042030F">
                    <w:rPr>
                      <w:rFonts w:eastAsia="Century Gothic"/>
                      <w:b/>
                      <w:sz w:val="20"/>
                      <w:szCs w:val="20"/>
                      <w:lang w:val="en-US" w:eastAsia="en-US"/>
                    </w:rPr>
                    <w:t xml:space="preserve"> </w:t>
                  </w:r>
                  <w:r w:rsidR="00820727"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замена</w:t>
                  </w:r>
                </w:p>
              </w:tc>
            </w:tr>
            <w:tr w:rsidR="00820727" w:rsidRPr="0042030F" w:rsidTr="008619C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1" w:type="dxa"/>
                </w:tcPr>
                <w:p w:rsidR="00820727" w:rsidRPr="0042030F" w:rsidRDefault="00820727" w:rsidP="0042030F">
                  <w:pPr>
                    <w:jc w:val="right"/>
                    <w:rPr>
                      <w:rFonts w:eastAsia="Century Gothic"/>
                      <w:sz w:val="20"/>
                      <w:szCs w:val="20"/>
                      <w:lang w:val="en-GB"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according</w:t>
                  </w:r>
                  <w:r w:rsidRPr="0042030F">
                    <w:rPr>
                      <w:rFonts w:eastAsia="Century Gothic"/>
                      <w:sz w:val="20"/>
                      <w:szCs w:val="20"/>
                      <w:lang w:val="en-GB" w:eastAsia="en-US"/>
                    </w:rPr>
                    <w:t xml:space="preserve"> 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to</w:t>
                  </w:r>
                </w:p>
              </w:tc>
              <w:tc>
                <w:tcPr>
                  <w:tcW w:w="3255" w:type="dxa"/>
                </w:tcPr>
                <w:p w:rsidR="00820727" w:rsidRPr="0042030F" w:rsidRDefault="00820727" w:rsidP="0042030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spell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по</w:t>
                  </w:r>
                  <w:proofErr w:type="spellEnd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 xml:space="preserve"> </w:t>
                  </w:r>
                  <w:proofErr w:type="spell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утверждению</w:t>
                  </w:r>
                  <w:proofErr w:type="spellEnd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 xml:space="preserve">, </w:t>
                  </w:r>
                  <w:proofErr w:type="spell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по</w:t>
                  </w:r>
                  <w:proofErr w:type="spellEnd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 xml:space="preserve"> </w:t>
                  </w:r>
                  <w:proofErr w:type="spell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мнению</w:t>
                  </w:r>
                  <w:proofErr w:type="spellEnd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 xml:space="preserve"> </w:t>
                  </w:r>
                </w:p>
              </w:tc>
            </w:tr>
            <w:tr w:rsidR="00820727" w:rsidRPr="0042030F" w:rsidTr="008619C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1" w:type="dxa"/>
                </w:tcPr>
                <w:p w:rsidR="00820727" w:rsidRPr="0042030F" w:rsidRDefault="00820727" w:rsidP="00DF0759">
                  <w:pPr>
                    <w:ind w:left="-211"/>
                    <w:jc w:val="right"/>
                    <w:rPr>
                      <w:rFonts w:eastAsia="Century Gothic"/>
                      <w:sz w:val="20"/>
                      <w:szCs w:val="20"/>
                      <w:lang w:val="en-US"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 xml:space="preserve">throughout </w:t>
                  </w:r>
                  <w:proofErr w:type="spell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my</w:t>
                  </w:r>
                  <w:proofErr w:type="spellEnd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 xml:space="preserve"> life</w:t>
                  </w:r>
                  <w:r w:rsidRPr="0042030F">
                    <w:rPr>
                      <w:rFonts w:eastAsia="Century Gothic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42030F">
                    <w:rPr>
                      <w:rFonts w:eastAsia="Century Gothic"/>
                      <w:sz w:val="20"/>
                      <w:szCs w:val="20"/>
                      <w:lang w:val="en-US" w:eastAsia="en-US"/>
                    </w:rPr>
                    <w:t>/</w:t>
                  </w:r>
                  <w:proofErr w:type="spellStart"/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θru</w:t>
                  </w:r>
                  <w:proofErr w:type="spellEnd"/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ːˈ</w:t>
                  </w:r>
                  <w:proofErr w:type="spellStart"/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aʊt</w:t>
                  </w:r>
                  <w:proofErr w:type="spellEnd"/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val="en-US" w:eastAsia="en-US"/>
                    </w:rPr>
                    <w:t>/</w:t>
                  </w:r>
                </w:p>
              </w:tc>
              <w:tc>
                <w:tcPr>
                  <w:tcW w:w="3255" w:type="dxa"/>
                </w:tcPr>
                <w:p w:rsidR="00820727" w:rsidRPr="0042030F" w:rsidRDefault="00820727" w:rsidP="004203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на</w:t>
                  </w:r>
                  <w:proofErr w:type="gramEnd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протяжении всей моей жизни</w:t>
                  </w:r>
                </w:p>
              </w:tc>
            </w:tr>
            <w:tr w:rsidR="003650B7" w:rsidRPr="0042030F" w:rsidTr="008619C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1" w:type="dxa"/>
                </w:tcPr>
                <w:p w:rsidR="003650B7" w:rsidRPr="0042030F" w:rsidRDefault="003650B7" w:rsidP="0042030F">
                  <w:pPr>
                    <w:jc w:val="right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reckon</w:t>
                  </w:r>
                </w:p>
              </w:tc>
              <w:tc>
                <w:tcPr>
                  <w:tcW w:w="3255" w:type="dxa"/>
                </w:tcPr>
                <w:p w:rsidR="003650B7" w:rsidRPr="0042030F" w:rsidRDefault="003650B7" w:rsidP="0042030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считать</w:t>
                  </w:r>
                  <w:proofErr w:type="gramEnd"/>
                </w:p>
              </w:tc>
            </w:tr>
            <w:tr w:rsidR="003650B7" w:rsidRPr="0042030F" w:rsidTr="008619C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1" w:type="dxa"/>
                </w:tcPr>
                <w:p w:rsidR="003650B7" w:rsidRPr="0042030F" w:rsidRDefault="003650B7" w:rsidP="0042030F">
                  <w:pPr>
                    <w:jc w:val="right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benefit</w:t>
                  </w:r>
                </w:p>
              </w:tc>
              <w:tc>
                <w:tcPr>
                  <w:tcW w:w="3255" w:type="dxa"/>
                </w:tcPr>
                <w:p w:rsidR="003650B7" w:rsidRPr="0042030F" w:rsidRDefault="003650B7" w:rsidP="004203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spell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польза</w:t>
                  </w:r>
                  <w:proofErr w:type="spellEnd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 xml:space="preserve">, </w:t>
                  </w:r>
                  <w:proofErr w:type="spell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выгода</w:t>
                  </w:r>
                  <w:proofErr w:type="spellEnd"/>
                </w:p>
              </w:tc>
            </w:tr>
            <w:tr w:rsidR="003650B7" w:rsidRPr="0042030F" w:rsidTr="008619C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1" w:type="dxa"/>
                </w:tcPr>
                <w:p w:rsidR="003650B7" w:rsidRPr="0042030F" w:rsidRDefault="003650B7" w:rsidP="001A0B27">
                  <w:pPr>
                    <w:jc w:val="right"/>
                    <w:rPr>
                      <w:rFonts w:eastAsia="Century Gothic"/>
                      <w:sz w:val="20"/>
                      <w:szCs w:val="20"/>
                      <w:lang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(</w:t>
                  </w:r>
                  <w:proofErr w:type="spellStart"/>
                  <w:proofErr w:type="gram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far</w:t>
                  </w:r>
                  <w:proofErr w:type="spellEnd"/>
                  <w:proofErr w:type="gramEnd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) 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outweigh</w:t>
                  </w:r>
                  <w:r w:rsidRPr="0042030F">
                    <w:rPr>
                      <w:rFonts w:eastAsia="Century Gothic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/ˌ</w:t>
                  </w:r>
                  <w:proofErr w:type="spellStart"/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aʊtˈweɪ</w:t>
                  </w:r>
                  <w:proofErr w:type="spellEnd"/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/</w:t>
                  </w:r>
                  <w:r w:rsidRPr="0042030F">
                    <w:rPr>
                      <w:rFonts w:eastAsia="Century Gothic"/>
                      <w:sz w:val="20"/>
                      <w:szCs w:val="20"/>
                      <w:lang w:eastAsia="en-US"/>
                    </w:rPr>
                    <w:t xml:space="preserve"> </w:t>
                  </w:r>
                </w:p>
              </w:tc>
              <w:tc>
                <w:tcPr>
                  <w:tcW w:w="3255" w:type="dxa"/>
                </w:tcPr>
                <w:p w:rsidR="003650B7" w:rsidRPr="0042030F" w:rsidRDefault="003650B7" w:rsidP="0042030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(</w:t>
                  </w:r>
                  <w:proofErr w:type="gram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намного</w:t>
                  </w:r>
                  <w:proofErr w:type="gramEnd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) перевешивать</w:t>
                  </w:r>
                </w:p>
              </w:tc>
            </w:tr>
            <w:tr w:rsidR="003650B7" w:rsidRPr="0042030F" w:rsidTr="008619C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1" w:type="dxa"/>
                </w:tcPr>
                <w:p w:rsidR="003650B7" w:rsidRPr="0042030F" w:rsidRDefault="003650B7" w:rsidP="0042030F">
                  <w:pPr>
                    <w:jc w:val="right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42030F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dressing</w:t>
                  </w:r>
                  <w:r w:rsidRPr="0042030F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r w:rsidRPr="0042030F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gown</w:t>
                  </w:r>
                  <w:r w:rsidRPr="0042030F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r w:rsidRPr="0042030F">
                    <w:rPr>
                      <w:sz w:val="20"/>
                      <w:szCs w:val="20"/>
                    </w:rPr>
                    <w:t>/</w:t>
                  </w:r>
                  <w:r w:rsidRPr="0042030F">
                    <w:rPr>
                      <w:b w:val="0"/>
                      <w:sz w:val="20"/>
                      <w:szCs w:val="20"/>
                    </w:rPr>
                    <w:t>ɡ</w:t>
                  </w:r>
                  <w:r w:rsidRPr="0042030F">
                    <w:rPr>
                      <w:b w:val="0"/>
                      <w:sz w:val="20"/>
                      <w:szCs w:val="20"/>
                      <w:lang w:val="en-US"/>
                    </w:rPr>
                    <w:t>a</w:t>
                  </w:r>
                  <w:r w:rsidRPr="0042030F">
                    <w:rPr>
                      <w:b w:val="0"/>
                      <w:sz w:val="20"/>
                      <w:szCs w:val="20"/>
                    </w:rPr>
                    <w:t>ʊ</w:t>
                  </w:r>
                  <w:r w:rsidRPr="0042030F">
                    <w:rPr>
                      <w:b w:val="0"/>
                      <w:sz w:val="20"/>
                      <w:szCs w:val="20"/>
                      <w:lang w:val="en-US"/>
                    </w:rPr>
                    <w:t>n</w:t>
                  </w:r>
                  <w:r w:rsidRPr="0042030F">
                    <w:rPr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3255" w:type="dxa"/>
                </w:tcPr>
                <w:p w:rsidR="003650B7" w:rsidRPr="0042030F" w:rsidRDefault="003650B7" w:rsidP="0042030F">
                  <w:pPr>
                    <w:textAlignment w:val="baselin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42030F">
                    <w:rPr>
                      <w:rFonts w:ascii="Nokia Sans S60" w:hAnsi="Nokia Sans S60" w:cs="Nokia Sans S60"/>
                      <w:sz w:val="20"/>
                      <w:szCs w:val="20"/>
                    </w:rPr>
                    <w:t>халат</w:t>
                  </w:r>
                  <w:proofErr w:type="gramEnd"/>
                  <w:r w:rsidRPr="0042030F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650B7" w:rsidRPr="0042030F" w:rsidTr="008619C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1" w:type="dxa"/>
                </w:tcPr>
                <w:p w:rsidR="003650B7" w:rsidRPr="0042030F" w:rsidRDefault="003650B7" w:rsidP="0042030F">
                  <w:pPr>
                    <w:jc w:val="right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42030F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remove</w:t>
                  </w:r>
                </w:p>
              </w:tc>
              <w:tc>
                <w:tcPr>
                  <w:tcW w:w="3255" w:type="dxa"/>
                </w:tcPr>
                <w:p w:rsidR="003650B7" w:rsidRPr="0042030F" w:rsidRDefault="003650B7" w:rsidP="0042030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</w:pPr>
                  <w:proofErr w:type="gramStart"/>
                  <w:r w:rsidRPr="0042030F">
                    <w:rPr>
                      <w:rFonts w:ascii="Nokia Sans S60" w:hAnsi="Nokia Sans S60" w:cs="Nokia Sans S60"/>
                      <w:sz w:val="20"/>
                      <w:szCs w:val="20"/>
                    </w:rPr>
                    <w:t>убирать</w:t>
                  </w:r>
                  <w:proofErr w:type="gramEnd"/>
                  <w:r w:rsidRPr="0042030F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        </w:t>
                  </w:r>
                </w:p>
              </w:tc>
            </w:tr>
            <w:tr w:rsidR="003650B7" w:rsidRPr="0042030F" w:rsidTr="008619C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1" w:type="dxa"/>
                </w:tcPr>
                <w:p w:rsidR="003650B7" w:rsidRPr="0042030F" w:rsidRDefault="003650B7" w:rsidP="0042030F">
                  <w:pPr>
                    <w:jc w:val="right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42030F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beans</w:t>
                  </w:r>
                </w:p>
              </w:tc>
              <w:tc>
                <w:tcPr>
                  <w:tcW w:w="3255" w:type="dxa"/>
                </w:tcPr>
                <w:p w:rsidR="003650B7" w:rsidRPr="0042030F" w:rsidRDefault="003650B7" w:rsidP="0042030F">
                  <w:pPr>
                    <w:textAlignment w:val="baselin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42030F">
                    <w:rPr>
                      <w:rFonts w:ascii="Nokia Sans S60" w:hAnsi="Nokia Sans S60" w:cs="Nokia Sans S60"/>
                      <w:sz w:val="20"/>
                      <w:szCs w:val="20"/>
                    </w:rPr>
                    <w:t>фасоль</w:t>
                  </w:r>
                  <w:proofErr w:type="gramEnd"/>
                </w:p>
              </w:tc>
            </w:tr>
            <w:tr w:rsidR="003650B7" w:rsidRPr="0042030F" w:rsidTr="008619C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1" w:type="dxa"/>
                </w:tcPr>
                <w:p w:rsidR="003650B7" w:rsidRPr="0042030F" w:rsidRDefault="003650B7" w:rsidP="0042030F">
                  <w:pPr>
                    <w:jc w:val="right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42030F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chemist</w:t>
                  </w:r>
                  <w:r w:rsidRPr="0042030F">
                    <w:rPr>
                      <w:rFonts w:ascii="Nokia Sans S60" w:hAnsi="Nokia Sans S60" w:cs="Nokia Sans S60"/>
                      <w:sz w:val="20"/>
                      <w:szCs w:val="20"/>
                    </w:rPr>
                    <w:t>’</w:t>
                  </w:r>
                  <w:r w:rsidRPr="0042030F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s</w:t>
                  </w:r>
                  <w:r w:rsidRPr="0042030F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r w:rsidRPr="0042030F">
                    <w:rPr>
                      <w:sz w:val="20"/>
                      <w:szCs w:val="20"/>
                    </w:rPr>
                    <w:t>/</w:t>
                  </w:r>
                  <w:r w:rsidRPr="0042030F">
                    <w:rPr>
                      <w:b w:val="0"/>
                      <w:sz w:val="20"/>
                      <w:szCs w:val="20"/>
                    </w:rPr>
                    <w:t>ˈ</w:t>
                  </w:r>
                  <w:proofErr w:type="spellStart"/>
                  <w:r w:rsidRPr="0042030F">
                    <w:rPr>
                      <w:b w:val="0"/>
                      <w:sz w:val="20"/>
                      <w:szCs w:val="20"/>
                      <w:lang w:val="en-US"/>
                    </w:rPr>
                    <w:t>kem</w:t>
                  </w:r>
                  <w:proofErr w:type="spellEnd"/>
                  <w:r w:rsidRPr="0042030F">
                    <w:rPr>
                      <w:b w:val="0"/>
                      <w:sz w:val="20"/>
                      <w:szCs w:val="20"/>
                    </w:rPr>
                    <w:t>ɪ</w:t>
                  </w:r>
                  <w:proofErr w:type="spellStart"/>
                  <w:r w:rsidRPr="0042030F">
                    <w:rPr>
                      <w:b w:val="0"/>
                      <w:sz w:val="20"/>
                      <w:szCs w:val="20"/>
                      <w:lang w:val="en-US"/>
                    </w:rPr>
                    <w:t>sts</w:t>
                  </w:r>
                  <w:proofErr w:type="spellEnd"/>
                  <w:r w:rsidRPr="0042030F">
                    <w:rPr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3255" w:type="dxa"/>
                </w:tcPr>
                <w:p w:rsidR="003650B7" w:rsidRPr="0042030F" w:rsidRDefault="003650B7" w:rsidP="0042030F">
                  <w:pPr>
                    <w:textAlignment w:val="baselin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42030F">
                    <w:rPr>
                      <w:rFonts w:ascii="Nokia Sans S60" w:hAnsi="Nokia Sans S60" w:cs="Nokia Sans S60"/>
                      <w:sz w:val="20"/>
                      <w:szCs w:val="20"/>
                    </w:rPr>
                    <w:t>аптека</w:t>
                  </w:r>
                  <w:proofErr w:type="gramEnd"/>
                  <w:r w:rsidRPr="0042030F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650B7" w:rsidRPr="0042030F" w:rsidTr="008619C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1" w:type="dxa"/>
                </w:tcPr>
                <w:p w:rsidR="003650B7" w:rsidRPr="0042030F" w:rsidRDefault="003650B7" w:rsidP="0042030F">
                  <w:pPr>
                    <w:jc w:val="right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42030F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pharmacist</w:t>
                  </w:r>
                  <w:r w:rsidRPr="0042030F">
                    <w:rPr>
                      <w:rFonts w:ascii="Nokia Sans S60" w:hAnsi="Nokia Sans S60" w:cs="Nokia Sans S60"/>
                      <w:sz w:val="20"/>
                      <w:szCs w:val="20"/>
                    </w:rPr>
                    <w:t xml:space="preserve"> </w:t>
                  </w:r>
                  <w:r w:rsidRPr="0042030F">
                    <w:rPr>
                      <w:sz w:val="20"/>
                      <w:szCs w:val="20"/>
                    </w:rPr>
                    <w:t>/</w:t>
                  </w:r>
                  <w:r w:rsidRPr="0042030F">
                    <w:rPr>
                      <w:b w:val="0"/>
                      <w:sz w:val="20"/>
                      <w:szCs w:val="20"/>
                    </w:rPr>
                    <w:t>ˈ</w:t>
                  </w:r>
                  <w:r w:rsidRPr="0042030F">
                    <w:rPr>
                      <w:b w:val="0"/>
                      <w:sz w:val="20"/>
                      <w:szCs w:val="20"/>
                      <w:lang w:val="en-US"/>
                    </w:rPr>
                    <w:t>f</w:t>
                  </w:r>
                  <w:r w:rsidRPr="0042030F">
                    <w:rPr>
                      <w:b w:val="0"/>
                      <w:sz w:val="20"/>
                      <w:szCs w:val="20"/>
                    </w:rPr>
                    <w:t>ɑː</w:t>
                  </w:r>
                  <w:r w:rsidRPr="0042030F">
                    <w:rPr>
                      <w:b w:val="0"/>
                      <w:sz w:val="20"/>
                      <w:szCs w:val="20"/>
                      <w:lang w:val="en-US"/>
                    </w:rPr>
                    <w:t>m</w:t>
                  </w:r>
                  <w:r w:rsidRPr="0042030F">
                    <w:rPr>
                      <w:b w:val="0"/>
                      <w:sz w:val="20"/>
                      <w:szCs w:val="20"/>
                    </w:rPr>
                    <w:t>ə</w:t>
                  </w:r>
                  <w:r w:rsidRPr="0042030F">
                    <w:rPr>
                      <w:b w:val="0"/>
                      <w:sz w:val="20"/>
                      <w:szCs w:val="20"/>
                      <w:lang w:val="en-US"/>
                    </w:rPr>
                    <w:t>s</w:t>
                  </w:r>
                  <w:r w:rsidRPr="0042030F">
                    <w:rPr>
                      <w:b w:val="0"/>
                      <w:sz w:val="20"/>
                      <w:szCs w:val="20"/>
                    </w:rPr>
                    <w:t>ɪ</w:t>
                  </w:r>
                  <w:proofErr w:type="spellStart"/>
                  <w:r w:rsidRPr="0042030F">
                    <w:rPr>
                      <w:b w:val="0"/>
                      <w:sz w:val="20"/>
                      <w:szCs w:val="20"/>
                      <w:lang w:val="en-US"/>
                    </w:rPr>
                    <w:t>st</w:t>
                  </w:r>
                  <w:proofErr w:type="spellEnd"/>
                  <w:r w:rsidRPr="0042030F">
                    <w:rPr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3255" w:type="dxa"/>
                </w:tcPr>
                <w:p w:rsidR="003650B7" w:rsidRPr="0042030F" w:rsidRDefault="003650B7" w:rsidP="0042030F">
                  <w:pPr>
                    <w:ind w:right="47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val="en-US" w:eastAsia="en-US"/>
                    </w:rPr>
                  </w:pPr>
                  <w:proofErr w:type="gramStart"/>
                  <w:r w:rsidRPr="0042030F">
                    <w:rPr>
                      <w:rFonts w:ascii="Nokia Sans S60" w:hAnsi="Nokia Sans S60" w:cs="Nokia Sans S60"/>
                      <w:sz w:val="20"/>
                      <w:szCs w:val="20"/>
                    </w:rPr>
                    <w:t>фармацевт</w:t>
                  </w:r>
                  <w:proofErr w:type="gramEnd"/>
                  <w:r w:rsidRPr="0042030F">
                    <w:rPr>
                      <w:rFonts w:ascii="Nokia Sans S60" w:hAnsi="Nokia Sans S60" w:cs="Nokia Sans S60"/>
                      <w:sz w:val="20"/>
                      <w:szCs w:val="20"/>
                    </w:rPr>
                    <w:t>, аптекарь</w:t>
                  </w:r>
                </w:p>
              </w:tc>
            </w:tr>
            <w:tr w:rsidR="003650B7" w:rsidRPr="0042030F" w:rsidTr="008619C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1" w:type="dxa"/>
                </w:tcPr>
                <w:p w:rsidR="003650B7" w:rsidRPr="0042030F" w:rsidRDefault="003650B7" w:rsidP="0042030F">
                  <w:pPr>
                    <w:jc w:val="right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42030F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tip the contents of your wallet</w:t>
                  </w:r>
                </w:p>
              </w:tc>
              <w:tc>
                <w:tcPr>
                  <w:tcW w:w="3255" w:type="dxa"/>
                </w:tcPr>
                <w:p w:rsidR="003650B7" w:rsidRPr="0042030F" w:rsidRDefault="003650B7" w:rsidP="0042030F">
                  <w:pPr>
                    <w:ind w:right="352"/>
                    <w:textAlignment w:val="baselin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</w:pPr>
                  <w:proofErr w:type="spellStart"/>
                  <w:r w:rsidRPr="0042030F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вытряхнуть</w:t>
                  </w:r>
                  <w:proofErr w:type="spellEnd"/>
                  <w:r w:rsidRPr="0042030F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42030F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содержимое</w:t>
                  </w:r>
                  <w:proofErr w:type="spellEnd"/>
                  <w:r w:rsidRPr="0042030F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42030F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кошелька</w:t>
                  </w:r>
                  <w:proofErr w:type="spellEnd"/>
                  <w:r w:rsidRPr="0042030F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</w:tr>
            <w:tr w:rsidR="003650B7" w:rsidRPr="0042030F" w:rsidTr="008619C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1" w:type="dxa"/>
                </w:tcPr>
                <w:p w:rsidR="003650B7" w:rsidRPr="0042030F" w:rsidRDefault="003650B7" w:rsidP="0042030F">
                  <w:pPr>
                    <w:jc w:val="right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42030F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counter</w:t>
                  </w:r>
                </w:p>
              </w:tc>
              <w:tc>
                <w:tcPr>
                  <w:tcW w:w="3255" w:type="dxa"/>
                </w:tcPr>
                <w:p w:rsidR="003650B7" w:rsidRPr="0042030F" w:rsidRDefault="003650B7" w:rsidP="0042030F">
                  <w:pPr>
                    <w:textAlignment w:val="baselin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</w:pPr>
                  <w:proofErr w:type="gramStart"/>
                  <w:r w:rsidRPr="0042030F">
                    <w:rPr>
                      <w:rFonts w:ascii="Nokia Sans S60" w:hAnsi="Nokia Sans S60" w:cs="Nokia Sans S60"/>
                      <w:sz w:val="20"/>
                      <w:szCs w:val="20"/>
                    </w:rPr>
                    <w:t>прилавок</w:t>
                  </w:r>
                  <w:proofErr w:type="gramEnd"/>
                  <w:r w:rsidRPr="0042030F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</w:tr>
            <w:tr w:rsidR="003650B7" w:rsidRPr="0042030F" w:rsidTr="008619C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1" w:type="dxa"/>
                </w:tcPr>
                <w:p w:rsidR="003650B7" w:rsidRPr="0042030F" w:rsidRDefault="003650B7" w:rsidP="0042030F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</w:pPr>
                  <w:r w:rsidRPr="0042030F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help oneself to smth</w:t>
                  </w:r>
                </w:p>
              </w:tc>
              <w:tc>
                <w:tcPr>
                  <w:tcW w:w="3255" w:type="dxa"/>
                </w:tcPr>
                <w:p w:rsidR="003650B7" w:rsidRPr="0042030F" w:rsidRDefault="003650B7" w:rsidP="0042030F">
                  <w:pPr>
                    <w:textAlignment w:val="baselin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</w:pPr>
                  <w:proofErr w:type="spellStart"/>
                  <w:r w:rsidRPr="0042030F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брать</w:t>
                  </w:r>
                  <w:proofErr w:type="spellEnd"/>
                  <w:r w:rsidRPr="0042030F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42030F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себе</w:t>
                  </w:r>
                  <w:proofErr w:type="spellEnd"/>
                  <w:r w:rsidRPr="0042030F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 xml:space="preserve">; </w:t>
                  </w:r>
                  <w:proofErr w:type="spellStart"/>
                  <w:r w:rsidRPr="0042030F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угощаться</w:t>
                  </w:r>
                  <w:proofErr w:type="spellEnd"/>
                </w:p>
              </w:tc>
            </w:tr>
            <w:tr w:rsidR="00DF0759" w:rsidRPr="0042030F" w:rsidTr="008619C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1" w:type="dxa"/>
                </w:tcPr>
                <w:p w:rsidR="00DF0759" w:rsidRPr="0042030F" w:rsidRDefault="00DF0759" w:rsidP="00DF0759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</w:pPr>
                  <w:proofErr w:type="spellStart"/>
                  <w:r w:rsidRPr="0042030F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аrrange</w:t>
                  </w:r>
                  <w:proofErr w:type="spellEnd"/>
                </w:p>
              </w:tc>
              <w:tc>
                <w:tcPr>
                  <w:tcW w:w="3255" w:type="dxa"/>
                </w:tcPr>
                <w:p w:rsidR="00DF0759" w:rsidRPr="00DF0759" w:rsidRDefault="00DF0759" w:rsidP="00DF0759">
                  <w:pPr>
                    <w:textAlignment w:val="baselin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</w:pPr>
                  <w:proofErr w:type="gramStart"/>
                  <w:r w:rsidRPr="00DF0759">
                    <w:rPr>
                      <w:rFonts w:ascii="Nokia Sans S60" w:hAnsi="Nokia Sans S60" w:cs="Nokia Sans S60"/>
                      <w:sz w:val="20"/>
                      <w:szCs w:val="20"/>
                    </w:rPr>
                    <w:t>договориться</w:t>
                  </w:r>
                  <w:proofErr w:type="gramEnd"/>
                </w:p>
              </w:tc>
            </w:tr>
            <w:tr w:rsidR="00DF0759" w:rsidRPr="0042030F" w:rsidTr="008619C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1" w:type="dxa"/>
                </w:tcPr>
                <w:p w:rsidR="00DF0759" w:rsidRPr="0042030F" w:rsidRDefault="00DF0759" w:rsidP="00DF0759">
                  <w:pPr>
                    <w:jc w:val="right"/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</w:pPr>
                  <w:r w:rsidRPr="0042030F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>head office</w:t>
                  </w:r>
                </w:p>
              </w:tc>
              <w:tc>
                <w:tcPr>
                  <w:tcW w:w="3255" w:type="dxa"/>
                </w:tcPr>
                <w:p w:rsidR="00DF0759" w:rsidRPr="0042030F" w:rsidRDefault="00DF0759" w:rsidP="00DF0759">
                  <w:pPr>
                    <w:textAlignment w:val="baselin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</w:pPr>
                  <w:proofErr w:type="gramStart"/>
                  <w:r w:rsidRPr="0042030F">
                    <w:rPr>
                      <w:rFonts w:ascii="Nokia Sans S60" w:hAnsi="Nokia Sans S60" w:cs="Nokia Sans S60"/>
                      <w:sz w:val="20"/>
                      <w:szCs w:val="20"/>
                    </w:rPr>
                    <w:t>главный</w:t>
                  </w:r>
                  <w:proofErr w:type="gramEnd"/>
                  <w:r w:rsidRPr="0042030F"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  <w:t xml:space="preserve"> </w:t>
                  </w:r>
                  <w:r w:rsidRPr="0042030F">
                    <w:rPr>
                      <w:rFonts w:ascii="Nokia Sans S60" w:hAnsi="Nokia Sans S60" w:cs="Nokia Sans S60"/>
                      <w:sz w:val="20"/>
                      <w:szCs w:val="20"/>
                    </w:rPr>
                    <w:t>офис</w:t>
                  </w:r>
                </w:p>
              </w:tc>
            </w:tr>
          </w:tbl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</w:pPr>
          </w:p>
        </w:tc>
        <w:tc>
          <w:tcPr>
            <w:tcW w:w="5528" w:type="dxa"/>
            <w:shd w:val="clear" w:color="auto" w:fill="auto"/>
          </w:tcPr>
          <w:tbl>
            <w:tblPr>
              <w:tblStyle w:val="PlainTable41"/>
              <w:tblW w:w="5885" w:type="dxa"/>
              <w:tblLayout w:type="fixed"/>
              <w:tblLook w:val="04A0" w:firstRow="1" w:lastRow="0" w:firstColumn="1" w:lastColumn="0" w:noHBand="0" w:noVBand="1"/>
            </w:tblPr>
            <w:tblGrid>
              <w:gridCol w:w="2590"/>
              <w:gridCol w:w="3295"/>
            </w:tblGrid>
            <w:tr w:rsidR="00017F42" w:rsidRPr="0042030F" w:rsidTr="00DA481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017F42" w:rsidRPr="0042030F" w:rsidRDefault="00017F42" w:rsidP="0042030F">
                  <w:pPr>
                    <w:ind w:left="-74"/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 xml:space="preserve">approximately </w:t>
                  </w:r>
                  <w:r w:rsidRPr="0042030F">
                    <w:rPr>
                      <w:rFonts w:eastAsia="Century Gothic"/>
                      <w:sz w:val="20"/>
                      <w:szCs w:val="20"/>
                      <w:lang w:val="en-US" w:eastAsia="en-US"/>
                    </w:rPr>
                    <w:t>/</w:t>
                  </w:r>
                  <w:proofErr w:type="spellStart"/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val="en-US" w:eastAsia="en-US"/>
                    </w:rPr>
                    <w:t>əˈprɒksɪmətli</w:t>
                  </w:r>
                  <w:proofErr w:type="spellEnd"/>
                  <w:r w:rsidRPr="0042030F">
                    <w:rPr>
                      <w:rFonts w:eastAsia="Century Gothic"/>
                      <w:sz w:val="20"/>
                      <w:szCs w:val="20"/>
                      <w:lang w:val="en-US" w:eastAsia="en-US"/>
                    </w:rPr>
                    <w:t>/</w:t>
                  </w:r>
                </w:p>
              </w:tc>
              <w:tc>
                <w:tcPr>
                  <w:tcW w:w="3295" w:type="dxa"/>
                </w:tcPr>
                <w:p w:rsidR="00017F42" w:rsidRPr="00DF0759" w:rsidRDefault="00017F42" w:rsidP="0042030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b w:val="0"/>
                      <w:sz w:val="20"/>
                      <w:szCs w:val="20"/>
                      <w:lang w:val="en-US" w:eastAsia="en-US"/>
                    </w:rPr>
                  </w:pPr>
                  <w:proofErr w:type="spellStart"/>
                  <w:r w:rsidRPr="00DF0759">
                    <w:rPr>
                      <w:rFonts w:ascii="Nokia Sans S60" w:eastAsia="Century Gothic" w:hAnsi="Nokia Sans S60" w:cs="Nokia Sans S60"/>
                      <w:b w:val="0"/>
                      <w:sz w:val="20"/>
                      <w:szCs w:val="20"/>
                      <w:lang w:val="en-US" w:eastAsia="en-US"/>
                    </w:rPr>
                    <w:t>приблизительно</w:t>
                  </w:r>
                  <w:proofErr w:type="spellEnd"/>
                </w:p>
                <w:p w:rsidR="00017F42" w:rsidRPr="0042030F" w:rsidRDefault="00017F42" w:rsidP="0042030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017F42" w:rsidRPr="0042030F" w:rsidTr="00DA48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017F42" w:rsidRPr="0042030F" w:rsidRDefault="00017F42" w:rsidP="0042030F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val="en-US"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obnoxious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42030F">
                    <w:rPr>
                      <w:rFonts w:eastAsia="Century Gothic"/>
                      <w:sz w:val="20"/>
                      <w:szCs w:val="20"/>
                      <w:lang w:eastAsia="en-US"/>
                    </w:rPr>
                    <w:t>/</w:t>
                  </w:r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ə</w:t>
                  </w:r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val="en-US" w:eastAsia="en-US"/>
                    </w:rPr>
                    <w:t>b</w:t>
                  </w:r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ˈ</w:t>
                  </w:r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val="en-US" w:eastAsia="en-US"/>
                    </w:rPr>
                    <w:t>n</w:t>
                  </w:r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ɒ</w:t>
                  </w:r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val="en-US" w:eastAsia="en-US"/>
                    </w:rPr>
                    <w:t>k</w:t>
                  </w:r>
                  <w:proofErr w:type="spellStart"/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ʃə</w:t>
                  </w:r>
                  <w:proofErr w:type="spellEnd"/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val="en-US" w:eastAsia="en-US"/>
                    </w:rPr>
                    <w:t>s</w:t>
                  </w:r>
                  <w:r w:rsidRPr="0042030F">
                    <w:rPr>
                      <w:rFonts w:eastAsia="Century Gothic"/>
                      <w:sz w:val="20"/>
                      <w:szCs w:val="20"/>
                      <w:lang w:eastAsia="en-US"/>
                    </w:rPr>
                    <w:t>/</w:t>
                  </w:r>
                </w:p>
              </w:tc>
              <w:tc>
                <w:tcPr>
                  <w:tcW w:w="3295" w:type="dxa"/>
                </w:tcPr>
                <w:p w:rsidR="00017F42" w:rsidRPr="0042030F" w:rsidRDefault="00017F42" w:rsidP="0042030F">
                  <w:pPr>
                    <w:ind w:right="34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hAnsi="Nokia Sans S60" w:cs="Nokia Sans S60"/>
                      <w:sz w:val="20"/>
                      <w:szCs w:val="20"/>
                    </w:rPr>
                  </w:pPr>
                  <w:proofErr w:type="gram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отвратительный</w:t>
                  </w:r>
                  <w:proofErr w:type="gramEnd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, оскорби-тельный, очень неприятный</w:t>
                  </w:r>
                </w:p>
              </w:tc>
            </w:tr>
            <w:tr w:rsidR="00017F42" w:rsidRPr="0042030F" w:rsidTr="00DA48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017F42" w:rsidRPr="0042030F" w:rsidRDefault="00017F42" w:rsidP="0042030F">
                  <w:pPr>
                    <w:jc w:val="right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cheerful</w:t>
                  </w:r>
                </w:p>
              </w:tc>
              <w:tc>
                <w:tcPr>
                  <w:tcW w:w="3295" w:type="dxa"/>
                </w:tcPr>
                <w:p w:rsidR="00017F42" w:rsidRPr="0042030F" w:rsidRDefault="00017F42" w:rsidP="0042030F">
                  <w:pPr>
                    <w:ind w:right="47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val="en-US" w:eastAsia="en-US"/>
                    </w:rPr>
                  </w:pPr>
                  <w:proofErr w:type="gram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веселый</w:t>
                  </w:r>
                  <w:proofErr w:type="gramEnd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, жизнерадостный</w:t>
                  </w:r>
                </w:p>
              </w:tc>
            </w:tr>
            <w:tr w:rsidR="00017F42" w:rsidRPr="0042030F" w:rsidTr="00DA48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017F42" w:rsidRPr="0042030F" w:rsidRDefault="00017F42" w:rsidP="0042030F">
                  <w:pPr>
                    <w:jc w:val="right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octopus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42030F">
                    <w:rPr>
                      <w:rFonts w:eastAsia="Century Gothic"/>
                      <w:sz w:val="20"/>
                      <w:szCs w:val="20"/>
                      <w:lang w:eastAsia="en-US"/>
                    </w:rPr>
                    <w:t>/</w:t>
                  </w:r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ˈɒ</w:t>
                  </w:r>
                  <w:proofErr w:type="spellStart"/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val="en-US" w:eastAsia="en-US"/>
                    </w:rPr>
                    <w:t>kt</w:t>
                  </w:r>
                  <w:proofErr w:type="spellEnd"/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ə</w:t>
                  </w:r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val="en-US" w:eastAsia="en-US"/>
                    </w:rPr>
                    <w:t>p</w:t>
                  </w:r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ə</w:t>
                  </w:r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val="en-US" w:eastAsia="en-US"/>
                    </w:rPr>
                    <w:t>s</w:t>
                  </w:r>
                  <w:r w:rsidRPr="0042030F">
                    <w:rPr>
                      <w:rFonts w:eastAsia="Century Gothic"/>
                      <w:sz w:val="20"/>
                      <w:szCs w:val="20"/>
                      <w:lang w:eastAsia="en-US"/>
                    </w:rPr>
                    <w:t>/</w:t>
                  </w:r>
                </w:p>
              </w:tc>
              <w:tc>
                <w:tcPr>
                  <w:tcW w:w="3295" w:type="dxa"/>
                </w:tcPr>
                <w:p w:rsidR="00017F42" w:rsidRPr="0042030F" w:rsidRDefault="00017F42" w:rsidP="004203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осьминог</w:t>
                  </w:r>
                  <w:proofErr w:type="gramEnd"/>
                </w:p>
              </w:tc>
            </w:tr>
            <w:tr w:rsidR="00017F42" w:rsidRPr="0042030F" w:rsidTr="00DA48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017F42" w:rsidRPr="0042030F" w:rsidRDefault="00017F42" w:rsidP="0042030F">
                  <w:pPr>
                    <w:ind w:left="-216"/>
                    <w:jc w:val="right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bdr w:val="none" w:sz="0" w:space="0" w:color="auto" w:frame="1"/>
                      <w:lang w:val="en-US" w:eastAsia="en-US"/>
                    </w:rPr>
                    <w:t>groceries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bdr w:val="none" w:sz="0" w:space="0" w:color="auto" w:frame="1"/>
                      <w:lang w:eastAsia="en-US"/>
                    </w:rPr>
                    <w:t xml:space="preserve"> </w:t>
                  </w:r>
                  <w:r w:rsidRPr="0042030F">
                    <w:rPr>
                      <w:rFonts w:eastAsia="Century Gothic"/>
                      <w:sz w:val="20"/>
                      <w:szCs w:val="20"/>
                      <w:bdr w:val="none" w:sz="0" w:space="0" w:color="auto" w:frame="1"/>
                      <w:lang w:eastAsia="en-US"/>
                    </w:rPr>
                    <w:t>/</w:t>
                  </w:r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bdr w:val="none" w:sz="0" w:space="0" w:color="auto" w:frame="1"/>
                      <w:lang w:eastAsia="en-US"/>
                    </w:rPr>
                    <w:t>ˈɡ</w:t>
                  </w:r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bdr w:val="none" w:sz="0" w:space="0" w:color="auto" w:frame="1"/>
                      <w:lang w:val="en-US" w:eastAsia="en-US"/>
                    </w:rPr>
                    <w:t>r</w:t>
                  </w:r>
                  <w:proofErr w:type="spellStart"/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bdr w:val="none" w:sz="0" w:space="0" w:color="auto" w:frame="1"/>
                      <w:lang w:eastAsia="en-US"/>
                    </w:rPr>
                    <w:t>əʊ</w:t>
                  </w:r>
                  <w:proofErr w:type="spellEnd"/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bdr w:val="none" w:sz="0" w:space="0" w:color="auto" w:frame="1"/>
                      <w:lang w:val="en-US" w:eastAsia="en-US"/>
                    </w:rPr>
                    <w:t>s</w:t>
                  </w:r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bdr w:val="none" w:sz="0" w:space="0" w:color="auto" w:frame="1"/>
                      <w:lang w:eastAsia="en-US"/>
                    </w:rPr>
                    <w:t>ə</w:t>
                  </w:r>
                  <w:proofErr w:type="spellStart"/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bdr w:val="none" w:sz="0" w:space="0" w:color="auto" w:frame="1"/>
                      <w:lang w:val="en-US" w:eastAsia="en-US"/>
                    </w:rPr>
                    <w:t>riz</w:t>
                  </w:r>
                  <w:proofErr w:type="spellEnd"/>
                  <w:r w:rsidRPr="0042030F">
                    <w:rPr>
                      <w:rFonts w:eastAsia="Century Gothic"/>
                      <w:sz w:val="20"/>
                      <w:szCs w:val="20"/>
                      <w:bdr w:val="none" w:sz="0" w:space="0" w:color="auto" w:frame="1"/>
                      <w:lang w:eastAsia="en-US"/>
                    </w:rPr>
                    <w:t>/</w:t>
                  </w:r>
                </w:p>
              </w:tc>
              <w:tc>
                <w:tcPr>
                  <w:tcW w:w="3295" w:type="dxa"/>
                </w:tcPr>
                <w:p w:rsidR="00017F42" w:rsidRPr="0042030F" w:rsidRDefault="00017F42" w:rsidP="0042030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bdr w:val="none" w:sz="0" w:space="0" w:color="auto" w:frame="1"/>
                      <w:lang w:eastAsia="en-US"/>
                    </w:rPr>
                  </w:pPr>
                  <w:proofErr w:type="gram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bdr w:val="none" w:sz="0" w:space="0" w:color="auto" w:frame="1"/>
                      <w:lang w:eastAsia="en-US"/>
                    </w:rPr>
                    <w:t>продукты</w:t>
                  </w:r>
                  <w:proofErr w:type="gramEnd"/>
                </w:p>
              </w:tc>
            </w:tr>
            <w:tr w:rsidR="00017F42" w:rsidRPr="0042030F" w:rsidTr="00DA48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017F42" w:rsidRPr="0042030F" w:rsidRDefault="00017F42" w:rsidP="0042030F">
                  <w:pPr>
                    <w:jc w:val="right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goat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42030F">
                    <w:rPr>
                      <w:rFonts w:eastAsia="Century Gothic"/>
                      <w:sz w:val="20"/>
                      <w:szCs w:val="20"/>
                      <w:lang w:eastAsia="en-US"/>
                    </w:rPr>
                    <w:t>/</w:t>
                  </w:r>
                  <w:proofErr w:type="spellStart"/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ɡəʊ</w:t>
                  </w:r>
                  <w:proofErr w:type="spellEnd"/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val="en-US" w:eastAsia="en-US"/>
                    </w:rPr>
                    <w:t>t</w:t>
                  </w:r>
                  <w:r w:rsidRPr="0042030F">
                    <w:rPr>
                      <w:rFonts w:eastAsia="Century Gothic"/>
                      <w:sz w:val="20"/>
                      <w:szCs w:val="20"/>
                      <w:lang w:eastAsia="en-US"/>
                    </w:rPr>
                    <w:t>/</w:t>
                  </w:r>
                </w:p>
              </w:tc>
              <w:tc>
                <w:tcPr>
                  <w:tcW w:w="3295" w:type="dxa"/>
                </w:tcPr>
                <w:p w:rsidR="00017F42" w:rsidRPr="0042030F" w:rsidRDefault="00017F42" w:rsidP="0042030F">
                  <w:pPr>
                    <w:ind w:right="47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val="en-US" w:eastAsia="en-US"/>
                    </w:rPr>
                  </w:pPr>
                  <w:proofErr w:type="gram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козёл</w:t>
                  </w:r>
                  <w:proofErr w:type="gramEnd"/>
                </w:p>
              </w:tc>
            </w:tr>
            <w:tr w:rsidR="00017F42" w:rsidRPr="0042030F" w:rsidTr="00DA48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017F42" w:rsidRPr="0042030F" w:rsidRDefault="00017F42" w:rsidP="0042030F">
                  <w:pPr>
                    <w:jc w:val="right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the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nearest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thing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to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…</w:t>
                  </w:r>
                </w:p>
              </w:tc>
              <w:tc>
                <w:tcPr>
                  <w:tcW w:w="3295" w:type="dxa"/>
                </w:tcPr>
                <w:p w:rsidR="00017F42" w:rsidRPr="0042030F" w:rsidRDefault="00017F42" w:rsidP="0042030F">
                  <w:pPr>
                    <w:ind w:right="47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val="en-US" w:eastAsia="en-US"/>
                    </w:rPr>
                  </w:pPr>
                  <w:proofErr w:type="gram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самое</w:t>
                  </w:r>
                  <w:proofErr w:type="gramEnd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близкое (похожее) на</w:t>
                  </w:r>
                </w:p>
              </w:tc>
            </w:tr>
            <w:tr w:rsidR="00017F42" w:rsidRPr="0042030F" w:rsidTr="00DA48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017F42" w:rsidRPr="0042030F" w:rsidRDefault="00017F42" w:rsidP="0042030F">
                  <w:pPr>
                    <w:jc w:val="right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intend</w:t>
                  </w:r>
                </w:p>
              </w:tc>
              <w:tc>
                <w:tcPr>
                  <w:tcW w:w="3295" w:type="dxa"/>
                </w:tcPr>
                <w:p w:rsidR="00017F42" w:rsidRPr="0042030F" w:rsidRDefault="00017F42" w:rsidP="004203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намереваться</w:t>
                  </w:r>
                  <w:proofErr w:type="gramEnd"/>
                </w:p>
              </w:tc>
            </w:tr>
            <w:tr w:rsidR="00017F42" w:rsidRPr="0042030F" w:rsidTr="00DA48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017F42" w:rsidRPr="0042030F" w:rsidRDefault="00017F42" w:rsidP="0042030F">
                  <w:pPr>
                    <w:jc w:val="right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let smth out of sight</w:t>
                  </w:r>
                </w:p>
              </w:tc>
              <w:tc>
                <w:tcPr>
                  <w:tcW w:w="3295" w:type="dxa"/>
                </w:tcPr>
                <w:p w:rsidR="00017F42" w:rsidRPr="0042030F" w:rsidRDefault="00017F42" w:rsidP="0042030F">
                  <w:pPr>
                    <w:ind w:right="47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выпускать</w:t>
                  </w:r>
                  <w:proofErr w:type="gramEnd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к-то из виду</w:t>
                  </w:r>
                </w:p>
              </w:tc>
            </w:tr>
            <w:tr w:rsidR="00017F42" w:rsidRPr="0042030F" w:rsidTr="00DA48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017F42" w:rsidRPr="0042030F" w:rsidRDefault="00017F42" w:rsidP="0042030F">
                  <w:pPr>
                    <w:jc w:val="right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destroy</w:t>
                  </w:r>
                </w:p>
              </w:tc>
              <w:tc>
                <w:tcPr>
                  <w:tcW w:w="3295" w:type="dxa"/>
                </w:tcPr>
                <w:p w:rsidR="00017F42" w:rsidRPr="0042030F" w:rsidRDefault="00017F42" w:rsidP="0042030F">
                  <w:pPr>
                    <w:ind w:right="47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разрушать</w:t>
                  </w:r>
                  <w:proofErr w:type="gramEnd"/>
                </w:p>
              </w:tc>
            </w:tr>
            <w:tr w:rsidR="00017F42" w:rsidRPr="0042030F" w:rsidTr="00DA48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017F42" w:rsidRPr="0042030F" w:rsidRDefault="00017F42" w:rsidP="0042030F">
                  <w:pPr>
                    <w:jc w:val="right"/>
                    <w:rPr>
                      <w:rFonts w:ascii="Nokia Sans S60" w:eastAsia="Calibri" w:hAnsi="Nokia Sans S60" w:cs="Nokia Sans S60"/>
                      <w:color w:val="000000"/>
                      <w:sz w:val="20"/>
                      <w:szCs w:val="20"/>
                      <w:lang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suspend</w:t>
                  </w:r>
                </w:p>
              </w:tc>
              <w:tc>
                <w:tcPr>
                  <w:tcW w:w="3295" w:type="dxa"/>
                </w:tcPr>
                <w:p w:rsidR="00017F42" w:rsidRPr="0042030F" w:rsidRDefault="00017F42" w:rsidP="0042030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подвесить</w:t>
                  </w:r>
                  <w:proofErr w:type="gramEnd"/>
                </w:p>
              </w:tc>
            </w:tr>
            <w:tr w:rsidR="00017F42" w:rsidRPr="0042030F" w:rsidTr="00DA48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017F42" w:rsidRPr="0042030F" w:rsidRDefault="00017F42" w:rsidP="0042030F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ceiling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42030F">
                    <w:rPr>
                      <w:rFonts w:eastAsia="Century Gothic"/>
                      <w:sz w:val="20"/>
                      <w:szCs w:val="20"/>
                      <w:lang w:eastAsia="en-US"/>
                    </w:rPr>
                    <w:t>/</w:t>
                  </w:r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ˈ</w:t>
                  </w:r>
                  <w:proofErr w:type="spellStart"/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val="en-US" w:eastAsia="en-US"/>
                    </w:rPr>
                    <w:t>si</w:t>
                  </w:r>
                  <w:proofErr w:type="spellEnd"/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ː</w:t>
                  </w:r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val="en-US" w:eastAsia="en-US"/>
                    </w:rPr>
                    <w:t>l</w:t>
                  </w:r>
                  <w:proofErr w:type="spellStart"/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ɪŋ</w:t>
                  </w:r>
                  <w:proofErr w:type="spellEnd"/>
                  <w:r w:rsidRPr="0042030F">
                    <w:rPr>
                      <w:rFonts w:eastAsia="Century Gothic"/>
                      <w:sz w:val="20"/>
                      <w:szCs w:val="20"/>
                      <w:lang w:eastAsia="en-US"/>
                    </w:rPr>
                    <w:t>/</w:t>
                  </w:r>
                </w:p>
              </w:tc>
              <w:tc>
                <w:tcPr>
                  <w:tcW w:w="3295" w:type="dxa"/>
                </w:tcPr>
                <w:p w:rsidR="00017F42" w:rsidRPr="0042030F" w:rsidRDefault="00017F42" w:rsidP="004203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потолок</w:t>
                  </w:r>
                  <w:proofErr w:type="gramEnd"/>
                </w:p>
              </w:tc>
            </w:tr>
            <w:tr w:rsidR="00017F42" w:rsidRPr="0042030F" w:rsidTr="00DA48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017F42" w:rsidRPr="0042030F" w:rsidRDefault="00017F42" w:rsidP="0042030F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swing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 </w:t>
                  </w:r>
                </w:p>
              </w:tc>
              <w:tc>
                <w:tcPr>
                  <w:tcW w:w="3295" w:type="dxa"/>
                </w:tcPr>
                <w:p w:rsidR="00017F42" w:rsidRPr="0042030F" w:rsidRDefault="00017F42" w:rsidP="0042030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качать</w:t>
                  </w:r>
                  <w:proofErr w:type="gramEnd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(</w:t>
                  </w:r>
                  <w:proofErr w:type="spell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ся</w:t>
                  </w:r>
                  <w:proofErr w:type="spellEnd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)</w:t>
                  </w:r>
                </w:p>
              </w:tc>
            </w:tr>
            <w:tr w:rsidR="00017F42" w:rsidRPr="0042030F" w:rsidTr="00DA48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017F42" w:rsidRPr="0042030F" w:rsidRDefault="00017F42" w:rsidP="0042030F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bowl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42030F">
                    <w:rPr>
                      <w:rFonts w:eastAsia="Century Gothic"/>
                      <w:sz w:val="20"/>
                      <w:szCs w:val="20"/>
                      <w:lang w:eastAsia="en-US"/>
                    </w:rPr>
                    <w:t>/</w:t>
                  </w:r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val="en-US" w:eastAsia="en-US"/>
                    </w:rPr>
                    <w:t>b</w:t>
                  </w:r>
                  <w:proofErr w:type="spellStart"/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əʊ</w:t>
                  </w:r>
                  <w:proofErr w:type="spellEnd"/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val="en-US" w:eastAsia="en-US"/>
                    </w:rPr>
                    <w:t>l</w:t>
                  </w:r>
                  <w:r w:rsidRPr="0042030F">
                    <w:rPr>
                      <w:rFonts w:eastAsia="Century Gothic"/>
                      <w:sz w:val="20"/>
                      <w:szCs w:val="20"/>
                      <w:lang w:eastAsia="en-US"/>
                    </w:rPr>
                    <w:t>/</w:t>
                  </w:r>
                </w:p>
              </w:tc>
              <w:tc>
                <w:tcPr>
                  <w:tcW w:w="3295" w:type="dxa"/>
                </w:tcPr>
                <w:p w:rsidR="00017F42" w:rsidRPr="0042030F" w:rsidRDefault="00017F42" w:rsidP="004203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миска</w:t>
                  </w:r>
                  <w:proofErr w:type="gramEnd"/>
                </w:p>
              </w:tc>
            </w:tr>
            <w:tr w:rsidR="00017F42" w:rsidRPr="0042030F" w:rsidTr="00DA48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017F42" w:rsidRPr="0042030F" w:rsidRDefault="00017F42" w:rsidP="0042030F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(</w:t>
                  </w:r>
                  <w:proofErr w:type="gram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in</w:t>
                  </w:r>
                  <w:proofErr w:type="gramEnd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) 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lap</w:t>
                  </w:r>
                </w:p>
              </w:tc>
              <w:tc>
                <w:tcPr>
                  <w:tcW w:w="3295" w:type="dxa"/>
                </w:tcPr>
                <w:p w:rsidR="00017F42" w:rsidRPr="0042030F" w:rsidRDefault="00017F42" w:rsidP="001A0B27">
                  <w:pPr>
                    <w:ind w:right="6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колени</w:t>
                  </w:r>
                  <w:proofErr w:type="gramEnd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(на которых м. сидеть)</w:t>
                  </w:r>
                </w:p>
              </w:tc>
            </w:tr>
            <w:tr w:rsidR="00017F42" w:rsidRPr="0042030F" w:rsidTr="00DA48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017F42" w:rsidRPr="0042030F" w:rsidRDefault="00017F42" w:rsidP="0042030F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smear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42030F">
                    <w:rPr>
                      <w:rFonts w:eastAsia="Century Gothic"/>
                      <w:sz w:val="20"/>
                      <w:szCs w:val="20"/>
                      <w:lang w:eastAsia="en-US"/>
                    </w:rPr>
                    <w:t>/</w:t>
                  </w:r>
                  <w:proofErr w:type="spellStart"/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val="en-US" w:eastAsia="en-US"/>
                    </w:rPr>
                    <w:t>sm</w:t>
                  </w:r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ɪə</w:t>
                  </w:r>
                  <w:proofErr w:type="spellEnd"/>
                  <w:r w:rsidRPr="0042030F">
                    <w:rPr>
                      <w:rFonts w:eastAsia="Century Gothic"/>
                      <w:sz w:val="20"/>
                      <w:szCs w:val="20"/>
                      <w:lang w:eastAsia="en-US"/>
                    </w:rPr>
                    <w:t>/</w:t>
                  </w:r>
                </w:p>
              </w:tc>
              <w:tc>
                <w:tcPr>
                  <w:tcW w:w="3295" w:type="dxa"/>
                </w:tcPr>
                <w:p w:rsidR="00017F42" w:rsidRPr="0042030F" w:rsidRDefault="00017F42" w:rsidP="0042030F">
                  <w:pPr>
                    <w:ind w:right="47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размазать</w:t>
                  </w:r>
                  <w:proofErr w:type="gramEnd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, измазать</w:t>
                  </w:r>
                </w:p>
              </w:tc>
            </w:tr>
            <w:tr w:rsidR="00017F42" w:rsidRPr="0042030F" w:rsidTr="00DA48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017F42" w:rsidRPr="0042030F" w:rsidRDefault="00017F42" w:rsidP="0042030F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flowerbed</w:t>
                  </w:r>
                </w:p>
              </w:tc>
              <w:tc>
                <w:tcPr>
                  <w:tcW w:w="3295" w:type="dxa"/>
                </w:tcPr>
                <w:p w:rsidR="00017F42" w:rsidRPr="0042030F" w:rsidRDefault="00017F42" w:rsidP="0042030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клумба</w:t>
                  </w:r>
                  <w:proofErr w:type="gramEnd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</w:p>
              </w:tc>
            </w:tr>
            <w:tr w:rsidR="00017F42" w:rsidRPr="0042030F" w:rsidTr="00DA48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017F42" w:rsidRPr="0042030F" w:rsidRDefault="00017F42" w:rsidP="0042030F">
                  <w:pPr>
                    <w:jc w:val="right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stain</w:t>
                  </w:r>
                </w:p>
              </w:tc>
              <w:tc>
                <w:tcPr>
                  <w:tcW w:w="3295" w:type="dxa"/>
                </w:tcPr>
                <w:p w:rsidR="00017F42" w:rsidRPr="0042030F" w:rsidRDefault="00017F42" w:rsidP="004203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пятно</w:t>
                  </w:r>
                  <w:proofErr w:type="gramEnd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</w:p>
              </w:tc>
            </w:tr>
            <w:tr w:rsidR="00017F42" w:rsidRPr="0042030F" w:rsidTr="00DA48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017F42" w:rsidRPr="0042030F" w:rsidRDefault="00017F42" w:rsidP="0042030F">
                  <w:pPr>
                    <w:jc w:val="right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crayon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42030F">
                    <w:rPr>
                      <w:rFonts w:eastAsia="Century Gothic"/>
                      <w:sz w:val="20"/>
                      <w:szCs w:val="20"/>
                      <w:lang w:eastAsia="en-US"/>
                    </w:rPr>
                    <w:t>/</w:t>
                  </w:r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ˈ</w:t>
                  </w:r>
                  <w:proofErr w:type="spellStart"/>
                  <w:r w:rsidRPr="0042030F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kreɪən</w:t>
                  </w:r>
                  <w:proofErr w:type="spellEnd"/>
                  <w:r w:rsidRPr="0042030F">
                    <w:rPr>
                      <w:rFonts w:eastAsia="Century Gothic"/>
                      <w:sz w:val="20"/>
                      <w:szCs w:val="20"/>
                      <w:lang w:eastAsia="en-US"/>
                    </w:rPr>
                    <w:t>/</w:t>
                  </w:r>
                </w:p>
              </w:tc>
              <w:tc>
                <w:tcPr>
                  <w:tcW w:w="3295" w:type="dxa"/>
                </w:tcPr>
                <w:p w:rsidR="00017F42" w:rsidRPr="0042030F" w:rsidRDefault="00017F42" w:rsidP="0042030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цветной</w:t>
                  </w:r>
                  <w:proofErr w:type="gramEnd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карандаш</w:t>
                  </w:r>
                </w:p>
              </w:tc>
            </w:tr>
            <w:tr w:rsidR="00017F42" w:rsidRPr="0042030F" w:rsidTr="00DA48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017F42" w:rsidRPr="0042030F" w:rsidRDefault="00017F42" w:rsidP="0042030F">
                  <w:pPr>
                    <w:jc w:val="right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drag</w:t>
                  </w:r>
                </w:p>
              </w:tc>
              <w:tc>
                <w:tcPr>
                  <w:tcW w:w="3295" w:type="dxa"/>
                </w:tcPr>
                <w:p w:rsidR="00017F42" w:rsidRPr="0042030F" w:rsidRDefault="00017F42" w:rsidP="004203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тащить</w:t>
                  </w:r>
                  <w:proofErr w:type="gramEnd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</w:p>
              </w:tc>
            </w:tr>
            <w:tr w:rsidR="00017F42" w:rsidRPr="0042030F" w:rsidTr="00DA48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017F42" w:rsidRPr="0042030F" w:rsidRDefault="00017F42" w:rsidP="0042030F">
                  <w:pPr>
                    <w:jc w:val="right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randomly</w:t>
                  </w:r>
                </w:p>
              </w:tc>
              <w:tc>
                <w:tcPr>
                  <w:tcW w:w="3295" w:type="dxa"/>
                </w:tcPr>
                <w:p w:rsidR="00017F42" w:rsidRPr="0042030F" w:rsidRDefault="00017F42" w:rsidP="0042030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без</w:t>
                  </w:r>
                  <w:proofErr w:type="gramEnd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разбора</w:t>
                  </w:r>
                </w:p>
              </w:tc>
            </w:tr>
            <w:tr w:rsidR="00017F42" w:rsidRPr="0042030F" w:rsidTr="00DA48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017F42" w:rsidRPr="0042030F" w:rsidRDefault="00017F42" w:rsidP="0042030F">
                  <w:pPr>
                    <w:jc w:val="right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bdr w:val="none" w:sz="0" w:space="0" w:color="auto" w:frame="1"/>
                      <w:lang w:val="en-US" w:eastAsia="en-US"/>
                    </w:rPr>
                    <w:t>toddler</w:t>
                  </w:r>
                </w:p>
              </w:tc>
              <w:tc>
                <w:tcPr>
                  <w:tcW w:w="3295" w:type="dxa"/>
                </w:tcPr>
                <w:p w:rsidR="00017F42" w:rsidRPr="0042030F" w:rsidRDefault="00017F42" w:rsidP="004203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bdr w:val="none" w:sz="0" w:space="0" w:color="auto" w:frame="1"/>
                      <w:lang w:eastAsia="en-US"/>
                    </w:rPr>
                    <w:t>ребенок</w:t>
                  </w:r>
                  <w:proofErr w:type="gramEnd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bdr w:val="none" w:sz="0" w:space="0" w:color="auto" w:frame="1"/>
                      <w:lang w:eastAsia="en-US"/>
                    </w:rPr>
                    <w:t>, начинающий ходить</w:t>
                  </w:r>
                </w:p>
              </w:tc>
            </w:tr>
            <w:tr w:rsidR="00017F42" w:rsidRPr="0042030F" w:rsidTr="00DA48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017F42" w:rsidRPr="0042030F" w:rsidRDefault="00017F42" w:rsidP="0042030F">
                  <w:pPr>
                    <w:jc w:val="right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accomplish</w:t>
                  </w:r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smth</w:t>
                  </w:r>
                </w:p>
              </w:tc>
              <w:tc>
                <w:tcPr>
                  <w:tcW w:w="3295" w:type="dxa"/>
                </w:tcPr>
                <w:p w:rsidR="00017F42" w:rsidRPr="0042030F" w:rsidRDefault="00017F42" w:rsidP="0042030F">
                  <w:pPr>
                    <w:ind w:right="47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alibri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выполнять</w:t>
                  </w:r>
                  <w:proofErr w:type="gramEnd"/>
                  <w:r w:rsidRPr="0042030F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, достигать</w:t>
                  </w:r>
                </w:p>
              </w:tc>
            </w:tr>
            <w:tr w:rsidR="00DA481D" w:rsidRPr="0042030F" w:rsidTr="00DA48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DA481D" w:rsidRPr="005E7457" w:rsidRDefault="00DA481D" w:rsidP="00DA481D">
                  <w:pPr>
                    <w:jc w:val="right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</w:pP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 xml:space="preserve">affectionately </w:t>
                  </w:r>
                  <w:r w:rsidRPr="005E7457">
                    <w:rPr>
                      <w:rFonts w:eastAsia="Century Gothic"/>
                      <w:sz w:val="20"/>
                      <w:szCs w:val="20"/>
                      <w:lang w:val="en-GB" w:eastAsia="en-US"/>
                    </w:rPr>
                    <w:t>/</w:t>
                  </w:r>
                  <w:proofErr w:type="spellStart"/>
                  <w:r w:rsidRPr="005E7457">
                    <w:rPr>
                      <w:rFonts w:eastAsia="Century Gothic"/>
                      <w:b w:val="0"/>
                      <w:sz w:val="20"/>
                      <w:szCs w:val="20"/>
                      <w:lang w:val="en-GB" w:eastAsia="en-US"/>
                    </w:rPr>
                    <w:t>əˈfekʃənətli</w:t>
                  </w:r>
                  <w:proofErr w:type="spellEnd"/>
                  <w:r w:rsidRPr="005E7457">
                    <w:rPr>
                      <w:rFonts w:eastAsia="Century Gothic"/>
                      <w:sz w:val="20"/>
                      <w:szCs w:val="20"/>
                      <w:lang w:val="en-GB" w:eastAsia="en-US"/>
                    </w:rPr>
                    <w:t>/</w:t>
                  </w:r>
                </w:p>
              </w:tc>
              <w:tc>
                <w:tcPr>
                  <w:tcW w:w="3295" w:type="dxa"/>
                </w:tcPr>
                <w:p w:rsidR="00DA481D" w:rsidRPr="005E7457" w:rsidRDefault="00DA481D" w:rsidP="00DA48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</w:pPr>
                  <w:proofErr w:type="spellStart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нежно</w:t>
                  </w:r>
                  <w:proofErr w:type="spellEnd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 xml:space="preserve">; </w:t>
                  </w:r>
                  <w:proofErr w:type="spellStart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ласково</w:t>
                  </w:r>
                  <w:proofErr w:type="spellEnd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 xml:space="preserve">; с </w:t>
                  </w:r>
                  <w:proofErr w:type="spellStart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любовью</w:t>
                  </w:r>
                  <w:proofErr w:type="spellEnd"/>
                </w:p>
              </w:tc>
            </w:tr>
            <w:tr w:rsidR="00DA481D" w:rsidRPr="00DA481D" w:rsidTr="00DA48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DA481D" w:rsidRPr="005E7457" w:rsidRDefault="00DA481D" w:rsidP="00DA481D">
                  <w:pPr>
                    <w:jc w:val="right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</w:pP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 xml:space="preserve">refer to each other </w:t>
                  </w:r>
                  <w:r w:rsidRPr="005E7457">
                    <w:rPr>
                      <w:rFonts w:eastAsia="Century Gothic"/>
                      <w:sz w:val="20"/>
                      <w:szCs w:val="20"/>
                      <w:lang w:val="en-GB" w:eastAsia="en-US"/>
                    </w:rPr>
                    <w:t>/</w:t>
                  </w:r>
                  <w:proofErr w:type="spellStart"/>
                  <w:r w:rsidRPr="005E7457">
                    <w:rPr>
                      <w:rFonts w:eastAsia="Century Gothic"/>
                      <w:b w:val="0"/>
                      <w:sz w:val="20"/>
                      <w:szCs w:val="20"/>
                      <w:lang w:val="en-GB" w:eastAsia="en-US"/>
                    </w:rPr>
                    <w:t>rɪˈfɜ</w:t>
                  </w:r>
                  <w:proofErr w:type="spellEnd"/>
                  <w:r w:rsidRPr="005E7457">
                    <w:rPr>
                      <w:rFonts w:eastAsia="Century Gothic"/>
                      <w:b w:val="0"/>
                      <w:sz w:val="20"/>
                      <w:szCs w:val="20"/>
                      <w:lang w:val="en-GB" w:eastAsia="en-US"/>
                    </w:rPr>
                    <w:t>ː</w:t>
                  </w:r>
                  <w:r w:rsidRPr="005E7457">
                    <w:rPr>
                      <w:rFonts w:eastAsia="Century Gothic"/>
                      <w:sz w:val="20"/>
                      <w:szCs w:val="20"/>
                      <w:lang w:val="en-GB" w:eastAsia="en-US"/>
                    </w:rPr>
                    <w:t>/</w:t>
                  </w:r>
                </w:p>
              </w:tc>
              <w:tc>
                <w:tcPr>
                  <w:tcW w:w="3295" w:type="dxa"/>
                </w:tcPr>
                <w:p w:rsidR="00DA481D" w:rsidRPr="005E7457" w:rsidRDefault="00DA481D" w:rsidP="00DA481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spellStart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обращаться</w:t>
                  </w:r>
                  <w:proofErr w:type="spellEnd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 xml:space="preserve"> </w:t>
                  </w:r>
                  <w:proofErr w:type="spellStart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друг</w:t>
                  </w:r>
                  <w:proofErr w:type="spellEnd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 xml:space="preserve"> к </w:t>
                  </w:r>
                  <w:proofErr w:type="spellStart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другу</w:t>
                  </w:r>
                  <w:proofErr w:type="spellEnd"/>
                </w:p>
              </w:tc>
            </w:tr>
            <w:tr w:rsidR="00DA481D" w:rsidRPr="00DA481D" w:rsidTr="00DA48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DA481D" w:rsidRPr="005E7457" w:rsidRDefault="00DA481D" w:rsidP="001A0B27">
                  <w:pPr>
                    <w:ind w:right="33"/>
                    <w:jc w:val="right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</w:pP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 xml:space="preserve">bill </w:t>
                  </w:r>
                  <w:r w:rsidRPr="005E7457">
                    <w:rPr>
                      <w:rFonts w:ascii="Nokia Sans S60" w:eastAsia="Century Gothic" w:hAnsi="Nokia Sans S60" w:cs="Nokia Sans S60"/>
                      <w:b w:val="0"/>
                      <w:sz w:val="20"/>
                      <w:szCs w:val="20"/>
                      <w:lang w:val="en-US" w:eastAsia="en-US"/>
                    </w:rPr>
                    <w:t>(Br.)</w:t>
                  </w: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 xml:space="preserve"> </w:t>
                  </w:r>
                  <w:r w:rsidRPr="005E7457">
                    <w:rPr>
                      <w:rFonts w:ascii="Nokia Sans S60" w:eastAsia="Century Gothic" w:hAnsi="Nokia Sans S60" w:cs="Nokia Sans S60"/>
                      <w:b w:val="0"/>
                      <w:sz w:val="20"/>
                      <w:szCs w:val="20"/>
                      <w:lang w:val="en-US" w:eastAsia="en-US"/>
                    </w:rPr>
                    <w:t xml:space="preserve">/ </w:t>
                  </w: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 xml:space="preserve">check </w:t>
                  </w:r>
                  <w:r w:rsidRPr="005E7457">
                    <w:rPr>
                      <w:rFonts w:ascii="Nokia Sans S60" w:eastAsia="Century Gothic" w:hAnsi="Nokia Sans S60" w:cs="Nokia Sans S60"/>
                      <w:b w:val="0"/>
                      <w:sz w:val="20"/>
                      <w:szCs w:val="20"/>
                      <w:lang w:val="en-US" w:eastAsia="en-US"/>
                    </w:rPr>
                    <w:t>(Am.)</w:t>
                  </w:r>
                </w:p>
              </w:tc>
              <w:tc>
                <w:tcPr>
                  <w:tcW w:w="3295" w:type="dxa"/>
                </w:tcPr>
                <w:p w:rsidR="00DA481D" w:rsidRPr="005E7457" w:rsidRDefault="00DA481D" w:rsidP="00DA48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счет</w:t>
                  </w:r>
                  <w:proofErr w:type="gramEnd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 xml:space="preserve"> в </w:t>
                  </w:r>
                  <w:proofErr w:type="spellStart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ресторане</w:t>
                  </w:r>
                  <w:proofErr w:type="spellEnd"/>
                </w:p>
              </w:tc>
            </w:tr>
            <w:tr w:rsidR="00DA481D" w:rsidRPr="0042030F" w:rsidTr="00DA48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DA481D" w:rsidRPr="005E7457" w:rsidRDefault="00DA481D" w:rsidP="00DA481D">
                  <w:pPr>
                    <w:jc w:val="right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</w:pP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 xml:space="preserve">item </w:t>
                  </w:r>
                  <w:r w:rsidRPr="005E7457">
                    <w:rPr>
                      <w:rFonts w:eastAsia="Century Gothic"/>
                      <w:sz w:val="20"/>
                      <w:szCs w:val="20"/>
                      <w:lang w:val="en-GB" w:eastAsia="en-US"/>
                    </w:rPr>
                    <w:t>/</w:t>
                  </w:r>
                  <w:r w:rsidRPr="005E7457">
                    <w:rPr>
                      <w:rFonts w:eastAsia="Century Gothic"/>
                      <w:b w:val="0"/>
                      <w:sz w:val="20"/>
                      <w:szCs w:val="20"/>
                      <w:lang w:val="en-GB" w:eastAsia="en-US"/>
                    </w:rPr>
                    <w:t>ˈ</w:t>
                  </w:r>
                  <w:proofErr w:type="spellStart"/>
                  <w:r w:rsidRPr="005E7457">
                    <w:rPr>
                      <w:rFonts w:eastAsia="Century Gothic"/>
                      <w:b w:val="0"/>
                      <w:sz w:val="20"/>
                      <w:szCs w:val="20"/>
                      <w:lang w:val="en-GB" w:eastAsia="en-US"/>
                    </w:rPr>
                    <w:t>aɪtəm</w:t>
                  </w:r>
                  <w:proofErr w:type="spellEnd"/>
                  <w:r w:rsidRPr="005E7457">
                    <w:rPr>
                      <w:rFonts w:eastAsia="Century Gothic"/>
                      <w:sz w:val="20"/>
                      <w:szCs w:val="20"/>
                      <w:lang w:val="en-US" w:eastAsia="en-US"/>
                    </w:rPr>
                    <w:t>/</w:t>
                  </w:r>
                </w:p>
              </w:tc>
              <w:tc>
                <w:tcPr>
                  <w:tcW w:w="3295" w:type="dxa"/>
                </w:tcPr>
                <w:p w:rsidR="00DA481D" w:rsidRPr="005E7457" w:rsidRDefault="00DA481D" w:rsidP="00DA481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предмет</w:t>
                  </w:r>
                  <w:proofErr w:type="gramEnd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, вещь </w:t>
                  </w:r>
                </w:p>
              </w:tc>
            </w:tr>
            <w:tr w:rsidR="00DA481D" w:rsidRPr="0042030F" w:rsidTr="00DA48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DA481D" w:rsidRPr="005E7457" w:rsidRDefault="00DA481D" w:rsidP="00DA481D">
                  <w:pPr>
                    <w:jc w:val="right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</w:pP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 xml:space="preserve">razor </w:t>
                  </w:r>
                  <w:r w:rsidRPr="005E7457">
                    <w:rPr>
                      <w:rFonts w:eastAsia="Century Gothic"/>
                      <w:sz w:val="20"/>
                      <w:szCs w:val="20"/>
                      <w:lang w:val="en-GB" w:eastAsia="en-US"/>
                    </w:rPr>
                    <w:t>/</w:t>
                  </w:r>
                  <w:r w:rsidRPr="005E7457">
                    <w:rPr>
                      <w:rFonts w:eastAsia="Century Gothic"/>
                      <w:b w:val="0"/>
                      <w:sz w:val="20"/>
                      <w:szCs w:val="20"/>
                      <w:lang w:val="en-GB" w:eastAsia="en-US"/>
                    </w:rPr>
                    <w:t>ˈ</w:t>
                  </w:r>
                  <w:proofErr w:type="spellStart"/>
                  <w:r w:rsidRPr="005E7457">
                    <w:rPr>
                      <w:rFonts w:eastAsia="Century Gothic"/>
                      <w:b w:val="0"/>
                      <w:sz w:val="20"/>
                      <w:szCs w:val="20"/>
                      <w:lang w:val="en-GB" w:eastAsia="en-US"/>
                    </w:rPr>
                    <w:t>reɪzə</w:t>
                  </w:r>
                  <w:proofErr w:type="spellEnd"/>
                  <w:r w:rsidRPr="005E7457">
                    <w:rPr>
                      <w:rFonts w:eastAsia="Century Gothic"/>
                      <w:sz w:val="20"/>
                      <w:szCs w:val="20"/>
                      <w:lang w:val="en-GB" w:eastAsia="en-US"/>
                    </w:rPr>
                    <w:t>/</w:t>
                  </w:r>
                </w:p>
              </w:tc>
              <w:tc>
                <w:tcPr>
                  <w:tcW w:w="3295" w:type="dxa"/>
                </w:tcPr>
                <w:p w:rsidR="00DA481D" w:rsidRPr="005E7457" w:rsidRDefault="00DA481D" w:rsidP="00DA48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spellStart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бритва</w:t>
                  </w:r>
                  <w:proofErr w:type="spellEnd"/>
                </w:p>
              </w:tc>
            </w:tr>
            <w:tr w:rsidR="00DA481D" w:rsidRPr="0042030F" w:rsidTr="00DA48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DA481D" w:rsidRPr="005E7457" w:rsidRDefault="00DA481D" w:rsidP="00DA481D">
                  <w:pPr>
                    <w:jc w:val="right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</w:pP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 xml:space="preserve">identify </w:t>
                  </w:r>
                  <w:r w:rsidRPr="005E7457">
                    <w:rPr>
                      <w:rFonts w:eastAsia="Century Gothic"/>
                      <w:sz w:val="20"/>
                      <w:szCs w:val="20"/>
                      <w:lang w:val="en-GB" w:eastAsia="en-US"/>
                    </w:rPr>
                    <w:t>/</w:t>
                  </w:r>
                  <w:proofErr w:type="spellStart"/>
                  <w:r w:rsidRPr="005E7457">
                    <w:rPr>
                      <w:rFonts w:eastAsia="Century Gothic"/>
                      <w:b w:val="0"/>
                      <w:sz w:val="20"/>
                      <w:szCs w:val="20"/>
                      <w:lang w:val="en-GB" w:eastAsia="en-US"/>
                    </w:rPr>
                    <w:t>aɪˈdentɪfaɪ</w:t>
                  </w:r>
                  <w:proofErr w:type="spellEnd"/>
                  <w:r w:rsidRPr="005E7457">
                    <w:rPr>
                      <w:rFonts w:eastAsia="Century Gothic"/>
                      <w:sz w:val="20"/>
                      <w:szCs w:val="20"/>
                      <w:lang w:val="en-GB" w:eastAsia="en-US"/>
                    </w:rPr>
                    <w:t>/</w:t>
                  </w:r>
                </w:p>
              </w:tc>
              <w:tc>
                <w:tcPr>
                  <w:tcW w:w="3295" w:type="dxa"/>
                </w:tcPr>
                <w:p w:rsidR="00DA481D" w:rsidRPr="005E7457" w:rsidRDefault="00DA481D" w:rsidP="00DA481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spellStart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определять</w:t>
                  </w:r>
                  <w:proofErr w:type="spellEnd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 xml:space="preserve">, </w:t>
                  </w:r>
                  <w:proofErr w:type="spellStart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устанавливать</w:t>
                  </w:r>
                  <w:proofErr w:type="spellEnd"/>
                </w:p>
              </w:tc>
            </w:tr>
            <w:tr w:rsidR="00DA481D" w:rsidRPr="0042030F" w:rsidTr="00DA48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DA481D" w:rsidRPr="005E7457" w:rsidRDefault="00DA481D" w:rsidP="00DA481D">
                  <w:pPr>
                    <w:jc w:val="right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</w:pP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argument</w:t>
                  </w: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5E7457">
                    <w:rPr>
                      <w:rFonts w:eastAsia="Century Gothic"/>
                      <w:sz w:val="20"/>
                      <w:szCs w:val="20"/>
                      <w:lang w:val="en-US" w:eastAsia="en-US"/>
                    </w:rPr>
                    <w:t>/</w:t>
                  </w:r>
                  <w:r w:rsidRPr="005E7457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ˈ</w:t>
                  </w:r>
                  <w:proofErr w:type="spellStart"/>
                  <w:r w:rsidRPr="005E7457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ɑːɡjumənt</w:t>
                  </w:r>
                  <w:proofErr w:type="spellEnd"/>
                  <w:r w:rsidRPr="005E7457">
                    <w:rPr>
                      <w:rFonts w:eastAsia="Century Gothic"/>
                      <w:sz w:val="20"/>
                      <w:szCs w:val="20"/>
                      <w:lang w:val="en-US" w:eastAsia="en-US"/>
                    </w:rPr>
                    <w:t>/</w:t>
                  </w:r>
                </w:p>
              </w:tc>
              <w:tc>
                <w:tcPr>
                  <w:tcW w:w="3295" w:type="dxa"/>
                </w:tcPr>
                <w:p w:rsidR="00DA481D" w:rsidRPr="005E7457" w:rsidRDefault="00DA481D" w:rsidP="00DA48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ссора</w:t>
                  </w:r>
                  <w:proofErr w:type="gramEnd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, спор</w:t>
                  </w: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 xml:space="preserve">; </w:t>
                  </w:r>
                  <w:proofErr w:type="spellStart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аргумент</w:t>
                  </w:r>
                  <w:proofErr w:type="spellEnd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 xml:space="preserve">, </w:t>
                  </w:r>
                  <w:proofErr w:type="spellStart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довод</w:t>
                  </w:r>
                  <w:proofErr w:type="spellEnd"/>
                </w:p>
              </w:tc>
            </w:tr>
            <w:tr w:rsidR="00DA481D" w:rsidRPr="0042030F" w:rsidTr="00DA48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DA481D" w:rsidRPr="005E7457" w:rsidRDefault="00DA481D" w:rsidP="00DA481D">
                  <w:pPr>
                    <w:jc w:val="right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</w:pP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funeral</w:t>
                  </w: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5E7457">
                    <w:rPr>
                      <w:rFonts w:eastAsia="Century Gothic"/>
                      <w:sz w:val="20"/>
                      <w:szCs w:val="20"/>
                      <w:lang w:val="en-US" w:eastAsia="en-US"/>
                    </w:rPr>
                    <w:t>/</w:t>
                  </w:r>
                  <w:r w:rsidRPr="005E7457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ˈ</w:t>
                  </w:r>
                  <w:proofErr w:type="spellStart"/>
                  <w:r w:rsidRPr="005E7457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fjuːnərəl</w:t>
                  </w:r>
                  <w:proofErr w:type="spellEnd"/>
                  <w:r w:rsidRPr="005E7457">
                    <w:rPr>
                      <w:rFonts w:eastAsia="Century Gothic"/>
                      <w:sz w:val="20"/>
                      <w:szCs w:val="20"/>
                      <w:lang w:val="en-US" w:eastAsia="en-US"/>
                    </w:rPr>
                    <w:t>/</w:t>
                  </w:r>
                </w:p>
              </w:tc>
              <w:tc>
                <w:tcPr>
                  <w:tcW w:w="3295" w:type="dxa"/>
                </w:tcPr>
                <w:p w:rsidR="00DA481D" w:rsidRPr="005E7457" w:rsidRDefault="00DA481D" w:rsidP="00DA481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spellStart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похороны</w:t>
                  </w:r>
                  <w:proofErr w:type="spellEnd"/>
                </w:p>
              </w:tc>
            </w:tr>
            <w:tr w:rsidR="00DA481D" w:rsidRPr="0042030F" w:rsidTr="00DA48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DA481D" w:rsidRPr="005E7457" w:rsidRDefault="00DA481D" w:rsidP="00DA481D">
                  <w:pPr>
                    <w:jc w:val="right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</w:pP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 xml:space="preserve">deteriorate </w:t>
                  </w:r>
                  <w:r w:rsidRPr="005E7457">
                    <w:rPr>
                      <w:rFonts w:eastAsia="Century Gothic"/>
                      <w:sz w:val="20"/>
                      <w:szCs w:val="20"/>
                      <w:lang w:val="en-GB" w:eastAsia="en-US"/>
                    </w:rPr>
                    <w:t>/</w:t>
                  </w:r>
                  <w:proofErr w:type="spellStart"/>
                  <w:r w:rsidRPr="005E7457">
                    <w:rPr>
                      <w:rFonts w:eastAsia="Century Gothic"/>
                      <w:b w:val="0"/>
                      <w:sz w:val="20"/>
                      <w:szCs w:val="20"/>
                      <w:lang w:val="en-GB" w:eastAsia="en-US"/>
                    </w:rPr>
                    <w:t>dɪˈtɪəriəreɪt</w:t>
                  </w:r>
                  <w:proofErr w:type="spellEnd"/>
                  <w:r w:rsidRPr="005E7457">
                    <w:rPr>
                      <w:rFonts w:eastAsia="Century Gothic"/>
                      <w:sz w:val="20"/>
                      <w:szCs w:val="20"/>
                      <w:lang w:val="en-US" w:eastAsia="en-US"/>
                    </w:rPr>
                    <w:t>/</w:t>
                  </w:r>
                </w:p>
              </w:tc>
              <w:tc>
                <w:tcPr>
                  <w:tcW w:w="3295" w:type="dxa"/>
                </w:tcPr>
                <w:p w:rsidR="00DA481D" w:rsidRPr="005E7457" w:rsidRDefault="00DA481D" w:rsidP="00DA48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spellStart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ухудшаться</w:t>
                  </w:r>
                  <w:proofErr w:type="spellEnd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 xml:space="preserve">, </w:t>
                  </w:r>
                  <w:proofErr w:type="spellStart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портиться</w:t>
                  </w:r>
                  <w:proofErr w:type="spellEnd"/>
                </w:p>
              </w:tc>
            </w:tr>
            <w:tr w:rsidR="00DA481D" w:rsidRPr="0042030F" w:rsidTr="00DA48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DA481D" w:rsidRPr="005E7457" w:rsidRDefault="00DA481D" w:rsidP="00DA481D">
                  <w:pPr>
                    <w:jc w:val="right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</w:pP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 xml:space="preserve">vaguely </w:t>
                  </w: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5E7457">
                    <w:rPr>
                      <w:rFonts w:eastAsia="Century Gothic"/>
                      <w:sz w:val="20"/>
                      <w:szCs w:val="20"/>
                      <w:lang w:val="en-US" w:eastAsia="en-US"/>
                    </w:rPr>
                    <w:t>/</w:t>
                  </w:r>
                  <w:r w:rsidRPr="005E7457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ˈ</w:t>
                  </w:r>
                  <w:proofErr w:type="spellStart"/>
                  <w:r w:rsidRPr="005E7457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veɪɡli</w:t>
                  </w:r>
                  <w:proofErr w:type="spellEnd"/>
                  <w:r w:rsidRPr="005E7457">
                    <w:rPr>
                      <w:rFonts w:eastAsia="Century Gothic"/>
                      <w:sz w:val="20"/>
                      <w:szCs w:val="20"/>
                      <w:lang w:val="en-US" w:eastAsia="en-US"/>
                    </w:rPr>
                    <w:t>/</w:t>
                  </w:r>
                </w:p>
              </w:tc>
              <w:tc>
                <w:tcPr>
                  <w:tcW w:w="3295" w:type="dxa"/>
                </w:tcPr>
                <w:p w:rsidR="00DA481D" w:rsidRPr="005E7457" w:rsidRDefault="00DA481D" w:rsidP="00DA481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spellStart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неясно</w:t>
                  </w:r>
                  <w:proofErr w:type="spellEnd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 xml:space="preserve">, </w:t>
                  </w:r>
                  <w:proofErr w:type="spellStart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смутно</w:t>
                  </w:r>
                  <w:proofErr w:type="spellEnd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 xml:space="preserve">, </w:t>
                  </w:r>
                  <w:proofErr w:type="spellStart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расплывчато</w:t>
                  </w:r>
                  <w:proofErr w:type="spellEnd"/>
                </w:p>
              </w:tc>
            </w:tr>
            <w:tr w:rsidR="00DA481D" w:rsidRPr="00DA481D" w:rsidTr="00DA48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DA481D" w:rsidRPr="005E7457" w:rsidRDefault="00DA481D" w:rsidP="001A0B27">
                  <w:pPr>
                    <w:jc w:val="right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</w:pP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 xml:space="preserve">be </w:t>
                  </w: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aware (of smth)</w:t>
                  </w: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 xml:space="preserve"> </w:t>
                  </w:r>
                </w:p>
              </w:tc>
              <w:tc>
                <w:tcPr>
                  <w:tcW w:w="3295" w:type="dxa"/>
                </w:tcPr>
                <w:p w:rsidR="00DA481D" w:rsidRPr="005E7457" w:rsidRDefault="001A0B27" w:rsidP="00DA48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r w:rsidRPr="005E7457">
                    <w:rPr>
                      <w:rFonts w:eastAsia="Century Gothic"/>
                      <w:sz w:val="20"/>
                      <w:szCs w:val="20"/>
                      <w:lang w:eastAsia="en-US"/>
                    </w:rPr>
                    <w:t>/əˈ</w:t>
                  </w:r>
                  <w:r w:rsidRPr="005E7457">
                    <w:rPr>
                      <w:rFonts w:eastAsia="Century Gothic"/>
                      <w:sz w:val="20"/>
                      <w:szCs w:val="20"/>
                      <w:lang w:val="en-US" w:eastAsia="en-US"/>
                    </w:rPr>
                    <w:t>we</w:t>
                  </w:r>
                  <w:r w:rsidRPr="005E7457">
                    <w:rPr>
                      <w:rFonts w:eastAsia="Century Gothic"/>
                      <w:sz w:val="20"/>
                      <w:szCs w:val="20"/>
                      <w:lang w:eastAsia="en-US"/>
                    </w:rPr>
                    <w:t>ə/</w:t>
                  </w:r>
                  <w:r w:rsidRPr="001A0B27">
                    <w:rPr>
                      <w:rFonts w:eastAsia="Century Gothic"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DA481D"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быть в курсе </w:t>
                  </w:r>
                  <w:proofErr w:type="gramStart"/>
                  <w:r w:rsidR="00DA481D"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ч-то</w:t>
                  </w:r>
                  <w:proofErr w:type="gramEnd"/>
                </w:p>
              </w:tc>
            </w:tr>
            <w:tr w:rsidR="00DA481D" w:rsidRPr="00DA481D" w:rsidTr="00DA48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DA481D" w:rsidRPr="00DA481D" w:rsidRDefault="00DA481D" w:rsidP="00DA481D">
                  <w:pPr>
                    <w:jc w:val="right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to</w:t>
                  </w: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witness</w:t>
                  </w:r>
                </w:p>
              </w:tc>
              <w:tc>
                <w:tcPr>
                  <w:tcW w:w="3295" w:type="dxa"/>
                </w:tcPr>
                <w:p w:rsidR="00DA481D" w:rsidRPr="00DA481D" w:rsidRDefault="00DA481D" w:rsidP="00DA481D">
                  <w:pPr>
                    <w:ind w:right="47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быть</w:t>
                  </w:r>
                  <w:proofErr w:type="gramEnd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свидетелем</w:t>
                  </w:r>
                </w:p>
              </w:tc>
            </w:tr>
            <w:tr w:rsidR="00DA481D" w:rsidRPr="00DA481D" w:rsidTr="00DA48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DA481D" w:rsidRPr="00DA481D" w:rsidRDefault="00DA481D" w:rsidP="00DA481D">
                  <w:pPr>
                    <w:jc w:val="right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put</w:t>
                  </w: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away</w:t>
                  </w:r>
                </w:p>
              </w:tc>
              <w:tc>
                <w:tcPr>
                  <w:tcW w:w="3295" w:type="dxa"/>
                </w:tcPr>
                <w:p w:rsidR="00DA481D" w:rsidRPr="00DA481D" w:rsidRDefault="00DA481D" w:rsidP="00DA481D">
                  <w:pPr>
                    <w:ind w:right="47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откладывать</w:t>
                  </w:r>
                  <w:proofErr w:type="gramEnd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, копить (деньги)</w:t>
                  </w:r>
                </w:p>
              </w:tc>
            </w:tr>
            <w:tr w:rsidR="00DA481D" w:rsidRPr="00DA481D" w:rsidTr="00DA48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DA481D" w:rsidRPr="00DA481D" w:rsidRDefault="00304671" w:rsidP="00DA481D">
                  <w:pPr>
                    <w:jc w:val="right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laundry</w:t>
                  </w: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 xml:space="preserve"> </w:t>
                  </w:r>
                  <w:r w:rsidRPr="005E7457">
                    <w:rPr>
                      <w:rFonts w:eastAsia="Century Gothic"/>
                      <w:b w:val="0"/>
                      <w:sz w:val="20"/>
                      <w:szCs w:val="20"/>
                      <w:lang w:val="en-US" w:eastAsia="en-US"/>
                    </w:rPr>
                    <w:t>/ˈ</w:t>
                  </w:r>
                  <w:proofErr w:type="spellStart"/>
                  <w:r w:rsidRPr="005E7457">
                    <w:rPr>
                      <w:rFonts w:eastAsia="Century Gothic"/>
                      <w:b w:val="0"/>
                      <w:sz w:val="20"/>
                      <w:szCs w:val="20"/>
                      <w:lang w:val="en-US" w:eastAsia="en-US"/>
                    </w:rPr>
                    <w:t>lɔːndri</w:t>
                  </w:r>
                  <w:proofErr w:type="spellEnd"/>
                  <w:r w:rsidRPr="005E7457">
                    <w:rPr>
                      <w:rFonts w:eastAsia="Century Gothic"/>
                      <w:b w:val="0"/>
                      <w:sz w:val="20"/>
                      <w:szCs w:val="20"/>
                      <w:lang w:val="en-US" w:eastAsia="en-US"/>
                    </w:rPr>
                    <w:t>/</w:t>
                  </w:r>
                </w:p>
              </w:tc>
              <w:tc>
                <w:tcPr>
                  <w:tcW w:w="3295" w:type="dxa"/>
                </w:tcPr>
                <w:p w:rsidR="00DA481D" w:rsidRPr="00DA481D" w:rsidRDefault="00304671" w:rsidP="00DA481D">
                  <w:pPr>
                    <w:ind w:right="47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стирка</w:t>
                  </w:r>
                  <w:proofErr w:type="gramEnd"/>
                </w:p>
              </w:tc>
            </w:tr>
            <w:tr w:rsidR="00DA481D" w:rsidRPr="00DA481D" w:rsidTr="00DA48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DA481D" w:rsidRPr="00DA481D" w:rsidRDefault="00304671" w:rsidP="00DA481D">
                  <w:pPr>
                    <w:jc w:val="right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to</w:t>
                  </w: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pace</w:t>
                  </w:r>
                </w:p>
              </w:tc>
              <w:tc>
                <w:tcPr>
                  <w:tcW w:w="3295" w:type="dxa"/>
                </w:tcPr>
                <w:p w:rsidR="00DA481D" w:rsidRPr="00DA481D" w:rsidRDefault="001A0B27" w:rsidP="00DA481D">
                  <w:pPr>
                    <w:ind w:right="47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ходить</w:t>
                  </w:r>
                  <w:proofErr w:type="gramEnd"/>
                  <w:r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взад-</w:t>
                  </w:r>
                  <w:r w:rsidR="00304671"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вперед</w:t>
                  </w:r>
                </w:p>
              </w:tc>
            </w:tr>
            <w:tr w:rsidR="00DA481D" w:rsidRPr="00DA481D" w:rsidTr="00DA48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DA481D" w:rsidRPr="00DA481D" w:rsidRDefault="00304671" w:rsidP="00DA481D">
                  <w:pPr>
                    <w:jc w:val="right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irritated</w:t>
                  </w: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5E7457">
                    <w:rPr>
                      <w:rFonts w:eastAsia="Century Gothic"/>
                      <w:sz w:val="20"/>
                      <w:szCs w:val="20"/>
                      <w:lang w:eastAsia="en-US"/>
                    </w:rPr>
                    <w:t>/</w:t>
                  </w:r>
                  <w:r w:rsidRPr="005E7457">
                    <w:rPr>
                      <w:rFonts w:eastAsia="Century Gothic"/>
                      <w:b w:val="0"/>
                      <w:color w:val="000000"/>
                      <w:sz w:val="20"/>
                      <w:szCs w:val="20"/>
                      <w:shd w:val="clear" w:color="auto" w:fill="FFFFFF"/>
                      <w:lang w:eastAsia="en-US"/>
                    </w:rPr>
                    <w:t>ˈɪ</w:t>
                  </w:r>
                  <w:r w:rsidRPr="005E7457">
                    <w:rPr>
                      <w:rFonts w:eastAsia="Century Gothic"/>
                      <w:b w:val="0"/>
                      <w:color w:val="000000"/>
                      <w:sz w:val="20"/>
                      <w:szCs w:val="20"/>
                      <w:shd w:val="clear" w:color="auto" w:fill="FFFFFF"/>
                      <w:lang w:val="en-GB" w:eastAsia="en-US"/>
                    </w:rPr>
                    <w:t>r</w:t>
                  </w:r>
                  <w:r w:rsidRPr="005E7457">
                    <w:rPr>
                      <w:rFonts w:eastAsia="Century Gothic"/>
                      <w:b w:val="0"/>
                      <w:color w:val="000000"/>
                      <w:sz w:val="20"/>
                      <w:szCs w:val="20"/>
                      <w:shd w:val="clear" w:color="auto" w:fill="FFFFFF"/>
                      <w:lang w:eastAsia="en-US"/>
                    </w:rPr>
                    <w:t>ɪ</w:t>
                  </w:r>
                  <w:proofErr w:type="spellStart"/>
                  <w:r w:rsidRPr="005E7457">
                    <w:rPr>
                      <w:rFonts w:eastAsia="Century Gothic"/>
                      <w:b w:val="0"/>
                      <w:color w:val="000000"/>
                      <w:sz w:val="20"/>
                      <w:szCs w:val="20"/>
                      <w:shd w:val="clear" w:color="auto" w:fill="FFFFFF"/>
                      <w:lang w:val="en-GB" w:eastAsia="en-US"/>
                    </w:rPr>
                    <w:t>te</w:t>
                  </w:r>
                  <w:proofErr w:type="spellEnd"/>
                  <w:r w:rsidRPr="005E7457">
                    <w:rPr>
                      <w:rFonts w:eastAsia="Century Gothic"/>
                      <w:b w:val="0"/>
                      <w:color w:val="000000"/>
                      <w:sz w:val="20"/>
                      <w:szCs w:val="20"/>
                      <w:shd w:val="clear" w:color="auto" w:fill="FFFFFF"/>
                      <w:lang w:eastAsia="en-US"/>
                    </w:rPr>
                    <w:t>ɪ</w:t>
                  </w:r>
                  <w:r w:rsidRPr="005E7457">
                    <w:rPr>
                      <w:rFonts w:eastAsia="Century Gothic"/>
                      <w:b w:val="0"/>
                      <w:color w:val="000000"/>
                      <w:sz w:val="20"/>
                      <w:szCs w:val="20"/>
                      <w:shd w:val="clear" w:color="auto" w:fill="FFFFFF"/>
                      <w:lang w:val="en-GB" w:eastAsia="en-US"/>
                    </w:rPr>
                    <w:t>t</w:t>
                  </w:r>
                  <w:r w:rsidRPr="005E7457">
                    <w:rPr>
                      <w:rFonts w:eastAsia="Century Gothic"/>
                      <w:b w:val="0"/>
                      <w:color w:val="000000"/>
                      <w:sz w:val="20"/>
                      <w:szCs w:val="20"/>
                      <w:shd w:val="clear" w:color="auto" w:fill="FFFFFF"/>
                      <w:lang w:eastAsia="en-US"/>
                    </w:rPr>
                    <w:t>ɪ</w:t>
                  </w:r>
                  <w:r w:rsidRPr="005E7457">
                    <w:rPr>
                      <w:rFonts w:eastAsia="Century Gothic"/>
                      <w:b w:val="0"/>
                      <w:color w:val="000000"/>
                      <w:sz w:val="20"/>
                      <w:szCs w:val="20"/>
                      <w:shd w:val="clear" w:color="auto" w:fill="FFFFFF"/>
                      <w:lang w:val="en-GB" w:eastAsia="en-US"/>
                    </w:rPr>
                    <w:t>d</w:t>
                  </w:r>
                  <w:r w:rsidRPr="005E7457">
                    <w:rPr>
                      <w:rFonts w:eastAsia="Century Gothic"/>
                      <w:sz w:val="20"/>
                      <w:szCs w:val="20"/>
                      <w:lang w:eastAsia="en-US"/>
                    </w:rPr>
                    <w:t>/</w:t>
                  </w:r>
                </w:p>
              </w:tc>
              <w:tc>
                <w:tcPr>
                  <w:tcW w:w="3295" w:type="dxa"/>
                </w:tcPr>
                <w:p w:rsidR="00DA481D" w:rsidRPr="00DA481D" w:rsidRDefault="00304671" w:rsidP="00DA481D">
                  <w:pPr>
                    <w:ind w:right="47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раздраженный</w:t>
                  </w:r>
                  <w:proofErr w:type="gramEnd"/>
                </w:p>
              </w:tc>
            </w:tr>
            <w:tr w:rsidR="00304671" w:rsidRPr="00DA481D" w:rsidTr="00DA48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304671" w:rsidRPr="00DA481D" w:rsidRDefault="00304671" w:rsidP="00DA481D">
                  <w:pPr>
                    <w:jc w:val="right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faucet</w:t>
                  </w: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5E7457">
                    <w:rPr>
                      <w:rFonts w:eastAsia="Century Gothic"/>
                      <w:sz w:val="20"/>
                      <w:szCs w:val="20"/>
                      <w:lang w:eastAsia="en-US"/>
                    </w:rPr>
                    <w:t>/</w:t>
                  </w:r>
                  <w:r w:rsidRPr="005E7457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ˈ</w:t>
                  </w:r>
                  <w:proofErr w:type="spellStart"/>
                  <w:r w:rsidRPr="005E7457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fɔːsɪt</w:t>
                  </w:r>
                  <w:proofErr w:type="spellEnd"/>
                  <w:r w:rsidRPr="005E7457">
                    <w:rPr>
                      <w:rFonts w:eastAsia="Century Gothic"/>
                      <w:sz w:val="20"/>
                      <w:szCs w:val="20"/>
                      <w:lang w:eastAsia="en-US"/>
                    </w:rPr>
                    <w:t>/</w:t>
                  </w:r>
                </w:p>
              </w:tc>
              <w:tc>
                <w:tcPr>
                  <w:tcW w:w="3295" w:type="dxa"/>
                </w:tcPr>
                <w:p w:rsidR="00304671" w:rsidRPr="00DA481D" w:rsidRDefault="00304671" w:rsidP="0030467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кран</w:t>
                  </w:r>
                  <w:proofErr w:type="gramEnd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</w:p>
              </w:tc>
            </w:tr>
            <w:tr w:rsidR="00304671" w:rsidRPr="00DA481D" w:rsidTr="00DA48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304671" w:rsidRPr="00DA481D" w:rsidRDefault="00304671" w:rsidP="00DA481D">
                  <w:pPr>
                    <w:jc w:val="right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hunt</w:t>
                  </w:r>
                </w:p>
              </w:tc>
              <w:tc>
                <w:tcPr>
                  <w:tcW w:w="3295" w:type="dxa"/>
                </w:tcPr>
                <w:p w:rsidR="00304671" w:rsidRPr="00DA481D" w:rsidRDefault="00304671" w:rsidP="00DA481D">
                  <w:pPr>
                    <w:ind w:right="47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охота</w:t>
                  </w:r>
                  <w:proofErr w:type="gramEnd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, охотиться</w:t>
                  </w:r>
                </w:p>
              </w:tc>
            </w:tr>
            <w:tr w:rsidR="00304671" w:rsidRPr="00DA481D" w:rsidTr="00DA48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304671" w:rsidRPr="00DA481D" w:rsidRDefault="00304671" w:rsidP="00DA481D">
                  <w:pPr>
                    <w:jc w:val="right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spin</w:t>
                  </w:r>
                </w:p>
              </w:tc>
              <w:tc>
                <w:tcPr>
                  <w:tcW w:w="3295" w:type="dxa"/>
                </w:tcPr>
                <w:p w:rsidR="00304671" w:rsidRPr="00DA481D" w:rsidRDefault="00304671" w:rsidP="0030467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крутиться</w:t>
                  </w:r>
                  <w:proofErr w:type="gramEnd"/>
                </w:p>
              </w:tc>
            </w:tr>
            <w:tr w:rsidR="00304671" w:rsidRPr="00DA481D" w:rsidTr="00DA48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304671" w:rsidRPr="00DA481D" w:rsidRDefault="00C5224A" w:rsidP="00DA481D">
                  <w:pPr>
                    <w:jc w:val="right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r w:rsidRPr="0042030F">
                    <w:rPr>
                      <w:rFonts w:ascii="Nokia Sans S60" w:eastAsia="Century Gothic" w:hAnsi="Nokia Sans S60" w:cs="Nokia Sans S60"/>
                      <w:noProof/>
                      <w:sz w:val="20"/>
                      <w:szCs w:val="20"/>
                      <w:lang w:val="en-US" w:eastAsia="en-US"/>
                    </w:rPr>
                    <w:drawing>
                      <wp:anchor distT="0" distB="0" distL="114300" distR="114300" simplePos="0" relativeHeight="251721728" behindDoc="0" locked="0" layoutInCell="1" allowOverlap="1" wp14:anchorId="0E181F68" wp14:editId="4E798AD5">
                        <wp:simplePos x="0" y="0"/>
                        <wp:positionH relativeFrom="column">
                          <wp:posOffset>-173355</wp:posOffset>
                        </wp:positionH>
                        <wp:positionV relativeFrom="paragraph">
                          <wp:posOffset>-225425</wp:posOffset>
                        </wp:positionV>
                        <wp:extent cx="840740" cy="822325"/>
                        <wp:effectExtent l="0" t="0" r="0" b="0"/>
                        <wp:wrapNone/>
                        <wp:docPr id="15" name="Picture 15" descr="Royalty-Free (RF) boy Clipart Illustration #10752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Royalty-Free (RF) boy Clipart Illustration #10752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r:link="rId7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2704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0740" cy="822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304671"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on</w:t>
                  </w:r>
                  <w:r w:rsidR="00304671"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304671"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command</w:t>
                  </w:r>
                </w:p>
              </w:tc>
              <w:tc>
                <w:tcPr>
                  <w:tcW w:w="3295" w:type="dxa"/>
                </w:tcPr>
                <w:p w:rsidR="00304671" w:rsidRPr="00DA481D" w:rsidRDefault="00304671" w:rsidP="00DA481D">
                  <w:pPr>
                    <w:ind w:right="47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по</w:t>
                  </w:r>
                  <w:proofErr w:type="gramEnd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команде</w:t>
                  </w:r>
                </w:p>
              </w:tc>
            </w:tr>
            <w:tr w:rsidR="00304671" w:rsidRPr="00DA481D" w:rsidTr="00DA48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304671" w:rsidRPr="00DA481D" w:rsidRDefault="00304671" w:rsidP="00DA481D">
                  <w:pPr>
                    <w:jc w:val="right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stubborn</w:t>
                  </w:r>
                </w:p>
              </w:tc>
              <w:tc>
                <w:tcPr>
                  <w:tcW w:w="3295" w:type="dxa"/>
                </w:tcPr>
                <w:p w:rsidR="00304671" w:rsidRPr="00DA481D" w:rsidRDefault="00304671" w:rsidP="00DA481D">
                  <w:pPr>
                    <w:ind w:right="47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упрямый</w:t>
                  </w:r>
                  <w:proofErr w:type="gramEnd"/>
                </w:p>
              </w:tc>
            </w:tr>
            <w:tr w:rsidR="00DA481D" w:rsidRPr="00DA481D" w:rsidTr="00DA48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DA481D" w:rsidRPr="00DA481D" w:rsidRDefault="00304671" w:rsidP="00DA481D">
                  <w:pPr>
                    <w:jc w:val="right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reward</w:t>
                  </w:r>
                </w:p>
              </w:tc>
              <w:tc>
                <w:tcPr>
                  <w:tcW w:w="3295" w:type="dxa"/>
                </w:tcPr>
                <w:p w:rsidR="00DA481D" w:rsidRPr="00DA481D" w:rsidRDefault="00304671" w:rsidP="00DA481D">
                  <w:pPr>
                    <w:ind w:right="47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награждать</w:t>
                  </w:r>
                  <w:proofErr w:type="gramEnd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, награда</w:t>
                  </w:r>
                </w:p>
              </w:tc>
            </w:tr>
            <w:tr w:rsidR="001A0B27" w:rsidRPr="00DA481D" w:rsidTr="00DA48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1A0B27" w:rsidRPr="0042030F" w:rsidRDefault="001A0B27" w:rsidP="001A0B27">
                  <w:pPr>
                    <w:jc w:val="right"/>
                    <w:rPr>
                      <w:rFonts w:eastAsia="Century Gothic"/>
                      <w:sz w:val="20"/>
                      <w:szCs w:val="20"/>
                      <w:lang w:val="en-GB" w:eastAsia="en-US"/>
                    </w:rPr>
                  </w:pP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ignore</w:t>
                  </w:r>
                </w:p>
              </w:tc>
              <w:tc>
                <w:tcPr>
                  <w:tcW w:w="3295" w:type="dxa"/>
                </w:tcPr>
                <w:p w:rsidR="001A0B27" w:rsidRPr="001A0B27" w:rsidRDefault="001A0B27" w:rsidP="001A0B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игнорировать</w:t>
                  </w:r>
                  <w:proofErr w:type="gramEnd"/>
                </w:p>
              </w:tc>
            </w:tr>
            <w:tr w:rsidR="00DF0759" w:rsidRPr="00DA481D" w:rsidTr="00DA48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DF0759" w:rsidRPr="00304671" w:rsidRDefault="00DF0759" w:rsidP="00DF0759">
                  <w:pPr>
                    <w:jc w:val="right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the</w:t>
                  </w: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same</w:t>
                  </w: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goes</w:t>
                  </w: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for</w:t>
                  </w:r>
                </w:p>
              </w:tc>
              <w:tc>
                <w:tcPr>
                  <w:tcW w:w="3295" w:type="dxa"/>
                </w:tcPr>
                <w:p w:rsidR="00DF0759" w:rsidRPr="0042030F" w:rsidRDefault="00DF0759" w:rsidP="00DF075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то</w:t>
                  </w:r>
                  <w:proofErr w:type="gramEnd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же самое относится к…</w:t>
                  </w:r>
                </w:p>
              </w:tc>
            </w:tr>
            <w:tr w:rsidR="00DF0759" w:rsidRPr="00DA481D" w:rsidTr="00DA48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DF0759" w:rsidRPr="00304671" w:rsidRDefault="00DF0759" w:rsidP="00DF0759">
                  <w:pPr>
                    <w:jc w:val="right"/>
                    <w:rPr>
                      <w:rFonts w:eastAsia="Century Gothic"/>
                      <w:sz w:val="20"/>
                      <w:szCs w:val="20"/>
                      <w:lang w:eastAsia="en-US"/>
                    </w:rPr>
                  </w:pP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hop</w:t>
                  </w:r>
                </w:p>
              </w:tc>
              <w:tc>
                <w:tcPr>
                  <w:tcW w:w="3295" w:type="dxa"/>
                </w:tcPr>
                <w:p w:rsidR="00DF0759" w:rsidRPr="0042030F" w:rsidRDefault="00DF0759" w:rsidP="00DF075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прыгать</w:t>
                  </w:r>
                  <w:proofErr w:type="gramEnd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</w:p>
              </w:tc>
            </w:tr>
            <w:tr w:rsidR="00DF0759" w:rsidRPr="00DA481D" w:rsidTr="00DA48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DF0759" w:rsidRPr="00304671" w:rsidRDefault="00DF0759" w:rsidP="00DF0759">
                  <w:pPr>
                    <w:jc w:val="right"/>
                    <w:rPr>
                      <w:rFonts w:eastAsia="Century Gothic"/>
                      <w:sz w:val="20"/>
                      <w:szCs w:val="20"/>
                      <w:lang w:eastAsia="en-US"/>
                    </w:rPr>
                  </w:pP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t>to</w:t>
                  </w: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land</w:t>
                  </w:r>
                </w:p>
              </w:tc>
              <w:tc>
                <w:tcPr>
                  <w:tcW w:w="3295" w:type="dxa"/>
                </w:tcPr>
                <w:p w:rsidR="00DF0759" w:rsidRPr="0042030F" w:rsidRDefault="00DF0759" w:rsidP="00DF075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приземляться</w:t>
                  </w:r>
                  <w:proofErr w:type="gramEnd"/>
                </w:p>
              </w:tc>
            </w:tr>
            <w:tr w:rsidR="00C5224A" w:rsidRPr="00DA481D" w:rsidTr="00DA48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0" w:type="dxa"/>
                </w:tcPr>
                <w:p w:rsidR="00C5224A" w:rsidRPr="00304671" w:rsidRDefault="00C5224A" w:rsidP="00C5224A">
                  <w:pPr>
                    <w:jc w:val="right"/>
                    <w:rPr>
                      <w:rFonts w:eastAsia="Century Gothic"/>
                      <w:sz w:val="20"/>
                      <w:szCs w:val="20"/>
                      <w:lang w:eastAsia="en-US"/>
                    </w:rPr>
                  </w:pP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incompatible</w:t>
                  </w:r>
                </w:p>
              </w:tc>
              <w:tc>
                <w:tcPr>
                  <w:tcW w:w="3295" w:type="dxa"/>
                </w:tcPr>
                <w:p w:rsidR="00C5224A" w:rsidRPr="0042030F" w:rsidRDefault="00C5224A" w:rsidP="00C5224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несовместимый</w:t>
                  </w:r>
                  <w:proofErr w:type="gramEnd"/>
                </w:p>
              </w:tc>
            </w:tr>
          </w:tbl>
          <w:p w:rsidR="00252915" w:rsidRPr="00DA481D" w:rsidRDefault="00252915" w:rsidP="0042030F">
            <w:pPr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</w:pPr>
          </w:p>
        </w:tc>
      </w:tr>
      <w:tr w:rsidR="00304671" w:rsidRPr="00DA481D" w:rsidTr="00C5224A">
        <w:trPr>
          <w:trHeight w:val="861"/>
        </w:trPr>
        <w:tc>
          <w:tcPr>
            <w:tcW w:w="5954" w:type="dxa"/>
            <w:shd w:val="clear" w:color="auto" w:fill="auto"/>
          </w:tcPr>
          <w:tbl>
            <w:tblPr>
              <w:tblStyle w:val="PlainTable41"/>
              <w:tblW w:w="5846" w:type="dxa"/>
              <w:tblLayout w:type="fixed"/>
              <w:tblLook w:val="04A0" w:firstRow="1" w:lastRow="0" w:firstColumn="1" w:lastColumn="0" w:noHBand="0" w:noVBand="1"/>
            </w:tblPr>
            <w:tblGrid>
              <w:gridCol w:w="2024"/>
              <w:gridCol w:w="3822"/>
            </w:tblGrid>
            <w:tr w:rsidR="00304671" w:rsidRPr="0042030F" w:rsidTr="00053B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4" w:type="dxa"/>
                </w:tcPr>
                <w:p w:rsidR="00304671" w:rsidRPr="0042030F" w:rsidRDefault="00304671" w:rsidP="001A0B27">
                  <w:pPr>
                    <w:jc w:val="right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</w:pP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US" w:eastAsia="en-US"/>
                    </w:rPr>
                    <w:lastRenderedPageBreak/>
                    <w:t>to</w:t>
                  </w: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nag</w:t>
                  </w:r>
                </w:p>
              </w:tc>
              <w:tc>
                <w:tcPr>
                  <w:tcW w:w="3822" w:type="dxa"/>
                </w:tcPr>
                <w:p w:rsidR="00304671" w:rsidRPr="001A0B27" w:rsidRDefault="00304671" w:rsidP="001A0B2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b w:val="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5E7457">
                    <w:rPr>
                      <w:rFonts w:ascii="Nokia Sans S60" w:eastAsia="Century Gothic" w:hAnsi="Nokia Sans S60" w:cs="Nokia Sans S60"/>
                      <w:b w:val="0"/>
                      <w:sz w:val="20"/>
                      <w:szCs w:val="20"/>
                      <w:lang w:eastAsia="en-US"/>
                    </w:rPr>
                    <w:t>донимать</w:t>
                  </w:r>
                  <w:proofErr w:type="gramEnd"/>
                  <w:r w:rsidRPr="005E7457">
                    <w:rPr>
                      <w:rFonts w:ascii="Nokia Sans S60" w:eastAsia="Century Gothic" w:hAnsi="Nokia Sans S60" w:cs="Nokia Sans S60"/>
                      <w:b w:val="0"/>
                      <w:sz w:val="20"/>
                      <w:szCs w:val="20"/>
                      <w:lang w:eastAsia="en-US"/>
                    </w:rPr>
                    <w:t xml:space="preserve"> придирками, капать на мозги</w:t>
                  </w:r>
                </w:p>
              </w:tc>
            </w:tr>
            <w:tr w:rsidR="00C5224A" w:rsidRPr="0042030F" w:rsidTr="00053B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4" w:type="dxa"/>
                </w:tcPr>
                <w:p w:rsidR="00C5224A" w:rsidRPr="005E7457" w:rsidRDefault="00C5224A" w:rsidP="00C5224A">
                  <w:pPr>
                    <w:jc w:val="right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pile</w:t>
                  </w: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up</w:t>
                  </w:r>
                </w:p>
              </w:tc>
              <w:tc>
                <w:tcPr>
                  <w:tcW w:w="3822" w:type="dxa"/>
                </w:tcPr>
                <w:p w:rsidR="00C5224A" w:rsidRPr="005E7457" w:rsidRDefault="00C5224A" w:rsidP="00C5224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складывать</w:t>
                  </w:r>
                  <w:proofErr w:type="gramEnd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в кучу</w:t>
                  </w:r>
                </w:p>
              </w:tc>
            </w:tr>
            <w:tr w:rsidR="00C5224A" w:rsidRPr="0042030F" w:rsidTr="00053B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4" w:type="dxa"/>
                </w:tcPr>
                <w:p w:rsidR="00C5224A" w:rsidRPr="005E7457" w:rsidRDefault="00C5224A" w:rsidP="00C5224A">
                  <w:pPr>
                    <w:jc w:val="right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chop</w:t>
                  </w:r>
                </w:p>
              </w:tc>
              <w:tc>
                <w:tcPr>
                  <w:tcW w:w="3822" w:type="dxa"/>
                </w:tcPr>
                <w:p w:rsidR="00C5224A" w:rsidRPr="005E7457" w:rsidRDefault="00C5224A" w:rsidP="00C5224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мелко</w:t>
                  </w:r>
                  <w:proofErr w:type="gramEnd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нарезать</w:t>
                  </w:r>
                </w:p>
              </w:tc>
            </w:tr>
            <w:tr w:rsidR="00C5224A" w:rsidRPr="0042030F" w:rsidTr="00053B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4" w:type="dxa"/>
                </w:tcPr>
                <w:p w:rsidR="00C5224A" w:rsidRPr="005E7457" w:rsidRDefault="00C5224A" w:rsidP="00C5224A">
                  <w:pPr>
                    <w:jc w:val="right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grate</w:t>
                  </w:r>
                </w:p>
              </w:tc>
              <w:tc>
                <w:tcPr>
                  <w:tcW w:w="3822" w:type="dxa"/>
                </w:tcPr>
                <w:p w:rsidR="00C5224A" w:rsidRPr="005E7457" w:rsidRDefault="00C5224A" w:rsidP="00C5224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потереть</w:t>
                  </w:r>
                  <w:proofErr w:type="gramEnd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на терке</w:t>
                  </w:r>
                </w:p>
              </w:tc>
            </w:tr>
          </w:tbl>
          <w:p w:rsidR="00304671" w:rsidRPr="0042030F" w:rsidRDefault="00304671" w:rsidP="001A0B27">
            <w:pPr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</w:pPr>
          </w:p>
        </w:tc>
        <w:tc>
          <w:tcPr>
            <w:tcW w:w="5528" w:type="dxa"/>
            <w:shd w:val="clear" w:color="auto" w:fill="auto"/>
          </w:tcPr>
          <w:tbl>
            <w:tblPr>
              <w:tblStyle w:val="PlainTable41"/>
              <w:tblW w:w="5885" w:type="dxa"/>
              <w:tblLayout w:type="fixed"/>
              <w:tblLook w:val="04A0" w:firstRow="1" w:lastRow="0" w:firstColumn="1" w:lastColumn="0" w:noHBand="0" w:noVBand="1"/>
            </w:tblPr>
            <w:tblGrid>
              <w:gridCol w:w="2874"/>
              <w:gridCol w:w="3011"/>
            </w:tblGrid>
            <w:tr w:rsidR="00304671" w:rsidRPr="00304671" w:rsidTr="00053B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74" w:type="dxa"/>
                </w:tcPr>
                <w:p w:rsidR="00304671" w:rsidRPr="005E7457" w:rsidRDefault="001D47AD" w:rsidP="001A0B27">
                  <w:pPr>
                    <w:jc w:val="right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simultaneously</w:t>
                  </w: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5E7457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/ˌ</w:t>
                  </w:r>
                  <w:r w:rsidRPr="005E7457">
                    <w:rPr>
                      <w:rFonts w:eastAsia="Century Gothic"/>
                      <w:b w:val="0"/>
                      <w:sz w:val="20"/>
                      <w:szCs w:val="20"/>
                      <w:lang w:val="en-US" w:eastAsia="en-US"/>
                    </w:rPr>
                    <w:t>s</w:t>
                  </w:r>
                  <w:r w:rsidRPr="005E7457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ɪ</w:t>
                  </w:r>
                  <w:r w:rsidRPr="005E7457">
                    <w:rPr>
                      <w:rFonts w:eastAsia="Century Gothic"/>
                      <w:b w:val="0"/>
                      <w:sz w:val="20"/>
                      <w:szCs w:val="20"/>
                      <w:lang w:val="en-US" w:eastAsia="en-US"/>
                    </w:rPr>
                    <w:t>ml</w:t>
                  </w:r>
                  <w:r w:rsidRPr="005E7457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ˈ</w:t>
                  </w:r>
                  <w:proofErr w:type="spellStart"/>
                  <w:r w:rsidRPr="005E7457">
                    <w:rPr>
                      <w:rFonts w:eastAsia="Century Gothic"/>
                      <w:b w:val="0"/>
                      <w:sz w:val="20"/>
                      <w:szCs w:val="20"/>
                      <w:lang w:val="en-US" w:eastAsia="en-US"/>
                    </w:rPr>
                    <w:t>te</w:t>
                  </w:r>
                  <w:proofErr w:type="spellEnd"/>
                  <w:r w:rsidRPr="005E7457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ɪ</w:t>
                  </w:r>
                  <w:proofErr w:type="spellStart"/>
                  <w:r w:rsidRPr="005E7457">
                    <w:rPr>
                      <w:rFonts w:eastAsia="Century Gothic"/>
                      <w:b w:val="0"/>
                      <w:sz w:val="20"/>
                      <w:szCs w:val="20"/>
                      <w:lang w:val="en-US" w:eastAsia="en-US"/>
                    </w:rPr>
                    <w:t>ni</w:t>
                  </w:r>
                  <w:proofErr w:type="spellEnd"/>
                  <w:r w:rsidRPr="005E7457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ə</w:t>
                  </w:r>
                  <w:proofErr w:type="spellStart"/>
                  <w:r w:rsidRPr="005E7457">
                    <w:rPr>
                      <w:rFonts w:eastAsia="Century Gothic"/>
                      <w:b w:val="0"/>
                      <w:sz w:val="20"/>
                      <w:szCs w:val="20"/>
                      <w:lang w:val="en-US" w:eastAsia="en-US"/>
                    </w:rPr>
                    <w:t>sli</w:t>
                  </w:r>
                  <w:proofErr w:type="spellEnd"/>
                  <w:r w:rsidRPr="005E7457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;</w:t>
                  </w:r>
                  <w:r w:rsidR="00053BC1">
                    <w:rPr>
                      <w:rFonts w:eastAsia="Century Gothic"/>
                      <w:b w:val="0"/>
                      <w:sz w:val="20"/>
                      <w:szCs w:val="20"/>
                      <w:lang w:val="en-US" w:eastAsia="en-US"/>
                    </w:rPr>
                    <w:t xml:space="preserve"> </w:t>
                  </w:r>
                  <w:r w:rsidRPr="005E7457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 xml:space="preserve"> ˌ</w:t>
                  </w:r>
                  <w:proofErr w:type="spellStart"/>
                  <w:r w:rsidRPr="005E7457">
                    <w:rPr>
                      <w:rFonts w:eastAsia="Century Gothic"/>
                      <w:b w:val="0"/>
                      <w:sz w:val="20"/>
                      <w:szCs w:val="20"/>
                      <w:lang w:val="en-US" w:eastAsia="en-US"/>
                    </w:rPr>
                    <w:t>sa</w:t>
                  </w:r>
                  <w:proofErr w:type="spellEnd"/>
                  <w:r w:rsidRPr="005E7457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ɪ</w:t>
                  </w:r>
                  <w:r w:rsidRPr="005E7457">
                    <w:rPr>
                      <w:rFonts w:eastAsia="Century Gothic"/>
                      <w:b w:val="0"/>
                      <w:sz w:val="20"/>
                      <w:szCs w:val="20"/>
                      <w:lang w:val="en-US" w:eastAsia="en-US"/>
                    </w:rPr>
                    <w:t>ml</w:t>
                  </w:r>
                  <w:r w:rsidRPr="005E7457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ˈ</w:t>
                  </w:r>
                  <w:proofErr w:type="spellStart"/>
                  <w:r w:rsidRPr="005E7457">
                    <w:rPr>
                      <w:rFonts w:eastAsia="Century Gothic"/>
                      <w:b w:val="0"/>
                      <w:sz w:val="20"/>
                      <w:szCs w:val="20"/>
                      <w:lang w:val="en-US" w:eastAsia="en-US"/>
                    </w:rPr>
                    <w:t>te</w:t>
                  </w:r>
                  <w:proofErr w:type="spellEnd"/>
                  <w:r w:rsidRPr="005E7457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ɪ</w:t>
                  </w:r>
                  <w:proofErr w:type="spellStart"/>
                  <w:r w:rsidRPr="005E7457">
                    <w:rPr>
                      <w:rFonts w:eastAsia="Century Gothic"/>
                      <w:b w:val="0"/>
                      <w:sz w:val="20"/>
                      <w:szCs w:val="20"/>
                      <w:lang w:val="en-US" w:eastAsia="en-US"/>
                    </w:rPr>
                    <w:t>ni</w:t>
                  </w:r>
                  <w:proofErr w:type="spellEnd"/>
                  <w:r w:rsidRPr="005E7457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ə</w:t>
                  </w:r>
                  <w:proofErr w:type="spellStart"/>
                  <w:r w:rsidRPr="005E7457">
                    <w:rPr>
                      <w:rFonts w:eastAsia="Century Gothic"/>
                      <w:b w:val="0"/>
                      <w:sz w:val="20"/>
                      <w:szCs w:val="20"/>
                      <w:lang w:val="en-US" w:eastAsia="en-US"/>
                    </w:rPr>
                    <w:t>sli</w:t>
                  </w:r>
                  <w:proofErr w:type="spellEnd"/>
                  <w:r w:rsidRPr="005E7457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/</w:t>
                  </w:r>
                </w:p>
              </w:tc>
              <w:tc>
                <w:tcPr>
                  <w:tcW w:w="3011" w:type="dxa"/>
                </w:tcPr>
                <w:p w:rsidR="00304671" w:rsidRPr="005E7457" w:rsidRDefault="001D47AD" w:rsidP="001A0B2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b w:val="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5E7457">
                    <w:rPr>
                      <w:rFonts w:ascii="Nokia Sans S60" w:eastAsia="Century Gothic" w:hAnsi="Nokia Sans S60" w:cs="Nokia Sans S60"/>
                      <w:b w:val="0"/>
                      <w:sz w:val="20"/>
                      <w:szCs w:val="20"/>
                      <w:lang w:eastAsia="en-US"/>
                    </w:rPr>
                    <w:t>одновременно</w:t>
                  </w:r>
                  <w:proofErr w:type="gramEnd"/>
                </w:p>
              </w:tc>
            </w:tr>
            <w:tr w:rsidR="00304671" w:rsidRPr="0042030F" w:rsidTr="00053B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74" w:type="dxa"/>
                </w:tcPr>
                <w:p w:rsidR="00304671" w:rsidRPr="005E7457" w:rsidRDefault="001D47AD" w:rsidP="001A0B27">
                  <w:pPr>
                    <w:jc w:val="right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stand</w:t>
                  </w: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still</w:t>
                  </w:r>
                </w:p>
              </w:tc>
              <w:tc>
                <w:tcPr>
                  <w:tcW w:w="3011" w:type="dxa"/>
                </w:tcPr>
                <w:p w:rsidR="00304671" w:rsidRPr="005E7457" w:rsidRDefault="001D47AD" w:rsidP="001A0B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стоять</w:t>
                  </w:r>
                  <w:proofErr w:type="gramEnd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не двигаясь</w:t>
                  </w:r>
                </w:p>
              </w:tc>
            </w:tr>
            <w:tr w:rsidR="00304671" w:rsidRPr="0042030F" w:rsidTr="00053B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74" w:type="dxa"/>
                </w:tcPr>
                <w:p w:rsidR="00304671" w:rsidRPr="005E7457" w:rsidRDefault="001D47AD" w:rsidP="001A0B27">
                  <w:pPr>
                    <w:jc w:val="right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spellStart"/>
                  <w:proofErr w:type="gramStart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to</w:t>
                  </w:r>
                  <w:proofErr w:type="spellEnd"/>
                  <w:proofErr w:type="gramEnd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val="en-GB" w:eastAsia="en-US"/>
                    </w:rPr>
                    <w:t>fuel</w:t>
                  </w:r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5E7457">
                    <w:rPr>
                      <w:rFonts w:eastAsia="Century Gothic"/>
                      <w:sz w:val="20"/>
                      <w:szCs w:val="20"/>
                      <w:lang w:eastAsia="en-US"/>
                    </w:rPr>
                    <w:t>/</w:t>
                  </w:r>
                  <w:r w:rsidRPr="005E7457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ˈ</w:t>
                  </w:r>
                  <w:proofErr w:type="spellStart"/>
                  <w:r w:rsidRPr="005E7457">
                    <w:rPr>
                      <w:rFonts w:eastAsia="Century Gothic"/>
                      <w:b w:val="0"/>
                      <w:sz w:val="20"/>
                      <w:szCs w:val="20"/>
                      <w:lang w:eastAsia="en-US"/>
                    </w:rPr>
                    <w:t>fjuːəl</w:t>
                  </w:r>
                  <w:proofErr w:type="spellEnd"/>
                  <w:r w:rsidRPr="005E7457">
                    <w:rPr>
                      <w:rFonts w:eastAsia="Century Gothic"/>
                      <w:sz w:val="20"/>
                      <w:szCs w:val="20"/>
                      <w:lang w:eastAsia="en-US"/>
                    </w:rPr>
                    <w:t>/</w:t>
                  </w:r>
                </w:p>
              </w:tc>
              <w:tc>
                <w:tcPr>
                  <w:tcW w:w="3011" w:type="dxa"/>
                </w:tcPr>
                <w:p w:rsidR="00304671" w:rsidRPr="005E7457" w:rsidRDefault="001D47AD" w:rsidP="001A0B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</w:pPr>
                  <w:proofErr w:type="gramStart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усугублять</w:t>
                  </w:r>
                  <w:proofErr w:type="gramEnd"/>
                  <w:r w:rsidRPr="005E7457">
                    <w:rPr>
                      <w:rFonts w:ascii="Nokia Sans S60" w:eastAsia="Century Gothic" w:hAnsi="Nokia Sans S60" w:cs="Nokia Sans S60"/>
                      <w:sz w:val="20"/>
                      <w:szCs w:val="20"/>
                      <w:lang w:eastAsia="en-US"/>
                    </w:rPr>
                    <w:t>, разжигать</w:t>
                  </w:r>
                </w:p>
              </w:tc>
            </w:tr>
          </w:tbl>
          <w:p w:rsidR="00304671" w:rsidRPr="00DA481D" w:rsidRDefault="00304671" w:rsidP="001A0B27">
            <w:pPr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</w:pPr>
          </w:p>
        </w:tc>
      </w:tr>
    </w:tbl>
    <w:p w:rsidR="001A0B27" w:rsidRPr="004C79B3" w:rsidRDefault="001A0B27" w:rsidP="00CE5EF0">
      <w:pPr>
        <w:rPr>
          <w:rFonts w:ascii="Nokia Sans S60" w:hAnsi="Nokia Sans S60" w:cs="Nokia Sans S60"/>
          <w:b/>
          <w:sz w:val="10"/>
          <w:szCs w:val="20"/>
          <w:lang w:val="en-US"/>
        </w:rPr>
      </w:pPr>
    </w:p>
    <w:p w:rsidR="00C44080" w:rsidRPr="00C44080" w:rsidRDefault="00C44080" w:rsidP="00CE5EF0">
      <w:pPr>
        <w:rPr>
          <w:rFonts w:ascii="Nokia Sans S60" w:hAnsi="Nokia Sans S60" w:cs="Nokia Sans S60"/>
          <w:b/>
          <w:sz w:val="20"/>
          <w:szCs w:val="20"/>
          <w:lang w:val="en-US"/>
        </w:rPr>
      </w:pPr>
      <w:r w:rsidRPr="00C44080">
        <w:rPr>
          <w:rFonts w:ascii="Nokia Sans S60" w:hAnsi="Nokia Sans S60" w:cs="Nokia Sans S60"/>
          <w:b/>
          <w:sz w:val="20"/>
          <w:szCs w:val="20"/>
          <w:lang w:val="en-US"/>
        </w:rPr>
        <w:t xml:space="preserve">RELATIONSHIP IDIOMS </w:t>
      </w:r>
    </w:p>
    <w:tbl>
      <w:tblPr>
        <w:tblW w:w="11341" w:type="dxa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3970"/>
      </w:tblGrid>
      <w:tr w:rsidR="00C44080" w:rsidRPr="00C44080" w:rsidTr="00A858CF">
        <w:tc>
          <w:tcPr>
            <w:tcW w:w="7371" w:type="dxa"/>
            <w:shd w:val="clear" w:color="auto" w:fill="auto"/>
          </w:tcPr>
          <w:p w:rsidR="00C44080" w:rsidRPr="00C44080" w:rsidRDefault="00CE5EF0" w:rsidP="00C44080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C44080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make eyes </w:t>
            </w:r>
            <w:r w:rsidRPr="00C44080">
              <w:rPr>
                <w:rFonts w:ascii="Nokia Sans S60" w:hAnsi="Nokia Sans S60" w:cs="Nokia Sans S60"/>
                <w:b/>
                <w:sz w:val="20"/>
                <w:szCs w:val="20"/>
                <w:u w:val="single"/>
                <w:lang w:val="en-US"/>
              </w:rPr>
              <w:t>at</w:t>
            </w:r>
            <w:r w:rsidRPr="00C44080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 smb</w:t>
            </w:r>
          </w:p>
        </w:tc>
        <w:tc>
          <w:tcPr>
            <w:tcW w:w="3970" w:type="dxa"/>
            <w:shd w:val="clear" w:color="auto" w:fill="auto"/>
          </w:tcPr>
          <w:p w:rsidR="00C44080" w:rsidRPr="00C44080" w:rsidRDefault="00CE5EF0" w:rsidP="00C44080">
            <w:pPr>
              <w:rPr>
                <w:rFonts w:ascii="Nokia Sans S60" w:hAnsi="Nokia Sans S60" w:cs="Nokia Sans S60"/>
                <w:sz w:val="20"/>
                <w:szCs w:val="20"/>
              </w:rPr>
            </w:pPr>
            <w:proofErr w:type="gramStart"/>
            <w:r w:rsidRPr="00C44080">
              <w:rPr>
                <w:rFonts w:ascii="Nokia Sans S60" w:hAnsi="Nokia Sans S60" w:cs="Nokia Sans S60"/>
                <w:sz w:val="20"/>
                <w:szCs w:val="20"/>
              </w:rPr>
              <w:t>строить</w:t>
            </w:r>
            <w:proofErr w:type="gramEnd"/>
            <w:r w:rsidRPr="00C44080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C44080">
              <w:rPr>
                <w:rFonts w:ascii="Nokia Sans S60" w:hAnsi="Nokia Sans S60" w:cs="Nokia Sans S60"/>
                <w:sz w:val="20"/>
                <w:szCs w:val="20"/>
              </w:rPr>
              <w:t>глазки</w:t>
            </w:r>
          </w:p>
        </w:tc>
      </w:tr>
      <w:tr w:rsidR="00C44080" w:rsidRPr="00C44080" w:rsidTr="00A858CF">
        <w:tc>
          <w:tcPr>
            <w:tcW w:w="7371" w:type="dxa"/>
            <w:shd w:val="clear" w:color="auto" w:fill="auto"/>
          </w:tcPr>
          <w:p w:rsidR="00C44080" w:rsidRPr="00C44080" w:rsidRDefault="00CE5EF0" w:rsidP="00CE5EF0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make up (with smb)           </w:t>
            </w:r>
            <w:r w:rsidR="00C5224A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 </w:t>
            </w:r>
            <w:r w:rsidRPr="00C44080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bury </w:t>
            </w:r>
            <w:r w:rsidRPr="00C44080">
              <w:rPr>
                <w:sz w:val="20"/>
                <w:szCs w:val="20"/>
                <w:lang w:val="en-US"/>
              </w:rPr>
              <w:t>/ˈ</w:t>
            </w:r>
            <w:proofErr w:type="spellStart"/>
            <w:r w:rsidRPr="00C44080">
              <w:rPr>
                <w:sz w:val="20"/>
                <w:szCs w:val="20"/>
                <w:lang w:val="en-US"/>
              </w:rPr>
              <w:t>beri</w:t>
            </w:r>
            <w:proofErr w:type="spellEnd"/>
            <w:r w:rsidRPr="00C44080">
              <w:rPr>
                <w:sz w:val="20"/>
                <w:szCs w:val="20"/>
                <w:lang w:val="en-US"/>
              </w:rPr>
              <w:t>/</w:t>
            </w:r>
            <w:r w:rsidRPr="00C44080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C44080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the hatchet</w:t>
            </w:r>
          </w:p>
        </w:tc>
        <w:tc>
          <w:tcPr>
            <w:tcW w:w="3970" w:type="dxa"/>
            <w:shd w:val="clear" w:color="auto" w:fill="auto"/>
          </w:tcPr>
          <w:p w:rsidR="00C44080" w:rsidRPr="00C44080" w:rsidRDefault="00CE5EF0" w:rsidP="00C44080">
            <w:pPr>
              <w:rPr>
                <w:rFonts w:ascii="Nokia Sans S60" w:hAnsi="Nokia Sans S60" w:cs="Nokia Sans S60"/>
                <w:sz w:val="20"/>
                <w:szCs w:val="20"/>
              </w:rPr>
            </w:pPr>
            <w:proofErr w:type="gramStart"/>
            <w:r w:rsidRPr="00C44080">
              <w:rPr>
                <w:rFonts w:ascii="Nokia Sans S60" w:hAnsi="Nokia Sans S60" w:cs="Nokia Sans S60"/>
                <w:sz w:val="20"/>
                <w:szCs w:val="20"/>
              </w:rPr>
              <w:t>помириться</w:t>
            </w:r>
            <w:proofErr w:type="gramEnd"/>
            <w:r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; </w:t>
            </w:r>
            <w:r>
              <w:rPr>
                <w:rFonts w:ascii="Nokia Sans S60" w:hAnsi="Nokia Sans S60" w:cs="Nokia Sans S60"/>
                <w:sz w:val="20"/>
                <w:szCs w:val="20"/>
              </w:rPr>
              <w:t>закопать топор войны</w:t>
            </w:r>
          </w:p>
        </w:tc>
      </w:tr>
      <w:tr w:rsidR="00C44080" w:rsidRPr="00C44080" w:rsidTr="00A858CF">
        <w:tc>
          <w:tcPr>
            <w:tcW w:w="7371" w:type="dxa"/>
            <w:shd w:val="clear" w:color="auto" w:fill="auto"/>
          </w:tcPr>
          <w:p w:rsidR="00C44080" w:rsidRPr="00C44080" w:rsidRDefault="00CE5EF0" w:rsidP="00CE5EF0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tie the knot     say ‘I </w:t>
            </w:r>
            <w:r w:rsidRPr="00C44080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do’</w:t>
            </w:r>
            <w: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          </w:t>
            </w:r>
            <w:r w:rsidRPr="00C44080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walk down the aisle </w:t>
            </w:r>
            <w:r w:rsidRPr="00C44080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C44080">
              <w:rPr>
                <w:sz w:val="20"/>
                <w:szCs w:val="20"/>
                <w:lang w:val="en-US"/>
              </w:rPr>
              <w:t>aɪl</w:t>
            </w:r>
            <w:proofErr w:type="spellEnd"/>
            <w:r w:rsidRPr="00C44080">
              <w:rPr>
                <w:sz w:val="20"/>
                <w:szCs w:val="20"/>
                <w:lang w:val="en-US"/>
              </w:rPr>
              <w:t>/</w:t>
            </w:r>
          </w:p>
        </w:tc>
        <w:tc>
          <w:tcPr>
            <w:tcW w:w="3970" w:type="dxa"/>
            <w:shd w:val="clear" w:color="auto" w:fill="auto"/>
          </w:tcPr>
          <w:p w:rsidR="00C44080" w:rsidRPr="00C44080" w:rsidRDefault="00CE5EF0" w:rsidP="00C44080">
            <w:pPr>
              <w:ind w:right="472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proofErr w:type="gramStart"/>
            <w:r w:rsidRPr="00C44080">
              <w:rPr>
                <w:rFonts w:ascii="Nokia Sans S60" w:hAnsi="Nokia Sans S60" w:cs="Nokia Sans S60"/>
                <w:sz w:val="20"/>
                <w:szCs w:val="20"/>
              </w:rPr>
              <w:t>жениться</w:t>
            </w:r>
            <w:proofErr w:type="gramEnd"/>
            <w:r w:rsidRPr="00C44080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, </w:t>
            </w:r>
            <w:r w:rsidRPr="00C44080">
              <w:rPr>
                <w:rFonts w:ascii="Nokia Sans S60" w:hAnsi="Nokia Sans S60" w:cs="Nokia Sans S60"/>
                <w:sz w:val="20"/>
                <w:szCs w:val="20"/>
              </w:rPr>
              <w:t>выйти</w:t>
            </w:r>
            <w:r w:rsidRPr="00C44080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C44080">
              <w:rPr>
                <w:rFonts w:ascii="Nokia Sans S60" w:hAnsi="Nokia Sans S60" w:cs="Nokia Sans S60"/>
                <w:sz w:val="20"/>
                <w:szCs w:val="20"/>
              </w:rPr>
              <w:t>замуж</w:t>
            </w:r>
          </w:p>
        </w:tc>
      </w:tr>
      <w:tr w:rsidR="00C44080" w:rsidRPr="00C44080" w:rsidTr="00A858CF">
        <w:tc>
          <w:tcPr>
            <w:tcW w:w="7371" w:type="dxa"/>
            <w:shd w:val="clear" w:color="auto" w:fill="auto"/>
          </w:tcPr>
          <w:p w:rsidR="00C44080" w:rsidRPr="00C44080" w:rsidRDefault="00A858CF" w:rsidP="00C5224A">
            <w:pPr>
              <w:rPr>
                <w:rFonts w:ascii="Nokia Sans S60" w:hAnsi="Nokia Sans S60" w:cs="Nokia Sans S60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be made for each other  </w:t>
            </w:r>
            <w:r w:rsidR="00C5224A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 </w:t>
            </w:r>
            <w:r w:rsidR="00CE5EF0" w:rsidRPr="00C44080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be a match made in heaven</w:t>
            </w:r>
            <w: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   </w:t>
            </w:r>
            <w:r w:rsidR="00CE5EF0" w:rsidRPr="00C44080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be right for each other</w:t>
            </w:r>
          </w:p>
        </w:tc>
        <w:tc>
          <w:tcPr>
            <w:tcW w:w="3970" w:type="dxa"/>
            <w:shd w:val="clear" w:color="auto" w:fill="auto"/>
          </w:tcPr>
          <w:p w:rsidR="00C44080" w:rsidRPr="00C44080" w:rsidRDefault="00CE5EF0" w:rsidP="00C44080">
            <w:pPr>
              <w:jc w:val="both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proofErr w:type="gramStart"/>
            <w:r w:rsidRPr="00C44080">
              <w:rPr>
                <w:rFonts w:ascii="Nokia Sans S60" w:hAnsi="Nokia Sans S60" w:cs="Nokia Sans S60"/>
                <w:sz w:val="20"/>
                <w:szCs w:val="20"/>
              </w:rPr>
              <w:t>созданы</w:t>
            </w:r>
            <w:proofErr w:type="gramEnd"/>
            <w:r w:rsidRPr="00C44080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C44080">
              <w:rPr>
                <w:rFonts w:ascii="Nokia Sans S60" w:hAnsi="Nokia Sans S60" w:cs="Nokia Sans S60"/>
                <w:sz w:val="20"/>
                <w:szCs w:val="20"/>
              </w:rPr>
              <w:t>друг</w:t>
            </w:r>
            <w:r w:rsidRPr="00C44080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C44080">
              <w:rPr>
                <w:rFonts w:ascii="Nokia Sans S60" w:hAnsi="Nokia Sans S60" w:cs="Nokia Sans S60"/>
                <w:sz w:val="20"/>
                <w:szCs w:val="20"/>
              </w:rPr>
              <w:t>для</w:t>
            </w:r>
            <w:r w:rsidRPr="00C44080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C44080">
              <w:rPr>
                <w:rFonts w:ascii="Nokia Sans S60" w:hAnsi="Nokia Sans S60" w:cs="Nokia Sans S60"/>
                <w:sz w:val="20"/>
                <w:szCs w:val="20"/>
              </w:rPr>
              <w:t xml:space="preserve">друга </w:t>
            </w:r>
          </w:p>
        </w:tc>
      </w:tr>
      <w:tr w:rsidR="00C44080" w:rsidRPr="00C44080" w:rsidTr="00A858CF">
        <w:tc>
          <w:tcPr>
            <w:tcW w:w="7371" w:type="dxa"/>
            <w:shd w:val="clear" w:color="auto" w:fill="auto"/>
          </w:tcPr>
          <w:p w:rsidR="00C44080" w:rsidRPr="00C44080" w:rsidRDefault="00CE5EF0" w:rsidP="00C44080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C44080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the</w:t>
            </w:r>
            <w: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ir relationship is on the rocks</w:t>
            </w:r>
          </w:p>
        </w:tc>
        <w:tc>
          <w:tcPr>
            <w:tcW w:w="3970" w:type="dxa"/>
            <w:shd w:val="clear" w:color="auto" w:fill="auto"/>
          </w:tcPr>
          <w:p w:rsidR="00C44080" w:rsidRPr="00C44080" w:rsidRDefault="00CE5EF0" w:rsidP="00C44080">
            <w:pPr>
              <w:jc w:val="both"/>
              <w:rPr>
                <w:rFonts w:ascii="Nokia Sans S60" w:hAnsi="Nokia Sans S60" w:cs="Nokia Sans S60"/>
                <w:sz w:val="20"/>
                <w:szCs w:val="20"/>
              </w:rPr>
            </w:pPr>
            <w:proofErr w:type="gramStart"/>
            <w:r w:rsidRPr="00C44080">
              <w:rPr>
                <w:rFonts w:ascii="Nokia Sans S60" w:hAnsi="Nokia Sans S60" w:cs="Nokia Sans S60"/>
                <w:sz w:val="20"/>
                <w:szCs w:val="20"/>
              </w:rPr>
              <w:t>их</w:t>
            </w:r>
            <w:proofErr w:type="gramEnd"/>
            <w:r w:rsidRPr="00C44080">
              <w:rPr>
                <w:rFonts w:ascii="Nokia Sans S60" w:hAnsi="Nokia Sans S60" w:cs="Nokia Sans S60"/>
                <w:sz w:val="20"/>
                <w:szCs w:val="20"/>
              </w:rPr>
              <w:t xml:space="preserve"> отношения в тяжелом положении</w:t>
            </w:r>
          </w:p>
        </w:tc>
      </w:tr>
      <w:tr w:rsidR="00C44080" w:rsidRPr="00C44080" w:rsidTr="00A858CF">
        <w:tc>
          <w:tcPr>
            <w:tcW w:w="7371" w:type="dxa"/>
            <w:shd w:val="clear" w:color="auto" w:fill="auto"/>
          </w:tcPr>
          <w:p w:rsidR="00C44080" w:rsidRPr="00C44080" w:rsidRDefault="00CE5EF0" w:rsidP="00C44080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C44080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they are still in a honeymoon period</w:t>
            </w:r>
          </w:p>
        </w:tc>
        <w:tc>
          <w:tcPr>
            <w:tcW w:w="3970" w:type="dxa"/>
            <w:shd w:val="clear" w:color="auto" w:fill="auto"/>
          </w:tcPr>
          <w:p w:rsidR="00C44080" w:rsidRPr="00C44080" w:rsidRDefault="00CE5EF0" w:rsidP="00C44080">
            <w:pPr>
              <w:jc w:val="both"/>
              <w:rPr>
                <w:rFonts w:ascii="Nokia Sans S60" w:hAnsi="Nokia Sans S60" w:cs="Nokia Sans S60"/>
                <w:sz w:val="20"/>
                <w:szCs w:val="20"/>
              </w:rPr>
            </w:pPr>
            <w:proofErr w:type="gramStart"/>
            <w:r w:rsidRPr="00C44080">
              <w:rPr>
                <w:rFonts w:ascii="Nokia Sans S60" w:hAnsi="Nokia Sans S60" w:cs="Nokia Sans S60"/>
                <w:sz w:val="20"/>
                <w:szCs w:val="20"/>
              </w:rPr>
              <w:t>у</w:t>
            </w:r>
            <w:proofErr w:type="gramEnd"/>
            <w:r w:rsidRPr="00C44080">
              <w:rPr>
                <w:rFonts w:ascii="Nokia Sans S60" w:hAnsi="Nokia Sans S60" w:cs="Nokia Sans S60"/>
                <w:sz w:val="20"/>
                <w:szCs w:val="20"/>
              </w:rPr>
              <w:t xml:space="preserve"> них все еще медовый месяц</w:t>
            </w:r>
          </w:p>
        </w:tc>
      </w:tr>
      <w:tr w:rsidR="00C44080" w:rsidRPr="00C44080" w:rsidTr="00A858CF">
        <w:tc>
          <w:tcPr>
            <w:tcW w:w="7371" w:type="dxa"/>
            <w:shd w:val="clear" w:color="auto" w:fill="auto"/>
          </w:tcPr>
          <w:p w:rsidR="00C44080" w:rsidRPr="00C44080" w:rsidRDefault="00CE5EF0" w:rsidP="00C44080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proofErr w:type="gramStart"/>
            <w:r w:rsidRPr="00C44080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they</w:t>
            </w:r>
            <w:proofErr w:type="gramEnd"/>
            <w:r w:rsidRPr="00C44080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 aren’t getting along very well.</w:t>
            </w:r>
          </w:p>
        </w:tc>
        <w:tc>
          <w:tcPr>
            <w:tcW w:w="3970" w:type="dxa"/>
            <w:shd w:val="clear" w:color="auto" w:fill="auto"/>
          </w:tcPr>
          <w:p w:rsidR="00C44080" w:rsidRPr="00C44080" w:rsidRDefault="00CE5EF0" w:rsidP="00C44080">
            <w:pPr>
              <w:jc w:val="both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proofErr w:type="gramStart"/>
            <w:r w:rsidRPr="00C44080">
              <w:rPr>
                <w:rFonts w:ascii="Nokia Sans S60" w:hAnsi="Nokia Sans S60" w:cs="Nokia Sans S60"/>
                <w:sz w:val="20"/>
                <w:szCs w:val="20"/>
              </w:rPr>
              <w:t>они</w:t>
            </w:r>
            <w:proofErr w:type="gramEnd"/>
            <w:r w:rsidRPr="00C44080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C44080">
              <w:rPr>
                <w:rFonts w:ascii="Nokia Sans S60" w:hAnsi="Nokia Sans S60" w:cs="Nokia Sans S60"/>
                <w:sz w:val="20"/>
                <w:szCs w:val="20"/>
              </w:rPr>
              <w:t>не</w:t>
            </w:r>
            <w:r w:rsidRPr="00C44080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C44080">
              <w:rPr>
                <w:rFonts w:ascii="Nokia Sans S60" w:hAnsi="Nokia Sans S60" w:cs="Nokia Sans S60"/>
                <w:sz w:val="20"/>
                <w:szCs w:val="20"/>
              </w:rPr>
              <w:t>ладят</w:t>
            </w:r>
          </w:p>
        </w:tc>
      </w:tr>
      <w:tr w:rsidR="00C44080" w:rsidRPr="00C44080" w:rsidTr="00A858CF">
        <w:tc>
          <w:tcPr>
            <w:tcW w:w="7371" w:type="dxa"/>
            <w:shd w:val="clear" w:color="auto" w:fill="auto"/>
          </w:tcPr>
          <w:p w:rsidR="00C44080" w:rsidRPr="00C44080" w:rsidRDefault="00CE5EF0" w:rsidP="00C44080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C44080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they</w:t>
            </w:r>
            <w: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’re going through a rough patch</w:t>
            </w:r>
          </w:p>
        </w:tc>
        <w:tc>
          <w:tcPr>
            <w:tcW w:w="3970" w:type="dxa"/>
            <w:shd w:val="clear" w:color="auto" w:fill="auto"/>
          </w:tcPr>
          <w:p w:rsidR="00C44080" w:rsidRPr="00C44080" w:rsidRDefault="00CE5EF0" w:rsidP="00C44080">
            <w:pPr>
              <w:jc w:val="both"/>
              <w:rPr>
                <w:rFonts w:ascii="Nokia Sans S60" w:hAnsi="Nokia Sans S60" w:cs="Nokia Sans S60"/>
                <w:sz w:val="20"/>
                <w:szCs w:val="20"/>
              </w:rPr>
            </w:pPr>
            <w:proofErr w:type="gramStart"/>
            <w:r>
              <w:rPr>
                <w:rFonts w:ascii="Nokia Sans S60" w:hAnsi="Nokia Sans S60" w:cs="Nokia Sans S60"/>
                <w:sz w:val="20"/>
                <w:szCs w:val="20"/>
              </w:rPr>
              <w:t>у</w:t>
            </w:r>
            <w:proofErr w:type="gramEnd"/>
            <w:r>
              <w:rPr>
                <w:rFonts w:ascii="Nokia Sans S60" w:hAnsi="Nokia Sans S60" w:cs="Nokia Sans S60"/>
                <w:sz w:val="20"/>
                <w:szCs w:val="20"/>
              </w:rPr>
              <w:t xml:space="preserve"> них сейчас сложный период</w:t>
            </w:r>
          </w:p>
        </w:tc>
      </w:tr>
      <w:tr w:rsidR="00C44080" w:rsidRPr="00C44080" w:rsidTr="00A858CF">
        <w:tc>
          <w:tcPr>
            <w:tcW w:w="7371" w:type="dxa"/>
            <w:shd w:val="clear" w:color="auto" w:fill="auto"/>
          </w:tcPr>
          <w:p w:rsidR="00C44080" w:rsidRPr="00C44080" w:rsidRDefault="00C5224A" w:rsidP="00C44080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C44080">
              <w:rPr>
                <w:rFonts w:ascii="Nokia Sans S60" w:hAnsi="Nokia Sans S60" w:cs="Nokia Sans S60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723776" behindDoc="0" locked="0" layoutInCell="1" allowOverlap="1" wp14:anchorId="27CFF41B" wp14:editId="6FD48AC5">
                  <wp:simplePos x="0" y="0"/>
                  <wp:positionH relativeFrom="column">
                    <wp:posOffset>3104297</wp:posOffset>
                  </wp:positionH>
                  <wp:positionV relativeFrom="paragraph">
                    <wp:posOffset>-303814</wp:posOffset>
                  </wp:positionV>
                  <wp:extent cx="961477" cy="957532"/>
                  <wp:effectExtent l="0" t="0" r="0" b="0"/>
                  <wp:wrapNone/>
                  <wp:docPr id="38" name="Picture 38" descr="Royalty-Free (RF) baby Clipart Illustration #4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oyalty-Free (RF) baby Clipart Illustration #461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6415"/>
                          <a:stretch/>
                        </pic:blipFill>
                        <pic:spPr bwMode="auto">
                          <a:xfrm>
                            <a:off x="0" y="0"/>
                            <a:ext cx="961477" cy="957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E5EF0" w:rsidRPr="00C44080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they</w:t>
            </w:r>
            <w:r w:rsidR="00CE5EF0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 can’t see enough of each other</w:t>
            </w:r>
          </w:p>
        </w:tc>
        <w:tc>
          <w:tcPr>
            <w:tcW w:w="3970" w:type="dxa"/>
            <w:shd w:val="clear" w:color="auto" w:fill="auto"/>
          </w:tcPr>
          <w:p w:rsidR="00C44080" w:rsidRPr="00C44080" w:rsidRDefault="00CE5EF0" w:rsidP="00C44080">
            <w:pPr>
              <w:jc w:val="both"/>
              <w:rPr>
                <w:rFonts w:ascii="Nokia Sans S60" w:hAnsi="Nokia Sans S60" w:cs="Nokia Sans S60"/>
                <w:sz w:val="20"/>
                <w:szCs w:val="20"/>
              </w:rPr>
            </w:pPr>
            <w:proofErr w:type="gramStart"/>
            <w:r w:rsidRPr="00C44080">
              <w:rPr>
                <w:rFonts w:ascii="Nokia Sans S60" w:hAnsi="Nokia Sans S60" w:cs="Nokia Sans S60"/>
                <w:sz w:val="20"/>
                <w:szCs w:val="20"/>
              </w:rPr>
              <w:t>они</w:t>
            </w:r>
            <w:proofErr w:type="gramEnd"/>
            <w:r w:rsidRPr="00C44080">
              <w:rPr>
                <w:rFonts w:ascii="Nokia Sans S60" w:hAnsi="Nokia Sans S60" w:cs="Nokia Sans S60"/>
                <w:sz w:val="20"/>
                <w:szCs w:val="20"/>
              </w:rPr>
              <w:t xml:space="preserve"> наглядеться не могут друг на друга</w:t>
            </w:r>
          </w:p>
        </w:tc>
      </w:tr>
      <w:tr w:rsidR="00C44080" w:rsidRPr="00C44080" w:rsidTr="00A858CF">
        <w:tc>
          <w:tcPr>
            <w:tcW w:w="7371" w:type="dxa"/>
            <w:shd w:val="clear" w:color="auto" w:fill="auto"/>
          </w:tcPr>
          <w:p w:rsidR="00C44080" w:rsidRPr="00C44080" w:rsidRDefault="00CE5EF0" w:rsidP="00C44080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C44080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sh</w:t>
            </w:r>
            <w: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e can’t put up with him anymore</w:t>
            </w:r>
          </w:p>
        </w:tc>
        <w:tc>
          <w:tcPr>
            <w:tcW w:w="3970" w:type="dxa"/>
            <w:shd w:val="clear" w:color="auto" w:fill="auto"/>
          </w:tcPr>
          <w:p w:rsidR="00C44080" w:rsidRPr="00C44080" w:rsidRDefault="00CE5EF0" w:rsidP="00C44080">
            <w:pPr>
              <w:jc w:val="both"/>
              <w:rPr>
                <w:rFonts w:ascii="Nokia Sans S60" w:hAnsi="Nokia Sans S60" w:cs="Nokia Sans S60"/>
                <w:sz w:val="20"/>
                <w:szCs w:val="20"/>
              </w:rPr>
            </w:pPr>
            <w:proofErr w:type="gramStart"/>
            <w:r w:rsidRPr="00C44080">
              <w:rPr>
                <w:rFonts w:ascii="Nokia Sans S60" w:hAnsi="Nokia Sans S60" w:cs="Nokia Sans S60"/>
                <w:sz w:val="20"/>
                <w:szCs w:val="20"/>
              </w:rPr>
              <w:t>о</w:t>
            </w:r>
            <w:r>
              <w:rPr>
                <w:rFonts w:ascii="Nokia Sans S60" w:hAnsi="Nokia Sans S60" w:cs="Nokia Sans S60"/>
                <w:sz w:val="20"/>
                <w:szCs w:val="20"/>
              </w:rPr>
              <w:t>на</w:t>
            </w:r>
            <w:proofErr w:type="gramEnd"/>
            <w:r>
              <w:rPr>
                <w:rFonts w:ascii="Nokia Sans S60" w:hAnsi="Nokia Sans S60" w:cs="Nokia Sans S60"/>
                <w:sz w:val="20"/>
                <w:szCs w:val="20"/>
              </w:rPr>
              <w:t xml:space="preserve"> не может его больше выносить</w:t>
            </w:r>
          </w:p>
        </w:tc>
      </w:tr>
      <w:tr w:rsidR="00C44080" w:rsidRPr="00C44080" w:rsidTr="00A858CF">
        <w:tc>
          <w:tcPr>
            <w:tcW w:w="7371" w:type="dxa"/>
            <w:shd w:val="clear" w:color="auto" w:fill="auto"/>
          </w:tcPr>
          <w:p w:rsidR="00C44080" w:rsidRPr="00C44080" w:rsidRDefault="00CE5EF0" w:rsidP="00C44080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C44080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they</w:t>
            </w:r>
            <w: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’re going (their) separate ways</w:t>
            </w:r>
          </w:p>
        </w:tc>
        <w:tc>
          <w:tcPr>
            <w:tcW w:w="3970" w:type="dxa"/>
            <w:shd w:val="clear" w:color="auto" w:fill="auto"/>
          </w:tcPr>
          <w:p w:rsidR="00C44080" w:rsidRPr="00C44080" w:rsidRDefault="00CE5EF0" w:rsidP="00C44080">
            <w:pPr>
              <w:jc w:val="both"/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proofErr w:type="gramStart"/>
            <w:r w:rsidRPr="00C44080">
              <w:rPr>
                <w:rFonts w:ascii="Nokia Sans S60" w:hAnsi="Nokia Sans S60" w:cs="Nokia Sans S60"/>
                <w:sz w:val="20"/>
                <w:szCs w:val="20"/>
              </w:rPr>
              <w:t>они</w:t>
            </w:r>
            <w:proofErr w:type="gramEnd"/>
            <w:r w:rsidRPr="00C44080">
              <w:rPr>
                <w:rFonts w:ascii="Nokia Sans S60" w:hAnsi="Nokia Sans S60" w:cs="Nokia Sans S60"/>
                <w:sz w:val="20"/>
                <w:szCs w:val="20"/>
              </w:rPr>
              <w:t xml:space="preserve"> разбежались</w:t>
            </w:r>
          </w:p>
        </w:tc>
      </w:tr>
      <w:tr w:rsidR="00C44080" w:rsidRPr="00C44080" w:rsidTr="00A858CF">
        <w:tc>
          <w:tcPr>
            <w:tcW w:w="7371" w:type="dxa"/>
            <w:shd w:val="clear" w:color="auto" w:fill="auto"/>
          </w:tcPr>
          <w:p w:rsidR="00C44080" w:rsidRPr="00C44080" w:rsidRDefault="00CE5EF0" w:rsidP="00C44080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C44080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they stick </w:t>
            </w:r>
            <w: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together through thick and thin</w:t>
            </w:r>
          </w:p>
        </w:tc>
        <w:tc>
          <w:tcPr>
            <w:tcW w:w="3970" w:type="dxa"/>
            <w:shd w:val="clear" w:color="auto" w:fill="auto"/>
          </w:tcPr>
          <w:p w:rsidR="00C44080" w:rsidRPr="00C44080" w:rsidRDefault="00CE5EF0" w:rsidP="00C44080">
            <w:pPr>
              <w:jc w:val="both"/>
              <w:rPr>
                <w:rFonts w:ascii="Nokia Sans S60" w:hAnsi="Nokia Sans S60" w:cs="Nokia Sans S60"/>
                <w:sz w:val="20"/>
                <w:szCs w:val="20"/>
              </w:rPr>
            </w:pPr>
            <w:proofErr w:type="gramStart"/>
            <w:r w:rsidRPr="00C44080">
              <w:rPr>
                <w:rFonts w:ascii="Nokia Sans S60" w:hAnsi="Nokia Sans S60" w:cs="Nokia Sans S60"/>
                <w:sz w:val="20"/>
                <w:szCs w:val="20"/>
              </w:rPr>
              <w:t>они</w:t>
            </w:r>
            <w:proofErr w:type="gramEnd"/>
            <w:r w:rsidRPr="00C44080">
              <w:rPr>
                <w:rFonts w:ascii="Nokia Sans S60" w:hAnsi="Nokia Sans S60" w:cs="Nokia Sans S60"/>
                <w:sz w:val="20"/>
                <w:szCs w:val="20"/>
              </w:rPr>
              <w:t xml:space="preserve"> остаются вместе несмотря ни на что </w:t>
            </w:r>
          </w:p>
        </w:tc>
      </w:tr>
    </w:tbl>
    <w:p w:rsidR="00C44080" w:rsidRPr="004C79B3" w:rsidRDefault="00C44080" w:rsidP="00C44080">
      <w:pPr>
        <w:rPr>
          <w:rFonts w:ascii="Nokia Sans S60" w:hAnsi="Nokia Sans S60" w:cs="Nokia Sans S60"/>
          <w:b/>
          <w:sz w:val="10"/>
          <w:szCs w:val="20"/>
        </w:rPr>
      </w:pPr>
    </w:p>
    <w:p w:rsidR="00252915" w:rsidRPr="0042030F" w:rsidRDefault="00252915" w:rsidP="0042030F">
      <w:pPr>
        <w:rPr>
          <w:rFonts w:ascii="Nokia Sans S60" w:hAnsi="Nokia Sans S60" w:cs="Nokia Sans S60"/>
          <w:b/>
          <w:sz w:val="20"/>
          <w:szCs w:val="20"/>
          <w:lang w:val="en-US"/>
        </w:rPr>
      </w:pPr>
      <w:r w:rsidRPr="0042030F">
        <w:rPr>
          <w:rFonts w:ascii="Nokia Sans S60" w:hAnsi="Nokia Sans S60" w:cs="Nokia Sans S60"/>
          <w:b/>
          <w:sz w:val="20"/>
          <w:szCs w:val="20"/>
          <w:lang w:val="en-US"/>
        </w:rPr>
        <w:t>INTERJECTIONS</w:t>
      </w:r>
    </w:p>
    <w:tbl>
      <w:tblPr>
        <w:tblW w:w="11341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65"/>
        <w:gridCol w:w="6776"/>
      </w:tblGrid>
      <w:tr w:rsidR="00252915" w:rsidRPr="0042030F" w:rsidTr="00D548CA">
        <w:tc>
          <w:tcPr>
            <w:tcW w:w="4565" w:type="dxa"/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42030F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Ah</w:t>
            </w:r>
            <w:r w:rsidRPr="0042030F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! </w:t>
            </w:r>
            <w:r w:rsidRPr="0042030F">
              <w:rPr>
                <w:sz w:val="20"/>
                <w:szCs w:val="20"/>
                <w:lang w:val="en-US"/>
              </w:rPr>
              <w:t>/a</w:t>
            </w:r>
            <w:proofErr w:type="gramStart"/>
            <w:r w:rsidRPr="0042030F">
              <w:rPr>
                <w:sz w:val="20"/>
                <w:szCs w:val="20"/>
                <w:lang w:val="en-US"/>
              </w:rPr>
              <w:t>:/</w:t>
            </w:r>
            <w:proofErr w:type="gramEnd"/>
            <w:r w:rsidRPr="0042030F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What a shame!</w:t>
            </w:r>
          </w:p>
        </w:tc>
        <w:tc>
          <w:tcPr>
            <w:tcW w:w="6776" w:type="dxa"/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hAnsi="Nokia Sans S60" w:cs="Nokia Sans S60"/>
                <w:sz w:val="20"/>
                <w:szCs w:val="20"/>
              </w:rPr>
            </w:pPr>
            <w:r w:rsidRPr="0042030F">
              <w:rPr>
                <w:rFonts w:ascii="Nokia Sans S60" w:hAnsi="Nokia Sans S60" w:cs="Nokia Sans S60"/>
                <w:b/>
                <w:sz w:val="20"/>
                <w:szCs w:val="20"/>
              </w:rPr>
              <w:t>Ах</w:t>
            </w:r>
            <w:r w:rsidRPr="0042030F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, </w:t>
            </w:r>
            <w:r w:rsidRPr="0042030F">
              <w:rPr>
                <w:rFonts w:ascii="Nokia Sans S60" w:hAnsi="Nokia Sans S60" w:cs="Nokia Sans S60"/>
                <w:sz w:val="20"/>
                <w:szCs w:val="20"/>
              </w:rPr>
              <w:t>какая</w:t>
            </w:r>
            <w:r w:rsidRPr="0042030F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42030F">
              <w:rPr>
                <w:rFonts w:ascii="Nokia Sans S60" w:hAnsi="Nokia Sans S60" w:cs="Nokia Sans S60"/>
                <w:sz w:val="20"/>
                <w:szCs w:val="20"/>
              </w:rPr>
              <w:t>жалость</w:t>
            </w:r>
            <w:r w:rsidRPr="0042030F">
              <w:rPr>
                <w:rFonts w:ascii="Nokia Sans S60" w:hAnsi="Nokia Sans S60" w:cs="Nokia Sans S60"/>
                <w:sz w:val="20"/>
                <w:szCs w:val="20"/>
                <w:lang w:val="en-US"/>
              </w:rPr>
              <w:t>!</w:t>
            </w:r>
          </w:p>
        </w:tc>
      </w:tr>
      <w:tr w:rsidR="00252915" w:rsidRPr="0042030F" w:rsidTr="00D548CA">
        <w:tc>
          <w:tcPr>
            <w:tcW w:w="4565" w:type="dxa"/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42030F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Aw</w:t>
            </w:r>
            <w:r w:rsidRPr="0042030F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42030F">
              <w:rPr>
                <w:sz w:val="20"/>
                <w:szCs w:val="20"/>
                <w:lang w:val="en-US"/>
              </w:rPr>
              <w:t>/ɔː/,</w:t>
            </w:r>
            <w:r w:rsidRPr="0042030F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come on, Andy!</w:t>
            </w:r>
          </w:p>
        </w:tc>
        <w:tc>
          <w:tcPr>
            <w:tcW w:w="6776" w:type="dxa"/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hAnsi="Nokia Sans S60" w:cs="Nokia Sans S60"/>
                <w:b/>
                <w:sz w:val="20"/>
                <w:szCs w:val="20"/>
              </w:rPr>
            </w:pPr>
            <w:proofErr w:type="spellStart"/>
            <w:r w:rsidRPr="0042030F">
              <w:rPr>
                <w:rFonts w:ascii="Nokia Sans S60" w:hAnsi="Nokia Sans S60" w:cs="Nokia Sans S60"/>
                <w:b/>
                <w:sz w:val="20"/>
                <w:szCs w:val="20"/>
              </w:rPr>
              <w:t>Ооооооо</w:t>
            </w:r>
            <w:proofErr w:type="spellEnd"/>
            <w:r w:rsidRPr="0042030F">
              <w:rPr>
                <w:rFonts w:ascii="Nokia Sans S60" w:hAnsi="Nokia Sans S60" w:cs="Nokia Sans S60"/>
                <w:b/>
                <w:sz w:val="20"/>
                <w:szCs w:val="20"/>
              </w:rPr>
              <w:t xml:space="preserve"> </w:t>
            </w:r>
            <w:r w:rsidRPr="0042030F">
              <w:rPr>
                <w:rFonts w:ascii="Nokia Sans S60" w:hAnsi="Nokia Sans S60" w:cs="Nokia Sans S60"/>
                <w:sz w:val="20"/>
                <w:szCs w:val="20"/>
              </w:rPr>
              <w:t>(выражает раздражение, недоверие, сочувствие)</w:t>
            </w:r>
          </w:p>
        </w:tc>
      </w:tr>
      <w:tr w:rsidR="00252915" w:rsidRPr="0042030F" w:rsidTr="00D548CA">
        <w:tc>
          <w:tcPr>
            <w:tcW w:w="4565" w:type="dxa"/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42030F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Boo, </w:t>
            </w:r>
            <w:r w:rsidRPr="0042030F">
              <w:rPr>
                <w:rFonts w:ascii="Nokia Sans S60" w:hAnsi="Nokia Sans S60" w:cs="Nokia Sans S60"/>
                <w:sz w:val="20"/>
                <w:szCs w:val="20"/>
                <w:lang w:val="en-US"/>
              </w:rPr>
              <w:t>they shouted, “Go away!”</w:t>
            </w:r>
          </w:p>
        </w:tc>
        <w:tc>
          <w:tcPr>
            <w:tcW w:w="6776" w:type="dxa"/>
            <w:shd w:val="clear" w:color="auto" w:fill="auto"/>
          </w:tcPr>
          <w:p w:rsidR="00252915" w:rsidRPr="0042030F" w:rsidRDefault="00252915" w:rsidP="00A858CF">
            <w:pPr>
              <w:rPr>
                <w:rFonts w:ascii="Nokia Sans S60" w:hAnsi="Nokia Sans S60" w:cs="Nokia Sans S60"/>
                <w:sz w:val="20"/>
                <w:szCs w:val="20"/>
              </w:rPr>
            </w:pPr>
            <w:r w:rsidRPr="0042030F">
              <w:rPr>
                <w:rFonts w:ascii="Nokia Sans S60" w:hAnsi="Nokia Sans S60" w:cs="Nokia Sans S60"/>
                <w:b/>
                <w:sz w:val="20"/>
                <w:szCs w:val="20"/>
              </w:rPr>
              <w:t xml:space="preserve">Фу, </w:t>
            </w:r>
            <w:r w:rsidRPr="0042030F">
              <w:rPr>
                <w:rFonts w:ascii="Nokia Sans S60" w:hAnsi="Nokia Sans S60" w:cs="Nokia Sans S60"/>
                <w:sz w:val="20"/>
                <w:szCs w:val="20"/>
              </w:rPr>
              <w:t>кричали они, уходи! (</w:t>
            </w:r>
            <w:proofErr w:type="gramStart"/>
            <w:r w:rsidRPr="0042030F">
              <w:rPr>
                <w:rFonts w:ascii="Nokia Sans S60" w:hAnsi="Nokia Sans S60" w:cs="Nokia Sans S60"/>
                <w:sz w:val="20"/>
                <w:szCs w:val="20"/>
              </w:rPr>
              <w:t xml:space="preserve">неодобрение) </w:t>
            </w:r>
            <w:r w:rsidR="00A858CF" w:rsidRPr="00503B93">
              <w:rPr>
                <w:rFonts w:ascii="Nokia Sans S60" w:hAnsi="Nokia Sans S60" w:cs="Nokia Sans S60"/>
                <w:sz w:val="20"/>
                <w:szCs w:val="20"/>
              </w:rPr>
              <w:t xml:space="preserve"> </w:t>
            </w:r>
            <w:r w:rsidRPr="0042030F">
              <w:rPr>
                <w:rFonts w:ascii="Nokia Sans S60" w:hAnsi="Nokia Sans S60" w:cs="Nokia Sans S60"/>
                <w:b/>
                <w:sz w:val="20"/>
                <w:szCs w:val="20"/>
              </w:rPr>
              <w:t>"</w:t>
            </w:r>
            <w:proofErr w:type="spellStart"/>
            <w:proofErr w:type="gramEnd"/>
            <w:r w:rsidRPr="0042030F">
              <w:rPr>
                <w:rFonts w:ascii="Nokia Sans S60" w:hAnsi="Nokia Sans S60" w:cs="Nokia Sans S60"/>
                <w:b/>
                <w:sz w:val="20"/>
                <w:szCs w:val="20"/>
              </w:rPr>
              <w:t>бу</w:t>
            </w:r>
            <w:proofErr w:type="spellEnd"/>
            <w:r w:rsidRPr="0042030F">
              <w:rPr>
                <w:rFonts w:ascii="Nokia Sans S60" w:hAnsi="Nokia Sans S60" w:cs="Nokia Sans S60"/>
                <w:b/>
                <w:sz w:val="20"/>
                <w:szCs w:val="20"/>
              </w:rPr>
              <w:t xml:space="preserve">" </w:t>
            </w:r>
            <w:r w:rsidRPr="0042030F">
              <w:rPr>
                <w:rFonts w:ascii="Nokia Sans S60" w:hAnsi="Nokia Sans S60" w:cs="Nokia Sans S60"/>
                <w:sz w:val="20"/>
                <w:szCs w:val="20"/>
              </w:rPr>
              <w:t>(напугать)</w:t>
            </w:r>
          </w:p>
        </w:tc>
      </w:tr>
      <w:tr w:rsidR="00252915" w:rsidRPr="0042030F" w:rsidTr="00D548CA">
        <w:tc>
          <w:tcPr>
            <w:tcW w:w="4565" w:type="dxa"/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42030F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Gee / Gosh</w:t>
            </w:r>
            <w:r w:rsidRPr="0042030F">
              <w:rPr>
                <w:rFonts w:ascii="Nokia Sans S60" w:hAnsi="Nokia Sans S60" w:cs="Nokia Sans S60"/>
                <w:sz w:val="20"/>
                <w:szCs w:val="20"/>
                <w:lang w:val="en-US"/>
              </w:rPr>
              <w:t>, is that the time?</w:t>
            </w:r>
          </w:p>
        </w:tc>
        <w:tc>
          <w:tcPr>
            <w:tcW w:w="6776" w:type="dxa"/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hAnsi="Nokia Sans S60" w:cs="Nokia Sans S60"/>
                <w:b/>
                <w:sz w:val="20"/>
                <w:szCs w:val="20"/>
              </w:rPr>
            </w:pPr>
            <w:proofErr w:type="spellStart"/>
            <w:r w:rsidRPr="0042030F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Блин</w:t>
            </w:r>
            <w:proofErr w:type="spellEnd"/>
            <w:r w:rsidRPr="0042030F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2030F">
              <w:rPr>
                <w:rFonts w:ascii="Nokia Sans S60" w:hAnsi="Nokia Sans S60" w:cs="Nokia Sans S60"/>
                <w:sz w:val="20"/>
                <w:szCs w:val="20"/>
                <w:lang w:val="en-US"/>
              </w:rPr>
              <w:t>сколько</w:t>
            </w:r>
            <w:proofErr w:type="spellEnd"/>
            <w:r w:rsidRPr="0042030F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030F">
              <w:rPr>
                <w:rFonts w:ascii="Nokia Sans S60" w:hAnsi="Nokia Sans S60" w:cs="Nokia Sans S60"/>
                <w:sz w:val="20"/>
                <w:szCs w:val="20"/>
                <w:lang w:val="en-US"/>
              </w:rPr>
              <w:t>уже</w:t>
            </w:r>
            <w:proofErr w:type="spellEnd"/>
            <w:r w:rsidRPr="0042030F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030F">
              <w:rPr>
                <w:rFonts w:ascii="Nokia Sans S60" w:hAnsi="Nokia Sans S60" w:cs="Nokia Sans S60"/>
                <w:sz w:val="20"/>
                <w:szCs w:val="20"/>
                <w:lang w:val="en-US"/>
              </w:rPr>
              <w:t>времени</w:t>
            </w:r>
            <w:proofErr w:type="spellEnd"/>
            <w:r w:rsidRPr="0042030F">
              <w:rPr>
                <w:rFonts w:ascii="Nokia Sans S60" w:hAnsi="Nokia Sans S60" w:cs="Nokia Sans S60"/>
                <w:sz w:val="20"/>
                <w:szCs w:val="20"/>
                <w:lang w:val="en-US"/>
              </w:rPr>
              <w:t>?</w:t>
            </w:r>
          </w:p>
        </w:tc>
      </w:tr>
      <w:tr w:rsidR="00252915" w:rsidRPr="0042030F" w:rsidTr="00D548CA">
        <w:tc>
          <w:tcPr>
            <w:tcW w:w="4565" w:type="dxa"/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42030F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Hey</w:t>
            </w:r>
            <w:r w:rsidRPr="0042030F">
              <w:rPr>
                <w:rFonts w:ascii="Nokia Sans S60" w:hAnsi="Nokia Sans S60" w:cs="Nokia Sans S60"/>
                <w:sz w:val="20"/>
                <w:szCs w:val="20"/>
                <w:lang w:val="en-US"/>
              </w:rPr>
              <w:t>, Peter! Come over here and sit with us.</w:t>
            </w:r>
          </w:p>
        </w:tc>
        <w:tc>
          <w:tcPr>
            <w:tcW w:w="6776" w:type="dxa"/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hAnsi="Nokia Sans S60" w:cs="Nokia Sans S60"/>
                <w:sz w:val="20"/>
                <w:szCs w:val="20"/>
              </w:rPr>
            </w:pPr>
            <w:r w:rsidRPr="0042030F">
              <w:rPr>
                <w:rFonts w:ascii="Nokia Sans S60" w:hAnsi="Nokia Sans S60" w:cs="Nokia Sans S60"/>
                <w:b/>
                <w:sz w:val="20"/>
                <w:szCs w:val="20"/>
              </w:rPr>
              <w:t>Эй</w:t>
            </w:r>
            <w:r w:rsidRPr="0042030F">
              <w:rPr>
                <w:rFonts w:ascii="Nokia Sans S60" w:hAnsi="Nokia Sans S60" w:cs="Nokia Sans S60"/>
                <w:sz w:val="20"/>
                <w:szCs w:val="20"/>
              </w:rPr>
              <w:t>, Питер, иди сюда и посиди с нами</w:t>
            </w:r>
          </w:p>
        </w:tc>
      </w:tr>
      <w:tr w:rsidR="00252915" w:rsidRPr="0042030F" w:rsidTr="00D548CA">
        <w:tc>
          <w:tcPr>
            <w:tcW w:w="4565" w:type="dxa"/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proofErr w:type="spellStart"/>
            <w:r w:rsidRPr="0042030F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Mmm</w:t>
            </w:r>
            <w:proofErr w:type="spellEnd"/>
            <w:r w:rsidRPr="0042030F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! It's absolutely delicious. </w:t>
            </w:r>
          </w:p>
        </w:tc>
        <w:tc>
          <w:tcPr>
            <w:tcW w:w="6776" w:type="dxa"/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hAnsi="Nokia Sans S60" w:cs="Nokia Sans S60"/>
                <w:b/>
                <w:sz w:val="20"/>
                <w:szCs w:val="20"/>
              </w:rPr>
            </w:pPr>
            <w:proofErr w:type="spellStart"/>
            <w:r w:rsidRPr="0042030F">
              <w:rPr>
                <w:rFonts w:ascii="Nokia Sans S60" w:hAnsi="Nokia Sans S60" w:cs="Nokia Sans S60"/>
                <w:b/>
                <w:sz w:val="20"/>
                <w:szCs w:val="20"/>
              </w:rPr>
              <w:t>Ммммм</w:t>
            </w:r>
            <w:proofErr w:type="spellEnd"/>
            <w:r w:rsidRPr="0042030F">
              <w:rPr>
                <w:rFonts w:ascii="Nokia Sans S60" w:hAnsi="Nokia Sans S60" w:cs="Nokia Sans S60"/>
                <w:sz w:val="20"/>
                <w:szCs w:val="20"/>
              </w:rPr>
              <w:t>, как вкусно!</w:t>
            </w:r>
            <w:r w:rsidRPr="0042030F">
              <w:rPr>
                <w:rFonts w:ascii="Nokia Sans S60" w:hAnsi="Nokia Sans S60" w:cs="Nokia Sans S60"/>
                <w:b/>
                <w:sz w:val="20"/>
                <w:szCs w:val="20"/>
              </w:rPr>
              <w:t xml:space="preserve"> </w:t>
            </w:r>
          </w:p>
        </w:tc>
      </w:tr>
      <w:tr w:rsidR="00252915" w:rsidRPr="0042030F" w:rsidTr="00D548CA">
        <w:tc>
          <w:tcPr>
            <w:tcW w:w="4565" w:type="dxa"/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hAnsi="Nokia Sans S60" w:cs="Nokia Sans S60"/>
                <w:sz w:val="20"/>
                <w:szCs w:val="20"/>
              </w:rPr>
            </w:pPr>
            <w:r w:rsidRPr="0042030F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Oh</w:t>
            </w:r>
            <w:r w:rsidRPr="0042030F">
              <w:rPr>
                <w:rFonts w:ascii="Nokia Sans S60" w:hAnsi="Nokia Sans S60" w:cs="Nokia Sans S60"/>
                <w:sz w:val="20"/>
                <w:szCs w:val="20"/>
                <w:lang w:val="en-US"/>
              </w:rPr>
              <w:t>, really? How interesting!</w:t>
            </w:r>
          </w:p>
        </w:tc>
        <w:tc>
          <w:tcPr>
            <w:tcW w:w="6776" w:type="dxa"/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hAnsi="Nokia Sans S60" w:cs="Nokia Sans S60"/>
                <w:sz w:val="20"/>
                <w:szCs w:val="20"/>
              </w:rPr>
            </w:pPr>
            <w:r w:rsidRPr="0042030F">
              <w:rPr>
                <w:rFonts w:ascii="Nokia Sans S60" w:hAnsi="Nokia Sans S60" w:cs="Nokia Sans S60"/>
                <w:b/>
                <w:sz w:val="20"/>
                <w:szCs w:val="20"/>
              </w:rPr>
              <w:t>Да ну (</w:t>
            </w:r>
            <w:proofErr w:type="spellStart"/>
            <w:r w:rsidRPr="0042030F">
              <w:rPr>
                <w:rFonts w:ascii="Nokia Sans S60" w:hAnsi="Nokia Sans S60" w:cs="Nokia Sans S60"/>
                <w:b/>
                <w:sz w:val="20"/>
                <w:szCs w:val="20"/>
              </w:rPr>
              <w:t>оооо</w:t>
            </w:r>
            <w:proofErr w:type="spellEnd"/>
            <w:r w:rsidRPr="0042030F">
              <w:rPr>
                <w:rFonts w:ascii="Nokia Sans S60" w:hAnsi="Nokia Sans S60" w:cs="Nokia Sans S60"/>
                <w:b/>
                <w:sz w:val="20"/>
                <w:szCs w:val="20"/>
              </w:rPr>
              <w:t>!),</w:t>
            </w:r>
            <w:r w:rsidRPr="0042030F">
              <w:rPr>
                <w:rFonts w:ascii="Nokia Sans S60" w:hAnsi="Nokia Sans S60" w:cs="Nokia Sans S60"/>
                <w:sz w:val="20"/>
                <w:szCs w:val="20"/>
              </w:rPr>
              <w:t xml:space="preserve"> как интересно!</w:t>
            </w:r>
          </w:p>
        </w:tc>
      </w:tr>
      <w:tr w:rsidR="00252915" w:rsidRPr="0042030F" w:rsidTr="00D548CA">
        <w:tc>
          <w:tcPr>
            <w:tcW w:w="4565" w:type="dxa"/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42030F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Ouch</w:t>
            </w:r>
            <w:r w:rsidRPr="0042030F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! </w:t>
            </w:r>
            <w:r w:rsidRPr="0042030F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42030F">
              <w:rPr>
                <w:sz w:val="20"/>
                <w:szCs w:val="20"/>
                <w:lang w:val="en-US"/>
              </w:rPr>
              <w:t>aʊtʃ</w:t>
            </w:r>
            <w:proofErr w:type="spellEnd"/>
            <w:r w:rsidRPr="0042030F">
              <w:rPr>
                <w:sz w:val="20"/>
                <w:szCs w:val="20"/>
                <w:lang w:val="en-US"/>
              </w:rPr>
              <w:t>/</w:t>
            </w:r>
            <w:r w:rsidRPr="0042030F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That really hurt!</w:t>
            </w:r>
          </w:p>
        </w:tc>
        <w:tc>
          <w:tcPr>
            <w:tcW w:w="6776" w:type="dxa"/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hAnsi="Nokia Sans S60" w:cs="Nokia Sans S60"/>
                <w:b/>
                <w:sz w:val="20"/>
                <w:szCs w:val="20"/>
              </w:rPr>
            </w:pPr>
            <w:r w:rsidRPr="0042030F">
              <w:rPr>
                <w:rFonts w:ascii="Nokia Sans S60" w:hAnsi="Nokia Sans S60" w:cs="Nokia Sans S60"/>
                <w:b/>
                <w:sz w:val="20"/>
                <w:szCs w:val="20"/>
              </w:rPr>
              <w:t>Ой</w:t>
            </w:r>
            <w:r w:rsidRPr="0042030F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, </w:t>
            </w:r>
            <w:r w:rsidRPr="0042030F">
              <w:rPr>
                <w:rFonts w:ascii="Nokia Sans S60" w:hAnsi="Nokia Sans S60" w:cs="Nokia Sans S60"/>
                <w:sz w:val="20"/>
                <w:szCs w:val="20"/>
              </w:rPr>
              <w:t>как</w:t>
            </w:r>
            <w:r w:rsidRPr="0042030F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42030F">
              <w:rPr>
                <w:rFonts w:ascii="Nokia Sans S60" w:hAnsi="Nokia Sans S60" w:cs="Nokia Sans S60"/>
                <w:sz w:val="20"/>
                <w:szCs w:val="20"/>
              </w:rPr>
              <w:t>больно</w:t>
            </w:r>
            <w:r w:rsidRPr="0042030F">
              <w:rPr>
                <w:rFonts w:ascii="Nokia Sans S60" w:hAnsi="Nokia Sans S60" w:cs="Nokia Sans S60"/>
                <w:sz w:val="20"/>
                <w:szCs w:val="20"/>
                <w:lang w:val="en-US"/>
              </w:rPr>
              <w:t>!</w:t>
            </w:r>
          </w:p>
        </w:tc>
      </w:tr>
      <w:tr w:rsidR="00252915" w:rsidRPr="0042030F" w:rsidTr="00D548CA">
        <w:tc>
          <w:tcPr>
            <w:tcW w:w="4565" w:type="dxa"/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42030F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Phew</w:t>
            </w:r>
            <w:r w:rsidRPr="0042030F">
              <w:rPr>
                <w:rFonts w:ascii="Nokia Sans S60" w:hAnsi="Nokia Sans S60" w:cs="Nokia Sans S60"/>
                <w:sz w:val="20"/>
                <w:szCs w:val="20"/>
                <w:lang w:val="en-US"/>
              </w:rPr>
              <w:t>! What a relief!</w:t>
            </w:r>
          </w:p>
        </w:tc>
        <w:tc>
          <w:tcPr>
            <w:tcW w:w="6776" w:type="dxa"/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42030F">
              <w:rPr>
                <w:rFonts w:ascii="Nokia Sans S60" w:hAnsi="Nokia Sans S60" w:cs="Nokia Sans S60"/>
                <w:b/>
                <w:sz w:val="20"/>
                <w:szCs w:val="20"/>
              </w:rPr>
              <w:t>Уф</w:t>
            </w:r>
            <w:r w:rsidRPr="0042030F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2030F">
              <w:rPr>
                <w:rFonts w:ascii="Nokia Sans S60" w:hAnsi="Nokia Sans S60" w:cs="Nokia Sans S60"/>
                <w:b/>
                <w:sz w:val="20"/>
                <w:szCs w:val="20"/>
              </w:rPr>
              <w:t>фууу</w:t>
            </w:r>
            <w:proofErr w:type="spellEnd"/>
            <w:r w:rsidRPr="0042030F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) </w:t>
            </w:r>
            <w:r w:rsidRPr="0042030F">
              <w:rPr>
                <w:rFonts w:ascii="Nokia Sans S60" w:hAnsi="Nokia Sans S60" w:cs="Nokia Sans S60"/>
                <w:sz w:val="20"/>
                <w:szCs w:val="20"/>
              </w:rPr>
              <w:t>какое</w:t>
            </w:r>
            <w:r w:rsidRPr="0042030F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42030F">
              <w:rPr>
                <w:rFonts w:ascii="Nokia Sans S60" w:hAnsi="Nokia Sans S60" w:cs="Nokia Sans S60"/>
                <w:sz w:val="20"/>
                <w:szCs w:val="20"/>
              </w:rPr>
              <w:t>облегчение</w:t>
            </w:r>
            <w:r w:rsidRPr="0042030F">
              <w:rPr>
                <w:rFonts w:ascii="Nokia Sans S60" w:hAnsi="Nokia Sans S60" w:cs="Nokia Sans S60"/>
                <w:sz w:val="20"/>
                <w:szCs w:val="20"/>
                <w:lang w:val="en-US"/>
              </w:rPr>
              <w:t>!</w:t>
            </w:r>
          </w:p>
        </w:tc>
      </w:tr>
      <w:tr w:rsidR="00252915" w:rsidRPr="0042030F" w:rsidTr="00D548CA">
        <w:tc>
          <w:tcPr>
            <w:tcW w:w="4565" w:type="dxa"/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proofErr w:type="spellStart"/>
            <w:r w:rsidRPr="0042030F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Shh</w:t>
            </w:r>
            <w:proofErr w:type="spellEnd"/>
            <w:r w:rsidRPr="0042030F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! </w:t>
            </w:r>
            <w:r w:rsidRPr="0042030F">
              <w:rPr>
                <w:rFonts w:ascii="Nokia Sans S60" w:hAnsi="Nokia Sans S60" w:cs="Nokia Sans S60"/>
                <w:sz w:val="20"/>
                <w:szCs w:val="20"/>
                <w:lang w:val="en-US"/>
              </w:rPr>
              <w:t>Keep your voice down!</w:t>
            </w:r>
          </w:p>
        </w:tc>
        <w:tc>
          <w:tcPr>
            <w:tcW w:w="6776" w:type="dxa"/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proofErr w:type="spellStart"/>
            <w:r w:rsidRPr="0042030F">
              <w:rPr>
                <w:rFonts w:ascii="Nokia Sans S60" w:hAnsi="Nokia Sans S60" w:cs="Nokia Sans S60"/>
                <w:b/>
                <w:sz w:val="20"/>
                <w:szCs w:val="20"/>
              </w:rPr>
              <w:t>Шшш</w:t>
            </w:r>
            <w:proofErr w:type="spellEnd"/>
            <w:r w:rsidRPr="0042030F">
              <w:rPr>
                <w:rFonts w:ascii="Nokia Sans S60" w:hAnsi="Nokia Sans S60" w:cs="Nokia Sans S60"/>
                <w:sz w:val="20"/>
                <w:szCs w:val="20"/>
              </w:rPr>
              <w:t xml:space="preserve">, говори </w:t>
            </w:r>
            <w:proofErr w:type="spellStart"/>
            <w:r w:rsidRPr="0042030F">
              <w:rPr>
                <w:rFonts w:ascii="Nokia Sans S60" w:hAnsi="Nokia Sans S60" w:cs="Nokia Sans S60"/>
                <w:sz w:val="20"/>
                <w:szCs w:val="20"/>
              </w:rPr>
              <w:t>потише</w:t>
            </w:r>
            <w:proofErr w:type="spellEnd"/>
            <w:r w:rsidRPr="0042030F">
              <w:rPr>
                <w:rFonts w:ascii="Nokia Sans S60" w:hAnsi="Nokia Sans S60" w:cs="Nokia Sans S60"/>
                <w:sz w:val="20"/>
                <w:szCs w:val="20"/>
              </w:rPr>
              <w:t>!</w:t>
            </w:r>
          </w:p>
        </w:tc>
      </w:tr>
      <w:tr w:rsidR="00252915" w:rsidRPr="0042030F" w:rsidTr="00D548CA">
        <w:tc>
          <w:tcPr>
            <w:tcW w:w="4565" w:type="dxa"/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42030F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Ugh! </w:t>
            </w:r>
            <w:r w:rsidRPr="0042030F">
              <w:rPr>
                <w:sz w:val="20"/>
                <w:szCs w:val="20"/>
                <w:lang w:val="en-US"/>
              </w:rPr>
              <w:t>/ɜː/</w:t>
            </w:r>
            <w:r w:rsidRPr="0042030F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 </w:t>
            </w:r>
            <w:r w:rsidRPr="0042030F">
              <w:rPr>
                <w:rFonts w:ascii="Nokia Sans S60" w:hAnsi="Nokia Sans S60" w:cs="Nokia Sans S60"/>
                <w:sz w:val="20"/>
                <w:szCs w:val="20"/>
                <w:lang w:val="en-US"/>
              </w:rPr>
              <w:t>How can you eat that stuff!</w:t>
            </w:r>
            <w:r w:rsidRPr="0042030F">
              <w:rPr>
                <w:rFonts w:ascii="Nokia Sans S60" w:hAnsi="Nokia Sans S60" w:cs="Nokia Sans S60"/>
                <w:sz w:val="20"/>
                <w:szCs w:val="20"/>
                <w:lang w:val="en-US"/>
              </w:rPr>
              <w:tab/>
            </w:r>
          </w:p>
        </w:tc>
        <w:tc>
          <w:tcPr>
            <w:tcW w:w="6776" w:type="dxa"/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hAnsi="Nokia Sans S60" w:cs="Nokia Sans S60"/>
                <w:b/>
                <w:sz w:val="20"/>
                <w:szCs w:val="20"/>
              </w:rPr>
            </w:pPr>
            <w:r w:rsidRPr="0042030F">
              <w:rPr>
                <w:rFonts w:ascii="Nokia Sans S60" w:hAnsi="Nokia Sans S60" w:cs="Nokia Sans S60"/>
                <w:b/>
                <w:sz w:val="20"/>
                <w:szCs w:val="20"/>
              </w:rPr>
              <w:t xml:space="preserve">Фу, </w:t>
            </w:r>
            <w:proofErr w:type="spellStart"/>
            <w:r w:rsidRPr="0042030F">
              <w:rPr>
                <w:rFonts w:ascii="Nokia Sans S60" w:hAnsi="Nokia Sans S60" w:cs="Nokia Sans S60"/>
                <w:b/>
                <w:sz w:val="20"/>
                <w:szCs w:val="20"/>
              </w:rPr>
              <w:t>бррр</w:t>
            </w:r>
            <w:proofErr w:type="spellEnd"/>
            <w:r w:rsidRPr="0042030F">
              <w:rPr>
                <w:rFonts w:ascii="Nokia Sans S60" w:hAnsi="Nokia Sans S60" w:cs="Nokia Sans S60"/>
                <w:sz w:val="20"/>
                <w:szCs w:val="20"/>
              </w:rPr>
              <w:t>, как ты можешь это есть?</w:t>
            </w:r>
          </w:p>
        </w:tc>
      </w:tr>
      <w:tr w:rsidR="00252915" w:rsidRPr="0042030F" w:rsidTr="00D548CA">
        <w:tc>
          <w:tcPr>
            <w:tcW w:w="4565" w:type="dxa"/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42030F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Uh?</w:t>
            </w:r>
            <w:r w:rsidRPr="0042030F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42030F">
              <w:rPr>
                <w:sz w:val="20"/>
                <w:szCs w:val="20"/>
                <w:lang w:val="en-US"/>
              </w:rPr>
              <w:t>/ʌ/</w:t>
            </w:r>
            <w:r w:rsidRPr="0042030F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That's nonsense!</w:t>
            </w:r>
          </w:p>
        </w:tc>
        <w:tc>
          <w:tcPr>
            <w:tcW w:w="6776" w:type="dxa"/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hAnsi="Nokia Sans S60" w:cs="Nokia Sans S60"/>
                <w:b/>
                <w:sz w:val="20"/>
                <w:szCs w:val="20"/>
              </w:rPr>
            </w:pPr>
            <w:r w:rsidRPr="0042030F">
              <w:rPr>
                <w:rFonts w:ascii="Nokia Sans S60" w:hAnsi="Nokia Sans S60" w:cs="Nokia Sans S60"/>
                <w:b/>
                <w:sz w:val="20"/>
                <w:szCs w:val="20"/>
              </w:rPr>
              <w:t xml:space="preserve">А? </w:t>
            </w:r>
            <w:proofErr w:type="spellStart"/>
            <w:r w:rsidRPr="0042030F">
              <w:rPr>
                <w:rFonts w:ascii="Nokia Sans S60" w:hAnsi="Nokia Sans S60" w:cs="Nokia Sans S60"/>
                <w:b/>
                <w:sz w:val="20"/>
                <w:szCs w:val="20"/>
              </w:rPr>
              <w:t>Чё</w:t>
            </w:r>
            <w:proofErr w:type="spellEnd"/>
            <w:r w:rsidRPr="0042030F">
              <w:rPr>
                <w:rFonts w:ascii="Nokia Sans S60" w:hAnsi="Nokia Sans S60" w:cs="Nokia Sans S60"/>
                <w:b/>
                <w:sz w:val="20"/>
                <w:szCs w:val="20"/>
              </w:rPr>
              <w:t xml:space="preserve">? </w:t>
            </w:r>
            <w:r w:rsidRPr="0042030F">
              <w:rPr>
                <w:rFonts w:ascii="Nokia Sans S60" w:hAnsi="Nokia Sans S60" w:cs="Nokia Sans S60"/>
                <w:sz w:val="20"/>
                <w:szCs w:val="20"/>
              </w:rPr>
              <w:t xml:space="preserve"> </w:t>
            </w:r>
            <w:proofErr w:type="gramStart"/>
            <w:r w:rsidRPr="0042030F">
              <w:rPr>
                <w:rFonts w:ascii="Nokia Sans S60" w:hAnsi="Nokia Sans S60" w:cs="Nokia Sans S60"/>
                <w:sz w:val="20"/>
                <w:szCs w:val="20"/>
              </w:rPr>
              <w:t>что</w:t>
            </w:r>
            <w:proofErr w:type="gramEnd"/>
            <w:r w:rsidRPr="0042030F">
              <w:rPr>
                <w:rFonts w:ascii="Nokia Sans S60" w:hAnsi="Nokia Sans S60" w:cs="Nokia Sans S60"/>
                <w:sz w:val="20"/>
                <w:szCs w:val="20"/>
              </w:rPr>
              <w:t xml:space="preserve"> за чепуха!</w:t>
            </w:r>
          </w:p>
        </w:tc>
      </w:tr>
      <w:tr w:rsidR="00252915" w:rsidRPr="0042030F" w:rsidTr="00D548CA">
        <w:tc>
          <w:tcPr>
            <w:tcW w:w="4565" w:type="dxa"/>
            <w:shd w:val="clear" w:color="auto" w:fill="auto"/>
          </w:tcPr>
          <w:p w:rsidR="00252915" w:rsidRPr="0042030F" w:rsidRDefault="00252915" w:rsidP="0042030F">
            <w:pPr>
              <w:ind w:right="-250"/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42030F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Whoops</w:t>
            </w:r>
            <w:r w:rsidRPr="0042030F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! </w:t>
            </w:r>
            <w:r w:rsidRPr="0042030F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42030F">
              <w:rPr>
                <w:sz w:val="20"/>
                <w:szCs w:val="20"/>
                <w:lang w:val="en-US"/>
              </w:rPr>
              <w:t>wʊps</w:t>
            </w:r>
            <w:proofErr w:type="spellEnd"/>
            <w:r w:rsidRPr="0042030F">
              <w:rPr>
                <w:sz w:val="20"/>
                <w:szCs w:val="20"/>
                <w:lang w:val="en-US"/>
              </w:rPr>
              <w:t>/</w:t>
            </w:r>
            <w:r w:rsidRPr="0042030F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42030F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Oops</w:t>
            </w:r>
            <w:r w:rsidRPr="0042030F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42030F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42030F">
              <w:rPr>
                <w:sz w:val="20"/>
                <w:szCs w:val="20"/>
                <w:lang w:val="en-US"/>
              </w:rPr>
              <w:t>ʊps</w:t>
            </w:r>
            <w:proofErr w:type="spellEnd"/>
            <w:r w:rsidRPr="0042030F">
              <w:rPr>
                <w:sz w:val="20"/>
                <w:szCs w:val="20"/>
                <w:lang w:val="en-US"/>
              </w:rPr>
              <w:t>/</w:t>
            </w:r>
            <w:r w:rsidRPr="0042030F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Sorry! I dropped it! </w:t>
            </w:r>
          </w:p>
        </w:tc>
        <w:tc>
          <w:tcPr>
            <w:tcW w:w="6776" w:type="dxa"/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42030F">
              <w:rPr>
                <w:rFonts w:ascii="Nokia Sans S60" w:hAnsi="Nokia Sans S60" w:cs="Nokia Sans S60"/>
                <w:b/>
                <w:sz w:val="20"/>
                <w:szCs w:val="20"/>
              </w:rPr>
              <w:t>Ой</w:t>
            </w:r>
            <w:r w:rsidRPr="0042030F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!</w:t>
            </w:r>
            <w:r w:rsidRPr="0042030F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</w:t>
            </w:r>
            <w:r w:rsidRPr="0042030F">
              <w:rPr>
                <w:rFonts w:ascii="Nokia Sans S60" w:hAnsi="Nokia Sans S60" w:cs="Nokia Sans S60"/>
                <w:sz w:val="20"/>
                <w:szCs w:val="20"/>
              </w:rPr>
              <w:t>Простите</w:t>
            </w:r>
            <w:r w:rsidRPr="0042030F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, </w:t>
            </w:r>
            <w:r w:rsidRPr="0042030F">
              <w:rPr>
                <w:rFonts w:ascii="Nokia Sans S60" w:hAnsi="Nokia Sans S60" w:cs="Nokia Sans S60"/>
                <w:sz w:val="20"/>
                <w:szCs w:val="20"/>
              </w:rPr>
              <w:t>уронил</w:t>
            </w:r>
            <w:r w:rsidRPr="0042030F">
              <w:rPr>
                <w:rFonts w:ascii="Nokia Sans S60" w:hAnsi="Nokia Sans S60" w:cs="Nokia Sans S60"/>
                <w:sz w:val="20"/>
                <w:szCs w:val="20"/>
                <w:lang w:val="en-US"/>
              </w:rPr>
              <w:t>!</w:t>
            </w:r>
          </w:p>
        </w:tc>
      </w:tr>
      <w:tr w:rsidR="00252915" w:rsidRPr="0042030F" w:rsidTr="00D548CA">
        <w:tc>
          <w:tcPr>
            <w:tcW w:w="4565" w:type="dxa"/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42030F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Wow</w:t>
            </w:r>
            <w:r w:rsidRPr="0042030F">
              <w:rPr>
                <w:rFonts w:ascii="Nokia Sans S60" w:hAnsi="Nokia Sans S60" w:cs="Nokia Sans S60"/>
                <w:sz w:val="20"/>
                <w:szCs w:val="20"/>
                <w:lang w:val="en-US"/>
              </w:rPr>
              <w:t>! That's unbelievable! How amazing!</w:t>
            </w:r>
          </w:p>
        </w:tc>
        <w:tc>
          <w:tcPr>
            <w:tcW w:w="6776" w:type="dxa"/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hAnsi="Nokia Sans S60" w:cs="Nokia Sans S60"/>
                <w:sz w:val="20"/>
                <w:szCs w:val="20"/>
              </w:rPr>
            </w:pPr>
            <w:r w:rsidRPr="0042030F">
              <w:rPr>
                <w:rFonts w:ascii="Nokia Sans S60" w:hAnsi="Nokia Sans S60" w:cs="Nokia Sans S60"/>
                <w:b/>
                <w:sz w:val="20"/>
                <w:szCs w:val="20"/>
              </w:rPr>
              <w:t>Ух ты</w:t>
            </w:r>
            <w:r w:rsidRPr="0042030F">
              <w:rPr>
                <w:rFonts w:ascii="Nokia Sans S60" w:hAnsi="Nokia Sans S60" w:cs="Nokia Sans S60"/>
                <w:sz w:val="20"/>
                <w:szCs w:val="20"/>
              </w:rPr>
              <w:t>! Не могу в это поверить! Классно</w:t>
            </w:r>
            <w:r w:rsidRPr="0042030F">
              <w:rPr>
                <w:rFonts w:ascii="Nokia Sans S60" w:hAnsi="Nokia Sans S60" w:cs="Nokia Sans S60"/>
                <w:sz w:val="20"/>
                <w:szCs w:val="20"/>
                <w:lang w:val="en-US"/>
              </w:rPr>
              <w:t>!</w:t>
            </w:r>
          </w:p>
        </w:tc>
      </w:tr>
      <w:tr w:rsidR="00252915" w:rsidRPr="0042030F" w:rsidTr="00D548CA">
        <w:tc>
          <w:tcPr>
            <w:tcW w:w="4565" w:type="dxa"/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42030F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Yippee! Yoo-hoo! Hurrah! Yay!</w:t>
            </w:r>
          </w:p>
        </w:tc>
        <w:tc>
          <w:tcPr>
            <w:tcW w:w="6776" w:type="dxa"/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hAnsi="Nokia Sans S60" w:cs="Nokia Sans S60"/>
                <w:b/>
                <w:sz w:val="20"/>
                <w:szCs w:val="20"/>
              </w:rPr>
            </w:pPr>
            <w:r w:rsidRPr="0042030F">
              <w:rPr>
                <w:rFonts w:eastAsia="Century Gothic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47DC9509" wp14:editId="744E62A4">
                  <wp:simplePos x="0" y="0"/>
                  <wp:positionH relativeFrom="column">
                    <wp:posOffset>3072765</wp:posOffset>
                  </wp:positionH>
                  <wp:positionV relativeFrom="paragraph">
                    <wp:posOffset>-262890</wp:posOffset>
                  </wp:positionV>
                  <wp:extent cx="723900" cy="723900"/>
                  <wp:effectExtent l="0" t="0" r="0" b="0"/>
                  <wp:wrapNone/>
                  <wp:docPr id="2" name="Picture 2" descr="http://www.maroc-quebec.com/sites/default/files/styles/articles_nodes/public/field/image/w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maroc-quebec.com/sites/default/files/styles/articles_nodes/public/field/image/wo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2030F">
              <w:rPr>
                <w:rFonts w:ascii="Nokia Sans S60" w:hAnsi="Nokia Sans S60" w:cs="Nokia Sans S60"/>
                <w:b/>
                <w:sz w:val="20"/>
                <w:szCs w:val="20"/>
              </w:rPr>
              <w:t xml:space="preserve">Ура! </w:t>
            </w:r>
          </w:p>
        </w:tc>
      </w:tr>
      <w:tr w:rsidR="00252915" w:rsidRPr="0042030F" w:rsidTr="00D548CA">
        <w:tc>
          <w:tcPr>
            <w:tcW w:w="4565" w:type="dxa"/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hAnsi="Nokia Sans S60" w:cs="Nokia Sans S60"/>
                <w:b/>
                <w:sz w:val="20"/>
                <w:szCs w:val="20"/>
              </w:rPr>
            </w:pPr>
            <w:r w:rsidRPr="0042030F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Yuk</w:t>
            </w:r>
            <w:r w:rsidRPr="0042030F">
              <w:rPr>
                <w:rFonts w:ascii="Nokia Sans S60" w:hAnsi="Nokia Sans S60" w:cs="Nokia Sans S60"/>
                <w:sz w:val="20"/>
                <w:szCs w:val="20"/>
              </w:rPr>
              <w:t xml:space="preserve">! </w:t>
            </w:r>
            <w:r w:rsidRPr="0042030F">
              <w:rPr>
                <w:sz w:val="20"/>
                <w:szCs w:val="20"/>
              </w:rPr>
              <w:t>/</w:t>
            </w:r>
            <w:r w:rsidRPr="0042030F">
              <w:rPr>
                <w:sz w:val="20"/>
                <w:szCs w:val="20"/>
                <w:lang w:val="en-US"/>
              </w:rPr>
              <w:t>j</w:t>
            </w:r>
            <w:r w:rsidRPr="0042030F">
              <w:rPr>
                <w:sz w:val="20"/>
                <w:szCs w:val="20"/>
              </w:rPr>
              <w:t>ʌ</w:t>
            </w:r>
            <w:r w:rsidRPr="0042030F">
              <w:rPr>
                <w:sz w:val="20"/>
                <w:szCs w:val="20"/>
                <w:lang w:val="en-US"/>
              </w:rPr>
              <w:t>k</w:t>
            </w:r>
            <w:r w:rsidRPr="0042030F">
              <w:rPr>
                <w:sz w:val="20"/>
                <w:szCs w:val="20"/>
              </w:rPr>
              <w:t>/</w:t>
            </w:r>
            <w:r w:rsidRPr="0042030F">
              <w:rPr>
                <w:rFonts w:ascii="Nokia Sans S60" w:hAnsi="Nokia Sans S60" w:cs="Nokia Sans S60"/>
                <w:sz w:val="20"/>
                <w:szCs w:val="20"/>
              </w:rPr>
              <w:t xml:space="preserve"> </w:t>
            </w:r>
            <w:r w:rsidRPr="0042030F">
              <w:rPr>
                <w:rFonts w:ascii="Nokia Sans S60" w:hAnsi="Nokia Sans S60" w:cs="Nokia Sans S60"/>
                <w:sz w:val="20"/>
                <w:szCs w:val="20"/>
                <w:lang w:val="en-US"/>
              </w:rPr>
              <w:t>That</w:t>
            </w:r>
            <w:r w:rsidRPr="0042030F">
              <w:rPr>
                <w:rFonts w:ascii="Nokia Sans S60" w:hAnsi="Nokia Sans S60" w:cs="Nokia Sans S60"/>
                <w:sz w:val="20"/>
                <w:szCs w:val="20"/>
              </w:rPr>
              <w:t>'</w:t>
            </w:r>
            <w:r w:rsidRPr="0042030F">
              <w:rPr>
                <w:rFonts w:ascii="Nokia Sans S60" w:hAnsi="Nokia Sans S60" w:cs="Nokia Sans S60"/>
                <w:sz w:val="20"/>
                <w:szCs w:val="20"/>
                <w:lang w:val="en-US"/>
              </w:rPr>
              <w:t>s</w:t>
            </w:r>
            <w:r w:rsidRPr="0042030F">
              <w:rPr>
                <w:rFonts w:ascii="Nokia Sans S60" w:hAnsi="Nokia Sans S60" w:cs="Nokia Sans S60"/>
                <w:sz w:val="20"/>
                <w:szCs w:val="20"/>
              </w:rPr>
              <w:t xml:space="preserve"> </w:t>
            </w:r>
            <w:r w:rsidRPr="0042030F">
              <w:rPr>
                <w:rFonts w:ascii="Nokia Sans S60" w:hAnsi="Nokia Sans S60" w:cs="Nokia Sans S60"/>
                <w:sz w:val="20"/>
                <w:szCs w:val="20"/>
                <w:lang w:val="en-US"/>
              </w:rPr>
              <w:t>disgusting</w:t>
            </w:r>
            <w:r w:rsidRPr="0042030F">
              <w:rPr>
                <w:rFonts w:ascii="Nokia Sans S60" w:hAnsi="Nokia Sans S60" w:cs="Nokia Sans S60"/>
                <w:sz w:val="20"/>
                <w:szCs w:val="20"/>
              </w:rPr>
              <w:t>!</w:t>
            </w:r>
          </w:p>
        </w:tc>
        <w:tc>
          <w:tcPr>
            <w:tcW w:w="6776" w:type="dxa"/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hAnsi="Nokia Sans S60" w:cs="Nokia Sans S60"/>
                <w:b/>
                <w:sz w:val="20"/>
                <w:szCs w:val="20"/>
              </w:rPr>
            </w:pPr>
            <w:r w:rsidRPr="0042030F">
              <w:rPr>
                <w:rFonts w:ascii="Nokia Sans S60" w:hAnsi="Nokia Sans S60" w:cs="Nokia Sans S60"/>
                <w:b/>
                <w:sz w:val="20"/>
                <w:szCs w:val="20"/>
              </w:rPr>
              <w:t>Фу</w:t>
            </w:r>
            <w:r w:rsidRPr="0042030F">
              <w:rPr>
                <w:rFonts w:ascii="Nokia Sans S60" w:hAnsi="Nokia Sans S60" w:cs="Nokia Sans S60"/>
                <w:sz w:val="20"/>
                <w:szCs w:val="20"/>
              </w:rPr>
              <w:t>, противно как!</w:t>
            </w:r>
          </w:p>
        </w:tc>
      </w:tr>
    </w:tbl>
    <w:p w:rsidR="00252915" w:rsidRPr="004C79B3" w:rsidRDefault="00252915" w:rsidP="0042030F">
      <w:pPr>
        <w:rPr>
          <w:rFonts w:ascii="Nokia Sans S60" w:hAnsi="Nokia Sans S60" w:cs="Nokia Sans S60"/>
          <w:sz w:val="10"/>
          <w:szCs w:val="20"/>
        </w:rPr>
      </w:pPr>
    </w:p>
    <w:p w:rsidR="0042030F" w:rsidRPr="009154B8" w:rsidRDefault="009154B8" w:rsidP="009154B8">
      <w:pPr>
        <w:rPr>
          <w:rFonts w:ascii="Nokia Sans S60" w:hAnsi="Nokia Sans S60" w:cs="Nokia Sans S60"/>
          <w:b/>
          <w:sz w:val="20"/>
          <w:szCs w:val="20"/>
        </w:rPr>
      </w:pPr>
      <w:r>
        <w:rPr>
          <w:rFonts w:ascii="Nokia Sans S60" w:hAnsi="Nokia Sans S60" w:cs="Nokia Sans S60"/>
          <w:b/>
          <w:sz w:val="20"/>
          <w:szCs w:val="20"/>
          <w:lang w:val="en-US"/>
        </w:rPr>
        <w:t>PR</w:t>
      </w:r>
      <w:r w:rsidRPr="009154B8">
        <w:rPr>
          <w:rFonts w:ascii="Nokia Sans S60" w:hAnsi="Nokia Sans S60" w:cs="Nokia Sans S60"/>
          <w:b/>
          <w:sz w:val="20"/>
          <w:szCs w:val="20"/>
          <w:lang w:val="en-US"/>
        </w:rPr>
        <w:t>ONUNCIATION</w:t>
      </w:r>
      <w:r w:rsidRPr="009154B8">
        <w:rPr>
          <w:rFonts w:ascii="Nokia Sans S60" w:hAnsi="Nokia Sans S60" w:cs="Nokia Sans S60"/>
          <w:b/>
          <w:sz w:val="20"/>
          <w:szCs w:val="20"/>
        </w:rPr>
        <w:t xml:space="preserve"> </w:t>
      </w:r>
    </w:p>
    <w:p w:rsidR="0042030F" w:rsidRPr="00503B93" w:rsidRDefault="0042030F" w:rsidP="009154B8">
      <w:pPr>
        <w:jc w:val="both"/>
        <w:rPr>
          <w:sz w:val="20"/>
          <w:szCs w:val="20"/>
        </w:rPr>
      </w:pPr>
      <w:r w:rsidRPr="009154B8">
        <w:rPr>
          <w:rFonts w:ascii="Nokia Sans S60" w:hAnsi="Nokia Sans S60" w:cs="Nokia Sans S60"/>
          <w:b/>
          <w:sz w:val="20"/>
          <w:szCs w:val="20"/>
          <w:lang w:val="en-US"/>
        </w:rPr>
        <w:t>rehearsal</w:t>
      </w:r>
      <w:r w:rsidRPr="009154B8">
        <w:rPr>
          <w:sz w:val="20"/>
          <w:szCs w:val="20"/>
        </w:rPr>
        <w:t xml:space="preserve"> /</w:t>
      </w:r>
      <w:r w:rsidRPr="009154B8">
        <w:rPr>
          <w:sz w:val="20"/>
          <w:szCs w:val="20"/>
          <w:lang w:val="en-US"/>
        </w:rPr>
        <w:t>r</w:t>
      </w:r>
      <w:r w:rsidRPr="009154B8">
        <w:rPr>
          <w:sz w:val="20"/>
          <w:szCs w:val="20"/>
        </w:rPr>
        <w:t>ɪˈ</w:t>
      </w:r>
      <w:r w:rsidRPr="009154B8">
        <w:rPr>
          <w:sz w:val="20"/>
          <w:szCs w:val="20"/>
          <w:lang w:val="en-US"/>
        </w:rPr>
        <w:t>h</w:t>
      </w:r>
      <w:r w:rsidRPr="009154B8">
        <w:rPr>
          <w:sz w:val="20"/>
          <w:szCs w:val="20"/>
        </w:rPr>
        <w:t>ɜː</w:t>
      </w:r>
      <w:proofErr w:type="spellStart"/>
      <w:r w:rsidRPr="009154B8">
        <w:rPr>
          <w:sz w:val="20"/>
          <w:szCs w:val="20"/>
          <w:lang w:val="en-US"/>
        </w:rPr>
        <w:t>sl</w:t>
      </w:r>
      <w:proofErr w:type="spellEnd"/>
      <w:r w:rsidRPr="009154B8">
        <w:rPr>
          <w:sz w:val="20"/>
          <w:szCs w:val="20"/>
        </w:rPr>
        <w:t xml:space="preserve">/; </w:t>
      </w:r>
      <w:r w:rsidRPr="009154B8">
        <w:rPr>
          <w:rFonts w:ascii="Nokia Sans S60" w:hAnsi="Nokia Sans S60" w:cs="Nokia Sans S60"/>
          <w:b/>
          <w:sz w:val="20"/>
          <w:szCs w:val="20"/>
          <w:lang w:val="en-US"/>
        </w:rPr>
        <w:t>liquor</w:t>
      </w:r>
      <w:r w:rsidRPr="009154B8">
        <w:rPr>
          <w:sz w:val="20"/>
          <w:szCs w:val="20"/>
        </w:rPr>
        <w:t xml:space="preserve"> /ˈ</w:t>
      </w:r>
      <w:r w:rsidRPr="009154B8">
        <w:rPr>
          <w:sz w:val="20"/>
          <w:szCs w:val="20"/>
          <w:lang w:val="en-US"/>
        </w:rPr>
        <w:t>l</w:t>
      </w:r>
      <w:r w:rsidRPr="009154B8">
        <w:rPr>
          <w:sz w:val="20"/>
          <w:szCs w:val="20"/>
        </w:rPr>
        <w:t>ɪ</w:t>
      </w:r>
      <w:r w:rsidRPr="009154B8">
        <w:rPr>
          <w:sz w:val="20"/>
          <w:szCs w:val="20"/>
          <w:lang w:val="en-US"/>
        </w:rPr>
        <w:t>k</w:t>
      </w:r>
      <w:r w:rsidRPr="009154B8">
        <w:rPr>
          <w:sz w:val="20"/>
          <w:szCs w:val="20"/>
        </w:rPr>
        <w:t xml:space="preserve">ə/; </w:t>
      </w:r>
      <w:r w:rsidRPr="009154B8">
        <w:rPr>
          <w:rFonts w:ascii="Nokia Sans S60" w:hAnsi="Nokia Sans S60" w:cs="Nokia Sans S60"/>
          <w:b/>
          <w:sz w:val="20"/>
          <w:szCs w:val="20"/>
          <w:lang w:val="en-US"/>
        </w:rPr>
        <w:t>thumb</w:t>
      </w:r>
      <w:r w:rsidRPr="009154B8">
        <w:rPr>
          <w:sz w:val="20"/>
          <w:szCs w:val="20"/>
        </w:rPr>
        <w:t xml:space="preserve"> /</w:t>
      </w:r>
      <w:r w:rsidRPr="009154B8">
        <w:rPr>
          <w:sz w:val="20"/>
          <w:szCs w:val="20"/>
          <w:lang w:val="en-US"/>
        </w:rPr>
        <w:t>θ</w:t>
      </w:r>
      <w:r w:rsidRPr="009154B8">
        <w:rPr>
          <w:sz w:val="20"/>
          <w:szCs w:val="20"/>
        </w:rPr>
        <w:t>ʌ</w:t>
      </w:r>
      <w:r w:rsidRPr="009154B8">
        <w:rPr>
          <w:sz w:val="20"/>
          <w:szCs w:val="20"/>
          <w:lang w:val="en-US"/>
        </w:rPr>
        <w:t>m</w:t>
      </w:r>
      <w:r w:rsidRPr="009154B8">
        <w:rPr>
          <w:sz w:val="20"/>
          <w:szCs w:val="20"/>
        </w:rPr>
        <w:t xml:space="preserve">/; </w:t>
      </w:r>
      <w:r w:rsidRPr="009154B8">
        <w:rPr>
          <w:rFonts w:ascii="Nokia Sans S60" w:hAnsi="Nokia Sans S60" w:cs="Nokia Sans S60"/>
          <w:b/>
          <w:sz w:val="20"/>
          <w:szCs w:val="20"/>
          <w:lang w:val="en-US"/>
        </w:rPr>
        <w:t>increase</w:t>
      </w:r>
      <w:r w:rsidRPr="009154B8">
        <w:rPr>
          <w:sz w:val="20"/>
          <w:szCs w:val="20"/>
        </w:rPr>
        <w:t xml:space="preserve"> /ɪ</w:t>
      </w:r>
      <w:r w:rsidRPr="009154B8">
        <w:rPr>
          <w:sz w:val="20"/>
          <w:szCs w:val="20"/>
          <w:lang w:val="en-US"/>
        </w:rPr>
        <w:t>n</w:t>
      </w:r>
      <w:r w:rsidRPr="009154B8">
        <w:rPr>
          <w:sz w:val="20"/>
          <w:szCs w:val="20"/>
        </w:rPr>
        <w:t>ˈ</w:t>
      </w:r>
      <w:proofErr w:type="spellStart"/>
      <w:r w:rsidRPr="009154B8">
        <w:rPr>
          <w:sz w:val="20"/>
          <w:szCs w:val="20"/>
          <w:lang w:val="en-US"/>
        </w:rPr>
        <w:t>kri</w:t>
      </w:r>
      <w:proofErr w:type="spellEnd"/>
      <w:r w:rsidRPr="009154B8">
        <w:rPr>
          <w:sz w:val="20"/>
          <w:szCs w:val="20"/>
        </w:rPr>
        <w:t>ː</w:t>
      </w:r>
      <w:r w:rsidRPr="009154B8">
        <w:rPr>
          <w:sz w:val="20"/>
          <w:szCs w:val="20"/>
          <w:lang w:val="en-US"/>
        </w:rPr>
        <w:t>s</w:t>
      </w:r>
      <w:r w:rsidRPr="009154B8">
        <w:rPr>
          <w:sz w:val="20"/>
          <w:szCs w:val="20"/>
        </w:rPr>
        <w:t xml:space="preserve">/; </w:t>
      </w:r>
      <w:r w:rsidRPr="009154B8">
        <w:rPr>
          <w:rFonts w:ascii="Nokia Sans S60" w:hAnsi="Nokia Sans S60" w:cs="Nokia Sans S60"/>
          <w:b/>
          <w:sz w:val="20"/>
          <w:szCs w:val="20"/>
          <w:lang w:val="en-US"/>
        </w:rPr>
        <w:t>extremely</w:t>
      </w:r>
      <w:r w:rsidRPr="009154B8">
        <w:rPr>
          <w:b/>
          <w:sz w:val="20"/>
          <w:szCs w:val="20"/>
        </w:rPr>
        <w:t xml:space="preserve"> </w:t>
      </w:r>
      <w:r w:rsidRPr="009154B8">
        <w:rPr>
          <w:sz w:val="20"/>
          <w:szCs w:val="20"/>
        </w:rPr>
        <w:t>/ɪ</w:t>
      </w:r>
      <w:r w:rsidRPr="009154B8">
        <w:rPr>
          <w:sz w:val="20"/>
          <w:szCs w:val="20"/>
          <w:lang w:val="en-US"/>
        </w:rPr>
        <w:t>k</w:t>
      </w:r>
      <w:r w:rsidRPr="009154B8">
        <w:rPr>
          <w:sz w:val="20"/>
          <w:szCs w:val="20"/>
        </w:rPr>
        <w:t>ˈ</w:t>
      </w:r>
      <w:proofErr w:type="spellStart"/>
      <w:r w:rsidRPr="009154B8">
        <w:rPr>
          <w:sz w:val="20"/>
          <w:szCs w:val="20"/>
          <w:lang w:val="en-US"/>
        </w:rPr>
        <w:t>stri</w:t>
      </w:r>
      <w:proofErr w:type="spellEnd"/>
      <w:r w:rsidRPr="009154B8">
        <w:rPr>
          <w:sz w:val="20"/>
          <w:szCs w:val="20"/>
        </w:rPr>
        <w:t>ː</w:t>
      </w:r>
      <w:r w:rsidRPr="009154B8">
        <w:rPr>
          <w:sz w:val="20"/>
          <w:szCs w:val="20"/>
          <w:lang w:val="en-US"/>
        </w:rPr>
        <w:t>mli</w:t>
      </w:r>
      <w:r w:rsidRPr="009154B8">
        <w:rPr>
          <w:sz w:val="20"/>
          <w:szCs w:val="20"/>
        </w:rPr>
        <w:t xml:space="preserve">/; </w:t>
      </w:r>
      <w:r w:rsidRPr="009154B8">
        <w:rPr>
          <w:rFonts w:ascii="Nokia Sans S60" w:hAnsi="Nokia Sans S60" w:cs="Nokia Sans S60"/>
          <w:b/>
          <w:sz w:val="20"/>
          <w:szCs w:val="20"/>
          <w:lang w:val="en-US"/>
        </w:rPr>
        <w:t>beyond</w:t>
      </w:r>
      <w:r w:rsidRPr="009154B8">
        <w:rPr>
          <w:sz w:val="20"/>
          <w:szCs w:val="20"/>
        </w:rPr>
        <w:t xml:space="preserve"> /</w:t>
      </w:r>
      <w:r w:rsidRPr="009154B8">
        <w:rPr>
          <w:sz w:val="20"/>
          <w:szCs w:val="20"/>
          <w:lang w:val="en-US"/>
        </w:rPr>
        <w:t>b</w:t>
      </w:r>
      <w:r w:rsidRPr="009154B8">
        <w:rPr>
          <w:sz w:val="20"/>
          <w:szCs w:val="20"/>
        </w:rPr>
        <w:t>ɪˈ</w:t>
      </w:r>
      <w:r w:rsidRPr="009154B8">
        <w:rPr>
          <w:sz w:val="20"/>
          <w:szCs w:val="20"/>
          <w:lang w:val="en-US"/>
        </w:rPr>
        <w:t>j</w:t>
      </w:r>
      <w:r w:rsidRPr="009154B8">
        <w:rPr>
          <w:sz w:val="20"/>
          <w:szCs w:val="20"/>
        </w:rPr>
        <w:t>ɒ</w:t>
      </w:r>
      <w:proofErr w:type="spellStart"/>
      <w:r w:rsidRPr="009154B8">
        <w:rPr>
          <w:sz w:val="20"/>
          <w:szCs w:val="20"/>
          <w:lang w:val="en-US"/>
        </w:rPr>
        <w:t>nd</w:t>
      </w:r>
      <w:proofErr w:type="spellEnd"/>
      <w:r w:rsidRPr="009154B8">
        <w:rPr>
          <w:sz w:val="20"/>
          <w:szCs w:val="20"/>
        </w:rPr>
        <w:t xml:space="preserve">/; </w:t>
      </w:r>
      <w:r w:rsidRPr="009154B8">
        <w:rPr>
          <w:rFonts w:ascii="Nokia Sans S60" w:hAnsi="Nokia Sans S60" w:cs="Nokia Sans S60"/>
          <w:b/>
          <w:sz w:val="20"/>
          <w:szCs w:val="20"/>
          <w:lang w:val="en-US"/>
        </w:rPr>
        <w:t>infectious</w:t>
      </w:r>
      <w:r w:rsidRPr="009154B8">
        <w:rPr>
          <w:b/>
          <w:sz w:val="20"/>
          <w:szCs w:val="20"/>
        </w:rPr>
        <w:t xml:space="preserve"> </w:t>
      </w:r>
      <w:r w:rsidRPr="009154B8">
        <w:rPr>
          <w:rFonts w:ascii="Nokia Sans S60" w:hAnsi="Nokia Sans S60" w:cs="Nokia Sans S60"/>
          <w:b/>
          <w:sz w:val="20"/>
          <w:szCs w:val="20"/>
          <w:lang w:val="en-US"/>
        </w:rPr>
        <w:t>disease</w:t>
      </w:r>
      <w:r w:rsidRPr="009154B8">
        <w:rPr>
          <w:sz w:val="20"/>
          <w:szCs w:val="20"/>
        </w:rPr>
        <w:t xml:space="preserve"> /ɪ</w:t>
      </w:r>
      <w:r w:rsidRPr="009154B8">
        <w:rPr>
          <w:sz w:val="20"/>
          <w:szCs w:val="20"/>
          <w:lang w:val="en-US"/>
        </w:rPr>
        <w:t>n</w:t>
      </w:r>
      <w:r w:rsidRPr="009154B8">
        <w:rPr>
          <w:sz w:val="20"/>
          <w:szCs w:val="20"/>
        </w:rPr>
        <w:t>ˈ</w:t>
      </w:r>
      <w:proofErr w:type="spellStart"/>
      <w:r w:rsidRPr="009154B8">
        <w:rPr>
          <w:sz w:val="20"/>
          <w:szCs w:val="20"/>
          <w:lang w:val="en-US"/>
        </w:rPr>
        <w:t>fek</w:t>
      </w:r>
      <w:r w:rsidRPr="009154B8">
        <w:rPr>
          <w:sz w:val="20"/>
          <w:szCs w:val="20"/>
        </w:rPr>
        <w:t>ʃə</w:t>
      </w:r>
      <w:proofErr w:type="spellEnd"/>
      <w:r w:rsidRPr="009154B8">
        <w:rPr>
          <w:sz w:val="20"/>
          <w:szCs w:val="20"/>
          <w:lang w:val="en-US"/>
        </w:rPr>
        <w:t>s</w:t>
      </w:r>
      <w:r w:rsidRPr="009154B8">
        <w:rPr>
          <w:sz w:val="20"/>
          <w:szCs w:val="20"/>
        </w:rPr>
        <w:t xml:space="preserve"> </w:t>
      </w:r>
      <w:r w:rsidRPr="009154B8">
        <w:rPr>
          <w:sz w:val="20"/>
          <w:szCs w:val="20"/>
          <w:lang w:val="en-US"/>
        </w:rPr>
        <w:t>d</w:t>
      </w:r>
      <w:r w:rsidRPr="009154B8">
        <w:rPr>
          <w:sz w:val="20"/>
          <w:szCs w:val="20"/>
        </w:rPr>
        <w:t>ɪˈ</w:t>
      </w:r>
      <w:proofErr w:type="spellStart"/>
      <w:r w:rsidRPr="009154B8">
        <w:rPr>
          <w:sz w:val="20"/>
          <w:szCs w:val="20"/>
          <w:lang w:val="en-US"/>
        </w:rPr>
        <w:t>zi</w:t>
      </w:r>
      <w:proofErr w:type="spellEnd"/>
      <w:r w:rsidRPr="009154B8">
        <w:rPr>
          <w:sz w:val="20"/>
          <w:szCs w:val="20"/>
        </w:rPr>
        <w:t>ː</w:t>
      </w:r>
      <w:r w:rsidRPr="009154B8">
        <w:rPr>
          <w:sz w:val="20"/>
          <w:szCs w:val="20"/>
          <w:lang w:val="en-US"/>
        </w:rPr>
        <w:t>z</w:t>
      </w:r>
      <w:r w:rsidRPr="009154B8">
        <w:rPr>
          <w:sz w:val="20"/>
          <w:szCs w:val="20"/>
        </w:rPr>
        <w:t>/;</w:t>
      </w:r>
      <w:r w:rsidRPr="009154B8">
        <w:rPr>
          <w:b/>
          <w:sz w:val="20"/>
          <w:szCs w:val="20"/>
        </w:rPr>
        <w:t xml:space="preserve"> </w:t>
      </w:r>
      <w:r w:rsidRPr="009154B8">
        <w:rPr>
          <w:rFonts w:ascii="Nokia Sans S60" w:hAnsi="Nokia Sans S60" w:cs="Nokia Sans S60"/>
          <w:b/>
          <w:sz w:val="20"/>
          <w:szCs w:val="20"/>
          <w:lang w:val="en-US"/>
        </w:rPr>
        <w:t>substitute</w:t>
      </w:r>
      <w:r w:rsidRPr="009154B8">
        <w:rPr>
          <w:b/>
          <w:sz w:val="20"/>
          <w:szCs w:val="20"/>
        </w:rPr>
        <w:t xml:space="preserve"> </w:t>
      </w:r>
      <w:r w:rsidRPr="009154B8">
        <w:rPr>
          <w:sz w:val="20"/>
          <w:szCs w:val="20"/>
        </w:rPr>
        <w:t>/ˈ</w:t>
      </w:r>
      <w:r w:rsidRPr="009154B8">
        <w:rPr>
          <w:sz w:val="20"/>
          <w:szCs w:val="20"/>
          <w:lang w:val="en-US"/>
        </w:rPr>
        <w:t>s</w:t>
      </w:r>
      <w:r w:rsidRPr="009154B8">
        <w:rPr>
          <w:sz w:val="20"/>
          <w:szCs w:val="20"/>
        </w:rPr>
        <w:t>ʌ</w:t>
      </w:r>
      <w:proofErr w:type="spellStart"/>
      <w:r w:rsidRPr="009154B8">
        <w:rPr>
          <w:sz w:val="20"/>
          <w:szCs w:val="20"/>
          <w:lang w:val="en-US"/>
        </w:rPr>
        <w:t>bst</w:t>
      </w:r>
      <w:proofErr w:type="spellEnd"/>
      <w:r w:rsidRPr="009154B8">
        <w:rPr>
          <w:sz w:val="20"/>
          <w:szCs w:val="20"/>
        </w:rPr>
        <w:t>ɪ</w:t>
      </w:r>
      <w:proofErr w:type="spellStart"/>
      <w:r w:rsidRPr="009154B8">
        <w:rPr>
          <w:sz w:val="20"/>
          <w:szCs w:val="20"/>
          <w:lang w:val="en-US"/>
        </w:rPr>
        <w:t>tju</w:t>
      </w:r>
      <w:proofErr w:type="spellEnd"/>
      <w:r w:rsidRPr="009154B8">
        <w:rPr>
          <w:sz w:val="20"/>
          <w:szCs w:val="20"/>
        </w:rPr>
        <w:t>ː</w:t>
      </w:r>
      <w:r w:rsidRPr="009154B8">
        <w:rPr>
          <w:sz w:val="20"/>
          <w:szCs w:val="20"/>
          <w:lang w:val="en-US"/>
        </w:rPr>
        <w:t>t</w:t>
      </w:r>
      <w:r w:rsidRPr="009154B8">
        <w:rPr>
          <w:sz w:val="20"/>
          <w:szCs w:val="20"/>
        </w:rPr>
        <w:t xml:space="preserve">/; </w:t>
      </w:r>
      <w:r w:rsidRPr="009154B8">
        <w:rPr>
          <w:rFonts w:ascii="Nokia Sans S60" w:hAnsi="Nokia Sans S60" w:cs="Nokia Sans S60"/>
          <w:b/>
          <w:sz w:val="20"/>
          <w:szCs w:val="20"/>
          <w:lang w:val="en-US"/>
        </w:rPr>
        <w:t>throughout</w:t>
      </w:r>
      <w:r w:rsidRPr="009154B8">
        <w:rPr>
          <w:b/>
          <w:sz w:val="20"/>
          <w:szCs w:val="20"/>
        </w:rPr>
        <w:t xml:space="preserve"> </w:t>
      </w:r>
      <w:r w:rsidRPr="009154B8">
        <w:rPr>
          <w:sz w:val="20"/>
          <w:szCs w:val="20"/>
        </w:rPr>
        <w:t>/θ</w:t>
      </w:r>
      <w:proofErr w:type="spellStart"/>
      <w:r w:rsidRPr="009154B8">
        <w:rPr>
          <w:sz w:val="20"/>
          <w:szCs w:val="20"/>
          <w:lang w:val="en-US"/>
        </w:rPr>
        <w:t>ru</w:t>
      </w:r>
      <w:proofErr w:type="spellEnd"/>
      <w:r w:rsidRPr="009154B8">
        <w:rPr>
          <w:sz w:val="20"/>
          <w:szCs w:val="20"/>
        </w:rPr>
        <w:t>ːˈ</w:t>
      </w:r>
      <w:r w:rsidRPr="009154B8">
        <w:rPr>
          <w:sz w:val="20"/>
          <w:szCs w:val="20"/>
          <w:lang w:val="en-US"/>
        </w:rPr>
        <w:t>a</w:t>
      </w:r>
      <w:r w:rsidRPr="009154B8">
        <w:rPr>
          <w:sz w:val="20"/>
          <w:szCs w:val="20"/>
        </w:rPr>
        <w:t>ʊ</w:t>
      </w:r>
      <w:r w:rsidRPr="009154B8">
        <w:rPr>
          <w:sz w:val="20"/>
          <w:szCs w:val="20"/>
          <w:lang w:val="en-US"/>
        </w:rPr>
        <w:t>t</w:t>
      </w:r>
      <w:r w:rsidRPr="009154B8">
        <w:rPr>
          <w:sz w:val="20"/>
          <w:szCs w:val="20"/>
        </w:rPr>
        <w:t xml:space="preserve">/; </w:t>
      </w:r>
      <w:r w:rsidRPr="009154B8">
        <w:rPr>
          <w:rFonts w:ascii="Nokia Sans S60" w:hAnsi="Nokia Sans S60" w:cs="Nokia Sans S60"/>
          <w:b/>
          <w:sz w:val="20"/>
          <w:szCs w:val="20"/>
          <w:lang w:val="en-US"/>
        </w:rPr>
        <w:t>outweigh</w:t>
      </w:r>
      <w:r w:rsidRPr="009154B8">
        <w:rPr>
          <w:b/>
          <w:sz w:val="20"/>
          <w:szCs w:val="20"/>
        </w:rPr>
        <w:t xml:space="preserve"> </w:t>
      </w:r>
      <w:r w:rsidRPr="009154B8">
        <w:rPr>
          <w:sz w:val="20"/>
          <w:szCs w:val="20"/>
        </w:rPr>
        <w:t>/ˌ</w:t>
      </w:r>
      <w:r w:rsidRPr="009154B8">
        <w:rPr>
          <w:sz w:val="20"/>
          <w:szCs w:val="20"/>
          <w:lang w:val="en-US"/>
        </w:rPr>
        <w:t>a</w:t>
      </w:r>
      <w:r w:rsidRPr="009154B8">
        <w:rPr>
          <w:sz w:val="20"/>
          <w:szCs w:val="20"/>
        </w:rPr>
        <w:t>ʊ</w:t>
      </w:r>
      <w:r w:rsidRPr="009154B8">
        <w:rPr>
          <w:sz w:val="20"/>
          <w:szCs w:val="20"/>
          <w:lang w:val="en-US"/>
        </w:rPr>
        <w:t>t</w:t>
      </w:r>
      <w:r w:rsidRPr="009154B8">
        <w:rPr>
          <w:sz w:val="20"/>
          <w:szCs w:val="20"/>
        </w:rPr>
        <w:t>ˈ</w:t>
      </w:r>
      <w:r w:rsidRPr="009154B8">
        <w:rPr>
          <w:sz w:val="20"/>
          <w:szCs w:val="20"/>
          <w:lang w:val="en-US"/>
        </w:rPr>
        <w:t>we</w:t>
      </w:r>
      <w:r w:rsidRPr="009154B8">
        <w:rPr>
          <w:sz w:val="20"/>
          <w:szCs w:val="20"/>
        </w:rPr>
        <w:t xml:space="preserve">ɪ/; </w:t>
      </w:r>
      <w:r w:rsidRPr="009154B8">
        <w:rPr>
          <w:rFonts w:ascii="Nokia Sans S60" w:hAnsi="Nokia Sans S60" w:cs="Nokia Sans S60"/>
          <w:b/>
          <w:sz w:val="20"/>
          <w:szCs w:val="20"/>
          <w:lang w:val="en-US"/>
        </w:rPr>
        <w:t>gown</w:t>
      </w:r>
      <w:r w:rsidRPr="009154B8">
        <w:rPr>
          <w:sz w:val="20"/>
          <w:szCs w:val="20"/>
        </w:rPr>
        <w:t xml:space="preserve"> /ɡ</w:t>
      </w:r>
      <w:r w:rsidRPr="009154B8">
        <w:rPr>
          <w:sz w:val="20"/>
          <w:szCs w:val="20"/>
          <w:lang w:val="en-US"/>
        </w:rPr>
        <w:t>a</w:t>
      </w:r>
      <w:r w:rsidRPr="009154B8">
        <w:rPr>
          <w:sz w:val="20"/>
          <w:szCs w:val="20"/>
        </w:rPr>
        <w:t>ʊ</w:t>
      </w:r>
      <w:r w:rsidRPr="009154B8">
        <w:rPr>
          <w:sz w:val="20"/>
          <w:szCs w:val="20"/>
          <w:lang w:val="en-US"/>
        </w:rPr>
        <w:t>n</w:t>
      </w:r>
      <w:r w:rsidRPr="009154B8">
        <w:rPr>
          <w:sz w:val="20"/>
          <w:szCs w:val="20"/>
        </w:rPr>
        <w:t xml:space="preserve">/; </w:t>
      </w:r>
      <w:r w:rsidRPr="009154B8">
        <w:rPr>
          <w:rFonts w:ascii="Nokia Sans S60" w:hAnsi="Nokia Sans S60" w:cs="Nokia Sans S60"/>
          <w:b/>
          <w:sz w:val="20"/>
          <w:szCs w:val="20"/>
          <w:lang w:val="en-US"/>
        </w:rPr>
        <w:t>chemist</w:t>
      </w:r>
      <w:r w:rsidRPr="009154B8">
        <w:rPr>
          <w:rFonts w:ascii="Nokia Sans S60" w:hAnsi="Nokia Sans S60" w:cs="Nokia Sans S60"/>
          <w:b/>
          <w:sz w:val="20"/>
          <w:szCs w:val="20"/>
        </w:rPr>
        <w:t>’</w:t>
      </w:r>
      <w:r w:rsidRPr="009154B8">
        <w:rPr>
          <w:rFonts w:ascii="Nokia Sans S60" w:hAnsi="Nokia Sans S60" w:cs="Nokia Sans S60"/>
          <w:b/>
          <w:sz w:val="20"/>
          <w:szCs w:val="20"/>
          <w:lang w:val="en-US"/>
        </w:rPr>
        <w:t>s</w:t>
      </w:r>
      <w:r w:rsidRPr="009154B8">
        <w:rPr>
          <w:b/>
          <w:sz w:val="20"/>
          <w:szCs w:val="20"/>
        </w:rPr>
        <w:t xml:space="preserve"> /</w:t>
      </w:r>
      <w:r w:rsidRPr="009154B8">
        <w:rPr>
          <w:sz w:val="20"/>
          <w:szCs w:val="20"/>
        </w:rPr>
        <w:t>ˈ</w:t>
      </w:r>
      <w:proofErr w:type="spellStart"/>
      <w:r w:rsidRPr="009154B8">
        <w:rPr>
          <w:sz w:val="20"/>
          <w:szCs w:val="20"/>
          <w:lang w:val="en-US"/>
        </w:rPr>
        <w:t>kem</w:t>
      </w:r>
      <w:proofErr w:type="spellEnd"/>
      <w:r w:rsidRPr="009154B8">
        <w:rPr>
          <w:sz w:val="20"/>
          <w:szCs w:val="20"/>
        </w:rPr>
        <w:t>ɪ</w:t>
      </w:r>
      <w:proofErr w:type="spellStart"/>
      <w:r w:rsidRPr="009154B8">
        <w:rPr>
          <w:sz w:val="20"/>
          <w:szCs w:val="20"/>
          <w:lang w:val="en-US"/>
        </w:rPr>
        <w:t>sts</w:t>
      </w:r>
      <w:proofErr w:type="spellEnd"/>
      <w:r w:rsidRPr="009154B8">
        <w:rPr>
          <w:sz w:val="20"/>
          <w:szCs w:val="20"/>
        </w:rPr>
        <w:t xml:space="preserve">/; </w:t>
      </w:r>
      <w:r w:rsidRPr="009154B8">
        <w:rPr>
          <w:rFonts w:ascii="Nokia Sans S60" w:hAnsi="Nokia Sans S60" w:cs="Nokia Sans S60"/>
          <w:b/>
          <w:sz w:val="20"/>
          <w:szCs w:val="20"/>
          <w:lang w:val="en-US"/>
        </w:rPr>
        <w:t>pharmacist</w:t>
      </w:r>
      <w:r w:rsidRPr="009154B8">
        <w:rPr>
          <w:sz w:val="20"/>
          <w:szCs w:val="20"/>
        </w:rPr>
        <w:t xml:space="preserve"> /ˈ</w:t>
      </w:r>
      <w:r w:rsidRPr="009154B8">
        <w:rPr>
          <w:sz w:val="20"/>
          <w:szCs w:val="20"/>
          <w:lang w:val="en-US"/>
        </w:rPr>
        <w:t>f</w:t>
      </w:r>
      <w:r w:rsidRPr="009154B8">
        <w:rPr>
          <w:sz w:val="20"/>
          <w:szCs w:val="20"/>
        </w:rPr>
        <w:t>ɑː</w:t>
      </w:r>
      <w:r w:rsidRPr="009154B8">
        <w:rPr>
          <w:sz w:val="20"/>
          <w:szCs w:val="20"/>
          <w:lang w:val="en-US"/>
        </w:rPr>
        <w:t>m</w:t>
      </w:r>
      <w:r w:rsidRPr="009154B8">
        <w:rPr>
          <w:sz w:val="20"/>
          <w:szCs w:val="20"/>
        </w:rPr>
        <w:t>ə</w:t>
      </w:r>
      <w:r w:rsidRPr="009154B8">
        <w:rPr>
          <w:sz w:val="20"/>
          <w:szCs w:val="20"/>
          <w:lang w:val="en-US"/>
        </w:rPr>
        <w:t>s</w:t>
      </w:r>
      <w:r w:rsidRPr="009154B8">
        <w:rPr>
          <w:sz w:val="20"/>
          <w:szCs w:val="20"/>
        </w:rPr>
        <w:t>ɪ</w:t>
      </w:r>
      <w:proofErr w:type="spellStart"/>
      <w:r w:rsidRPr="009154B8">
        <w:rPr>
          <w:sz w:val="20"/>
          <w:szCs w:val="20"/>
          <w:lang w:val="en-US"/>
        </w:rPr>
        <w:t>st</w:t>
      </w:r>
      <w:proofErr w:type="spellEnd"/>
      <w:r w:rsidRPr="009154B8">
        <w:rPr>
          <w:sz w:val="20"/>
          <w:szCs w:val="20"/>
        </w:rPr>
        <w:t xml:space="preserve">/; </w:t>
      </w:r>
      <w:r w:rsidRPr="009154B8">
        <w:rPr>
          <w:rFonts w:ascii="Nokia Sans S60" w:hAnsi="Nokia Sans S60" w:cs="Nokia Sans S60"/>
          <w:b/>
          <w:sz w:val="20"/>
          <w:szCs w:val="20"/>
          <w:lang w:val="en-US"/>
        </w:rPr>
        <w:t>approximately</w:t>
      </w:r>
      <w:r w:rsidRPr="009154B8">
        <w:rPr>
          <w:b/>
          <w:sz w:val="20"/>
          <w:szCs w:val="20"/>
        </w:rPr>
        <w:t xml:space="preserve"> </w:t>
      </w:r>
      <w:r w:rsidRPr="009154B8">
        <w:rPr>
          <w:sz w:val="20"/>
          <w:szCs w:val="20"/>
        </w:rPr>
        <w:t>/əˈ</w:t>
      </w:r>
      <w:proofErr w:type="spellStart"/>
      <w:r w:rsidRPr="009154B8">
        <w:rPr>
          <w:sz w:val="20"/>
          <w:szCs w:val="20"/>
          <w:lang w:val="en-US"/>
        </w:rPr>
        <w:t>pr</w:t>
      </w:r>
      <w:proofErr w:type="spellEnd"/>
      <w:r w:rsidRPr="009154B8">
        <w:rPr>
          <w:sz w:val="20"/>
          <w:szCs w:val="20"/>
        </w:rPr>
        <w:t>ɒ</w:t>
      </w:r>
      <w:proofErr w:type="spellStart"/>
      <w:r w:rsidRPr="009154B8">
        <w:rPr>
          <w:sz w:val="20"/>
          <w:szCs w:val="20"/>
          <w:lang w:val="en-US"/>
        </w:rPr>
        <w:t>ks</w:t>
      </w:r>
      <w:proofErr w:type="spellEnd"/>
      <w:r w:rsidRPr="009154B8">
        <w:rPr>
          <w:sz w:val="20"/>
          <w:szCs w:val="20"/>
        </w:rPr>
        <w:t>ɪ</w:t>
      </w:r>
      <w:r w:rsidRPr="009154B8">
        <w:rPr>
          <w:sz w:val="20"/>
          <w:szCs w:val="20"/>
          <w:lang w:val="en-US"/>
        </w:rPr>
        <w:t>m</w:t>
      </w:r>
      <w:r w:rsidRPr="009154B8">
        <w:rPr>
          <w:sz w:val="20"/>
          <w:szCs w:val="20"/>
        </w:rPr>
        <w:t>ə</w:t>
      </w:r>
      <w:proofErr w:type="spellStart"/>
      <w:r w:rsidRPr="009154B8">
        <w:rPr>
          <w:sz w:val="20"/>
          <w:szCs w:val="20"/>
          <w:lang w:val="en-US"/>
        </w:rPr>
        <w:t>tli</w:t>
      </w:r>
      <w:proofErr w:type="spellEnd"/>
      <w:r w:rsidRPr="009154B8">
        <w:rPr>
          <w:sz w:val="20"/>
          <w:szCs w:val="20"/>
        </w:rPr>
        <w:t xml:space="preserve">/; </w:t>
      </w:r>
      <w:r w:rsidRPr="009154B8">
        <w:rPr>
          <w:rFonts w:ascii="Nokia Sans S60" w:hAnsi="Nokia Sans S60" w:cs="Nokia Sans S60"/>
          <w:b/>
          <w:sz w:val="20"/>
          <w:szCs w:val="20"/>
          <w:lang w:val="en-US"/>
        </w:rPr>
        <w:t>octopus</w:t>
      </w:r>
      <w:r w:rsidRPr="009154B8">
        <w:rPr>
          <w:sz w:val="20"/>
          <w:szCs w:val="20"/>
        </w:rPr>
        <w:t xml:space="preserve"> /ˈɒ</w:t>
      </w:r>
      <w:proofErr w:type="spellStart"/>
      <w:r w:rsidRPr="009154B8">
        <w:rPr>
          <w:sz w:val="20"/>
          <w:szCs w:val="20"/>
          <w:lang w:val="en-US"/>
        </w:rPr>
        <w:t>kt</w:t>
      </w:r>
      <w:proofErr w:type="spellEnd"/>
      <w:r w:rsidRPr="009154B8">
        <w:rPr>
          <w:sz w:val="20"/>
          <w:szCs w:val="20"/>
        </w:rPr>
        <w:t>ə</w:t>
      </w:r>
      <w:r w:rsidRPr="009154B8">
        <w:rPr>
          <w:sz w:val="20"/>
          <w:szCs w:val="20"/>
          <w:lang w:val="en-US"/>
        </w:rPr>
        <w:t>p</w:t>
      </w:r>
      <w:r w:rsidRPr="009154B8">
        <w:rPr>
          <w:sz w:val="20"/>
          <w:szCs w:val="20"/>
        </w:rPr>
        <w:t>ə</w:t>
      </w:r>
      <w:r w:rsidRPr="009154B8">
        <w:rPr>
          <w:sz w:val="20"/>
          <w:szCs w:val="20"/>
          <w:lang w:val="en-US"/>
        </w:rPr>
        <w:t>s</w:t>
      </w:r>
      <w:r w:rsidRPr="009154B8">
        <w:rPr>
          <w:sz w:val="20"/>
          <w:szCs w:val="20"/>
        </w:rPr>
        <w:t xml:space="preserve">/; </w:t>
      </w:r>
      <w:r w:rsidRPr="009154B8">
        <w:rPr>
          <w:rFonts w:ascii="Nokia Sans S60" w:hAnsi="Nokia Sans S60" w:cs="Nokia Sans S60"/>
          <w:b/>
          <w:sz w:val="20"/>
          <w:szCs w:val="20"/>
          <w:lang w:val="en-US"/>
        </w:rPr>
        <w:t>obnoxious</w:t>
      </w:r>
      <w:r w:rsidRPr="009154B8">
        <w:rPr>
          <w:b/>
          <w:sz w:val="20"/>
          <w:szCs w:val="20"/>
        </w:rPr>
        <w:t xml:space="preserve"> /</w:t>
      </w:r>
      <w:r w:rsidRPr="009154B8">
        <w:rPr>
          <w:sz w:val="20"/>
          <w:szCs w:val="20"/>
        </w:rPr>
        <w:t>ə</w:t>
      </w:r>
      <w:r w:rsidRPr="009154B8">
        <w:rPr>
          <w:sz w:val="20"/>
          <w:szCs w:val="20"/>
          <w:lang w:val="en-US"/>
        </w:rPr>
        <w:t>b</w:t>
      </w:r>
      <w:r w:rsidRPr="009154B8">
        <w:rPr>
          <w:sz w:val="20"/>
          <w:szCs w:val="20"/>
        </w:rPr>
        <w:t>ˈ</w:t>
      </w:r>
      <w:r w:rsidRPr="009154B8">
        <w:rPr>
          <w:sz w:val="20"/>
          <w:szCs w:val="20"/>
          <w:lang w:val="en-US"/>
        </w:rPr>
        <w:t>n</w:t>
      </w:r>
      <w:r w:rsidRPr="009154B8">
        <w:rPr>
          <w:sz w:val="20"/>
          <w:szCs w:val="20"/>
        </w:rPr>
        <w:t>ɒ</w:t>
      </w:r>
      <w:r w:rsidRPr="009154B8">
        <w:rPr>
          <w:sz w:val="20"/>
          <w:szCs w:val="20"/>
          <w:lang w:val="en-US"/>
        </w:rPr>
        <w:t>k</w:t>
      </w:r>
      <w:proofErr w:type="spellStart"/>
      <w:r w:rsidRPr="009154B8">
        <w:rPr>
          <w:sz w:val="20"/>
          <w:szCs w:val="20"/>
        </w:rPr>
        <w:t>ʃə</w:t>
      </w:r>
      <w:proofErr w:type="spellEnd"/>
      <w:r w:rsidRPr="009154B8">
        <w:rPr>
          <w:sz w:val="20"/>
          <w:szCs w:val="20"/>
          <w:lang w:val="en-US"/>
        </w:rPr>
        <w:t>s</w:t>
      </w:r>
      <w:r w:rsidRPr="009154B8">
        <w:rPr>
          <w:sz w:val="20"/>
          <w:szCs w:val="20"/>
        </w:rPr>
        <w:t xml:space="preserve">/; </w:t>
      </w:r>
      <w:r w:rsidRPr="009154B8">
        <w:rPr>
          <w:rStyle w:val="Strong"/>
          <w:rFonts w:ascii="Nokia Sans S60" w:hAnsi="Nokia Sans S60" w:cs="Nokia Sans S60"/>
          <w:sz w:val="20"/>
          <w:szCs w:val="20"/>
          <w:bdr w:val="none" w:sz="0" w:space="0" w:color="auto" w:frame="1"/>
          <w:lang w:val="en-US"/>
        </w:rPr>
        <w:t>groceries</w:t>
      </w:r>
      <w:r w:rsidRPr="009154B8">
        <w:rPr>
          <w:rStyle w:val="Strong"/>
          <w:sz w:val="20"/>
          <w:szCs w:val="20"/>
          <w:bdr w:val="none" w:sz="0" w:space="0" w:color="auto" w:frame="1"/>
        </w:rPr>
        <w:t xml:space="preserve"> /</w:t>
      </w:r>
      <w:r w:rsidRPr="009154B8">
        <w:rPr>
          <w:rStyle w:val="Strong"/>
          <w:b w:val="0"/>
          <w:sz w:val="20"/>
          <w:szCs w:val="20"/>
          <w:bdr w:val="none" w:sz="0" w:space="0" w:color="auto" w:frame="1"/>
        </w:rPr>
        <w:t>ˈɡ</w:t>
      </w:r>
      <w:r w:rsidRPr="009154B8">
        <w:rPr>
          <w:rStyle w:val="Strong"/>
          <w:b w:val="0"/>
          <w:sz w:val="20"/>
          <w:szCs w:val="20"/>
          <w:bdr w:val="none" w:sz="0" w:space="0" w:color="auto" w:frame="1"/>
          <w:lang w:val="en-US"/>
        </w:rPr>
        <w:t>r</w:t>
      </w:r>
      <w:proofErr w:type="spellStart"/>
      <w:r w:rsidRPr="009154B8">
        <w:rPr>
          <w:rStyle w:val="Strong"/>
          <w:b w:val="0"/>
          <w:sz w:val="20"/>
          <w:szCs w:val="20"/>
          <w:bdr w:val="none" w:sz="0" w:space="0" w:color="auto" w:frame="1"/>
        </w:rPr>
        <w:t>əʊ</w:t>
      </w:r>
      <w:proofErr w:type="spellEnd"/>
      <w:r w:rsidRPr="009154B8">
        <w:rPr>
          <w:rStyle w:val="Strong"/>
          <w:b w:val="0"/>
          <w:sz w:val="20"/>
          <w:szCs w:val="20"/>
          <w:bdr w:val="none" w:sz="0" w:space="0" w:color="auto" w:frame="1"/>
          <w:lang w:val="en-US"/>
        </w:rPr>
        <w:t>s</w:t>
      </w:r>
      <w:r w:rsidRPr="009154B8">
        <w:rPr>
          <w:rStyle w:val="Strong"/>
          <w:b w:val="0"/>
          <w:sz w:val="20"/>
          <w:szCs w:val="20"/>
          <w:bdr w:val="none" w:sz="0" w:space="0" w:color="auto" w:frame="1"/>
        </w:rPr>
        <w:t>ə</w:t>
      </w:r>
      <w:proofErr w:type="spellStart"/>
      <w:r w:rsidRPr="009154B8">
        <w:rPr>
          <w:rStyle w:val="Strong"/>
          <w:b w:val="0"/>
          <w:sz w:val="20"/>
          <w:szCs w:val="20"/>
          <w:bdr w:val="none" w:sz="0" w:space="0" w:color="auto" w:frame="1"/>
          <w:lang w:val="en-US"/>
        </w:rPr>
        <w:t>riz</w:t>
      </w:r>
      <w:proofErr w:type="spellEnd"/>
      <w:r w:rsidRPr="009154B8">
        <w:rPr>
          <w:rStyle w:val="Strong"/>
          <w:sz w:val="20"/>
          <w:szCs w:val="20"/>
          <w:bdr w:val="none" w:sz="0" w:space="0" w:color="auto" w:frame="1"/>
        </w:rPr>
        <w:t xml:space="preserve">/; </w:t>
      </w:r>
      <w:r w:rsidRPr="009154B8">
        <w:rPr>
          <w:rFonts w:ascii="Nokia Sans S60" w:hAnsi="Nokia Sans S60" w:cs="Nokia Sans S60"/>
          <w:b/>
          <w:sz w:val="20"/>
          <w:szCs w:val="20"/>
          <w:lang w:val="en-US"/>
        </w:rPr>
        <w:t>goat</w:t>
      </w:r>
      <w:r w:rsidRPr="009154B8">
        <w:rPr>
          <w:b/>
          <w:sz w:val="20"/>
          <w:szCs w:val="20"/>
        </w:rPr>
        <w:t xml:space="preserve"> </w:t>
      </w:r>
      <w:r w:rsidRPr="009154B8">
        <w:rPr>
          <w:sz w:val="20"/>
          <w:szCs w:val="20"/>
        </w:rPr>
        <w:t>/</w:t>
      </w:r>
      <w:proofErr w:type="spellStart"/>
      <w:r w:rsidRPr="009154B8">
        <w:rPr>
          <w:sz w:val="20"/>
          <w:szCs w:val="20"/>
        </w:rPr>
        <w:t>ɡəʊ</w:t>
      </w:r>
      <w:proofErr w:type="spellEnd"/>
      <w:r w:rsidRPr="009154B8">
        <w:rPr>
          <w:sz w:val="20"/>
          <w:szCs w:val="20"/>
          <w:lang w:val="en-US"/>
        </w:rPr>
        <w:t>t</w:t>
      </w:r>
      <w:r w:rsidRPr="009154B8">
        <w:rPr>
          <w:sz w:val="20"/>
          <w:szCs w:val="20"/>
        </w:rPr>
        <w:t xml:space="preserve">/; </w:t>
      </w:r>
      <w:r w:rsidRPr="009154B8">
        <w:rPr>
          <w:rFonts w:ascii="Nokia Sans S60" w:hAnsi="Nokia Sans S60" w:cs="Nokia Sans S60"/>
          <w:b/>
          <w:sz w:val="20"/>
          <w:szCs w:val="20"/>
          <w:lang w:val="en-US"/>
        </w:rPr>
        <w:t>ceiling</w:t>
      </w:r>
      <w:r w:rsidRPr="009154B8">
        <w:rPr>
          <w:sz w:val="20"/>
          <w:szCs w:val="20"/>
        </w:rPr>
        <w:t xml:space="preserve"> /ˈ</w:t>
      </w:r>
      <w:proofErr w:type="spellStart"/>
      <w:r w:rsidRPr="009154B8">
        <w:rPr>
          <w:sz w:val="20"/>
          <w:szCs w:val="20"/>
          <w:lang w:val="en-US"/>
        </w:rPr>
        <w:t>si</w:t>
      </w:r>
      <w:proofErr w:type="spellEnd"/>
      <w:r w:rsidRPr="009154B8">
        <w:rPr>
          <w:sz w:val="20"/>
          <w:szCs w:val="20"/>
        </w:rPr>
        <w:t>ː</w:t>
      </w:r>
      <w:r w:rsidRPr="009154B8">
        <w:rPr>
          <w:sz w:val="20"/>
          <w:szCs w:val="20"/>
          <w:lang w:val="en-US"/>
        </w:rPr>
        <w:t>l</w:t>
      </w:r>
      <w:proofErr w:type="spellStart"/>
      <w:r w:rsidRPr="009154B8">
        <w:rPr>
          <w:sz w:val="20"/>
          <w:szCs w:val="20"/>
        </w:rPr>
        <w:t>ɪŋ</w:t>
      </w:r>
      <w:proofErr w:type="spellEnd"/>
      <w:r w:rsidRPr="009154B8">
        <w:rPr>
          <w:sz w:val="20"/>
          <w:szCs w:val="20"/>
        </w:rPr>
        <w:t xml:space="preserve">/; </w:t>
      </w:r>
      <w:r w:rsidRPr="009154B8">
        <w:rPr>
          <w:rFonts w:ascii="Nokia Sans S60" w:hAnsi="Nokia Sans S60" w:cs="Nokia Sans S60"/>
          <w:b/>
          <w:sz w:val="20"/>
          <w:szCs w:val="20"/>
          <w:lang w:val="en-US"/>
        </w:rPr>
        <w:t>bowl</w:t>
      </w:r>
      <w:r w:rsidRPr="009154B8">
        <w:rPr>
          <w:b/>
          <w:sz w:val="20"/>
          <w:szCs w:val="20"/>
        </w:rPr>
        <w:t xml:space="preserve"> </w:t>
      </w:r>
      <w:r w:rsidRPr="009154B8">
        <w:rPr>
          <w:sz w:val="20"/>
          <w:szCs w:val="20"/>
        </w:rPr>
        <w:t>/</w:t>
      </w:r>
      <w:r w:rsidRPr="009154B8">
        <w:rPr>
          <w:sz w:val="20"/>
          <w:szCs w:val="20"/>
          <w:lang w:val="en-US"/>
        </w:rPr>
        <w:t>b</w:t>
      </w:r>
      <w:proofErr w:type="spellStart"/>
      <w:r w:rsidRPr="009154B8">
        <w:rPr>
          <w:sz w:val="20"/>
          <w:szCs w:val="20"/>
        </w:rPr>
        <w:t>əʊ</w:t>
      </w:r>
      <w:proofErr w:type="spellEnd"/>
      <w:r w:rsidRPr="009154B8">
        <w:rPr>
          <w:sz w:val="20"/>
          <w:szCs w:val="20"/>
          <w:lang w:val="en-US"/>
        </w:rPr>
        <w:t>l</w:t>
      </w:r>
      <w:r w:rsidRPr="009154B8">
        <w:rPr>
          <w:sz w:val="20"/>
          <w:szCs w:val="20"/>
        </w:rPr>
        <w:t xml:space="preserve">/; </w:t>
      </w:r>
      <w:r w:rsidRPr="009154B8">
        <w:rPr>
          <w:rFonts w:ascii="Nokia Sans S60" w:hAnsi="Nokia Sans S60" w:cs="Nokia Sans S60"/>
          <w:b/>
          <w:sz w:val="20"/>
          <w:szCs w:val="20"/>
          <w:lang w:val="en-US"/>
        </w:rPr>
        <w:t>smear</w:t>
      </w:r>
      <w:r w:rsidRPr="009154B8">
        <w:rPr>
          <w:sz w:val="20"/>
          <w:szCs w:val="20"/>
        </w:rPr>
        <w:t xml:space="preserve"> /</w:t>
      </w:r>
      <w:proofErr w:type="spellStart"/>
      <w:r w:rsidRPr="009154B8">
        <w:rPr>
          <w:sz w:val="20"/>
          <w:szCs w:val="20"/>
          <w:lang w:val="en-US"/>
        </w:rPr>
        <w:t>sm</w:t>
      </w:r>
      <w:r w:rsidRPr="009154B8">
        <w:rPr>
          <w:sz w:val="20"/>
          <w:szCs w:val="20"/>
        </w:rPr>
        <w:t>ɪə</w:t>
      </w:r>
      <w:proofErr w:type="spellEnd"/>
      <w:r w:rsidRPr="009154B8">
        <w:rPr>
          <w:sz w:val="20"/>
          <w:szCs w:val="20"/>
        </w:rPr>
        <w:t xml:space="preserve">/; </w:t>
      </w:r>
      <w:r w:rsidRPr="009154B8">
        <w:rPr>
          <w:rFonts w:ascii="Nokia Sans S60" w:hAnsi="Nokia Sans S60" w:cs="Nokia Sans S60"/>
          <w:b/>
          <w:sz w:val="20"/>
          <w:szCs w:val="20"/>
          <w:lang w:val="en-US"/>
        </w:rPr>
        <w:t>crayon</w:t>
      </w:r>
      <w:r w:rsidRPr="009154B8">
        <w:rPr>
          <w:b/>
          <w:sz w:val="20"/>
          <w:szCs w:val="20"/>
        </w:rPr>
        <w:t xml:space="preserve"> </w:t>
      </w:r>
      <w:r w:rsidRPr="009154B8">
        <w:rPr>
          <w:sz w:val="20"/>
          <w:szCs w:val="20"/>
        </w:rPr>
        <w:t>/ˈ</w:t>
      </w:r>
      <w:proofErr w:type="spellStart"/>
      <w:r w:rsidRPr="009154B8">
        <w:rPr>
          <w:sz w:val="20"/>
          <w:szCs w:val="20"/>
          <w:lang w:val="en-US"/>
        </w:rPr>
        <w:t>kre</w:t>
      </w:r>
      <w:r w:rsidRPr="009154B8">
        <w:rPr>
          <w:sz w:val="20"/>
          <w:szCs w:val="20"/>
        </w:rPr>
        <w:t>ɪə</w:t>
      </w:r>
      <w:proofErr w:type="spellEnd"/>
      <w:r w:rsidRPr="009154B8">
        <w:rPr>
          <w:sz w:val="20"/>
          <w:szCs w:val="20"/>
          <w:lang w:val="en-US"/>
        </w:rPr>
        <w:t>n</w:t>
      </w:r>
      <w:r w:rsidRPr="009154B8">
        <w:rPr>
          <w:sz w:val="20"/>
          <w:szCs w:val="20"/>
        </w:rPr>
        <w:t xml:space="preserve">/; </w:t>
      </w:r>
      <w:r w:rsidRPr="009154B8">
        <w:rPr>
          <w:rFonts w:ascii="Nokia Sans S60" w:hAnsi="Nokia Sans S60" w:cs="Nokia Sans S60"/>
          <w:b/>
          <w:sz w:val="20"/>
          <w:szCs w:val="20"/>
          <w:lang w:val="en-US"/>
        </w:rPr>
        <w:t>affectionately</w:t>
      </w:r>
      <w:r w:rsidRPr="009154B8">
        <w:rPr>
          <w:sz w:val="20"/>
          <w:szCs w:val="20"/>
        </w:rPr>
        <w:t xml:space="preserve"> /əˈ</w:t>
      </w:r>
      <w:proofErr w:type="spellStart"/>
      <w:r w:rsidRPr="009154B8">
        <w:rPr>
          <w:sz w:val="20"/>
          <w:szCs w:val="20"/>
          <w:lang w:val="en-US"/>
        </w:rPr>
        <w:t>fek</w:t>
      </w:r>
      <w:r w:rsidRPr="009154B8">
        <w:rPr>
          <w:sz w:val="20"/>
          <w:szCs w:val="20"/>
        </w:rPr>
        <w:t>ʃə</w:t>
      </w:r>
      <w:proofErr w:type="spellEnd"/>
      <w:r w:rsidRPr="009154B8">
        <w:rPr>
          <w:sz w:val="20"/>
          <w:szCs w:val="20"/>
          <w:lang w:val="en-US"/>
        </w:rPr>
        <w:t>n</w:t>
      </w:r>
      <w:r w:rsidRPr="009154B8">
        <w:rPr>
          <w:sz w:val="20"/>
          <w:szCs w:val="20"/>
        </w:rPr>
        <w:t>ə</w:t>
      </w:r>
      <w:proofErr w:type="spellStart"/>
      <w:r w:rsidRPr="009154B8">
        <w:rPr>
          <w:sz w:val="20"/>
          <w:szCs w:val="20"/>
          <w:lang w:val="en-US"/>
        </w:rPr>
        <w:t>tli</w:t>
      </w:r>
      <w:proofErr w:type="spellEnd"/>
      <w:r w:rsidRPr="009154B8">
        <w:rPr>
          <w:sz w:val="20"/>
          <w:szCs w:val="20"/>
        </w:rPr>
        <w:t xml:space="preserve">/; </w:t>
      </w:r>
      <w:r w:rsidRPr="009154B8">
        <w:rPr>
          <w:rFonts w:ascii="Nokia Sans S60" w:hAnsi="Nokia Sans S60" w:cs="Nokia Sans S60"/>
          <w:b/>
          <w:sz w:val="20"/>
          <w:szCs w:val="20"/>
          <w:lang w:val="en-US"/>
        </w:rPr>
        <w:t>refer</w:t>
      </w:r>
      <w:r w:rsidRPr="009154B8">
        <w:rPr>
          <w:sz w:val="20"/>
          <w:szCs w:val="20"/>
        </w:rPr>
        <w:t xml:space="preserve"> /</w:t>
      </w:r>
      <w:r w:rsidRPr="009154B8">
        <w:rPr>
          <w:sz w:val="20"/>
          <w:szCs w:val="20"/>
          <w:lang w:val="en-US"/>
        </w:rPr>
        <w:t>r</w:t>
      </w:r>
      <w:r w:rsidRPr="009154B8">
        <w:rPr>
          <w:sz w:val="20"/>
          <w:szCs w:val="20"/>
        </w:rPr>
        <w:t>ɪˈ</w:t>
      </w:r>
      <w:r w:rsidRPr="009154B8">
        <w:rPr>
          <w:sz w:val="20"/>
          <w:szCs w:val="20"/>
          <w:lang w:val="en-US"/>
        </w:rPr>
        <w:t>f</w:t>
      </w:r>
      <w:r w:rsidRPr="009154B8">
        <w:rPr>
          <w:sz w:val="20"/>
          <w:szCs w:val="20"/>
        </w:rPr>
        <w:t xml:space="preserve">ɜː/; </w:t>
      </w:r>
      <w:r w:rsidRPr="009154B8">
        <w:rPr>
          <w:rFonts w:ascii="Nokia Sans S60" w:hAnsi="Nokia Sans S60" w:cs="Nokia Sans S60"/>
          <w:b/>
          <w:sz w:val="20"/>
          <w:szCs w:val="20"/>
          <w:lang w:val="en-US"/>
        </w:rPr>
        <w:t>item</w:t>
      </w:r>
      <w:r w:rsidRPr="009154B8">
        <w:rPr>
          <w:sz w:val="20"/>
          <w:szCs w:val="20"/>
        </w:rPr>
        <w:t xml:space="preserve"> /ˈ</w:t>
      </w:r>
      <w:r w:rsidRPr="009154B8">
        <w:rPr>
          <w:sz w:val="20"/>
          <w:szCs w:val="20"/>
          <w:lang w:val="en-US"/>
        </w:rPr>
        <w:t>a</w:t>
      </w:r>
      <w:r w:rsidRPr="009154B8">
        <w:rPr>
          <w:sz w:val="20"/>
          <w:szCs w:val="20"/>
        </w:rPr>
        <w:t>ɪ</w:t>
      </w:r>
      <w:r w:rsidRPr="009154B8">
        <w:rPr>
          <w:sz w:val="20"/>
          <w:szCs w:val="20"/>
          <w:lang w:val="en-US"/>
        </w:rPr>
        <w:t>t</w:t>
      </w:r>
      <w:r w:rsidRPr="009154B8">
        <w:rPr>
          <w:sz w:val="20"/>
          <w:szCs w:val="20"/>
        </w:rPr>
        <w:t>ə</w:t>
      </w:r>
      <w:r w:rsidRPr="009154B8">
        <w:rPr>
          <w:sz w:val="20"/>
          <w:szCs w:val="20"/>
          <w:lang w:val="en-US"/>
        </w:rPr>
        <w:t>m</w:t>
      </w:r>
      <w:r w:rsidRPr="009154B8">
        <w:rPr>
          <w:sz w:val="20"/>
          <w:szCs w:val="20"/>
        </w:rPr>
        <w:t xml:space="preserve">/; </w:t>
      </w:r>
      <w:r w:rsidRPr="009154B8">
        <w:rPr>
          <w:rFonts w:ascii="Nokia Sans S60" w:hAnsi="Nokia Sans S60" w:cs="Nokia Sans S60"/>
          <w:b/>
          <w:sz w:val="20"/>
          <w:szCs w:val="20"/>
          <w:lang w:val="en-US"/>
        </w:rPr>
        <w:t>razor</w:t>
      </w:r>
      <w:r w:rsidRPr="009154B8">
        <w:rPr>
          <w:sz w:val="20"/>
          <w:szCs w:val="20"/>
        </w:rPr>
        <w:t xml:space="preserve"> /ˈ</w:t>
      </w:r>
      <w:r w:rsidRPr="009154B8">
        <w:rPr>
          <w:sz w:val="20"/>
          <w:szCs w:val="20"/>
          <w:lang w:val="en-US"/>
        </w:rPr>
        <w:t>re</w:t>
      </w:r>
      <w:r w:rsidRPr="009154B8">
        <w:rPr>
          <w:sz w:val="20"/>
          <w:szCs w:val="20"/>
        </w:rPr>
        <w:t>ɪ</w:t>
      </w:r>
      <w:r w:rsidRPr="009154B8">
        <w:rPr>
          <w:sz w:val="20"/>
          <w:szCs w:val="20"/>
          <w:lang w:val="en-US"/>
        </w:rPr>
        <w:t>z</w:t>
      </w:r>
      <w:r w:rsidRPr="009154B8">
        <w:rPr>
          <w:sz w:val="20"/>
          <w:szCs w:val="20"/>
        </w:rPr>
        <w:t xml:space="preserve">ə/; </w:t>
      </w:r>
      <w:r w:rsidRPr="009154B8">
        <w:rPr>
          <w:rFonts w:ascii="Nokia Sans S60" w:hAnsi="Nokia Sans S60" w:cs="Nokia Sans S60"/>
          <w:b/>
          <w:sz w:val="20"/>
          <w:szCs w:val="20"/>
          <w:lang w:val="en-US"/>
        </w:rPr>
        <w:t>identify</w:t>
      </w:r>
      <w:r w:rsidRPr="009154B8">
        <w:rPr>
          <w:sz w:val="20"/>
          <w:szCs w:val="20"/>
        </w:rPr>
        <w:t xml:space="preserve"> /</w:t>
      </w:r>
      <w:r w:rsidRPr="009154B8">
        <w:rPr>
          <w:sz w:val="20"/>
          <w:szCs w:val="20"/>
          <w:lang w:val="en-US"/>
        </w:rPr>
        <w:t>a</w:t>
      </w:r>
      <w:r w:rsidRPr="009154B8">
        <w:rPr>
          <w:sz w:val="20"/>
          <w:szCs w:val="20"/>
        </w:rPr>
        <w:t>ɪˈ</w:t>
      </w:r>
      <w:r w:rsidRPr="009154B8">
        <w:rPr>
          <w:sz w:val="20"/>
          <w:szCs w:val="20"/>
          <w:lang w:val="en-US"/>
        </w:rPr>
        <w:t>dent</w:t>
      </w:r>
      <w:r w:rsidRPr="009154B8">
        <w:rPr>
          <w:sz w:val="20"/>
          <w:szCs w:val="20"/>
        </w:rPr>
        <w:t>ɪ</w:t>
      </w:r>
      <w:r w:rsidRPr="009154B8">
        <w:rPr>
          <w:sz w:val="20"/>
          <w:szCs w:val="20"/>
          <w:lang w:val="en-US"/>
        </w:rPr>
        <w:t>fa</w:t>
      </w:r>
      <w:r w:rsidRPr="009154B8">
        <w:rPr>
          <w:sz w:val="20"/>
          <w:szCs w:val="20"/>
        </w:rPr>
        <w:t xml:space="preserve">ɪ/; </w:t>
      </w:r>
      <w:r w:rsidRPr="009154B8">
        <w:rPr>
          <w:rFonts w:ascii="Nokia Sans S60" w:hAnsi="Nokia Sans S60" w:cs="Nokia Sans S60"/>
          <w:b/>
          <w:sz w:val="20"/>
          <w:szCs w:val="20"/>
          <w:lang w:val="en-US"/>
        </w:rPr>
        <w:t>argument</w:t>
      </w:r>
      <w:r w:rsidRPr="009154B8">
        <w:rPr>
          <w:b/>
          <w:sz w:val="20"/>
          <w:szCs w:val="20"/>
        </w:rPr>
        <w:t xml:space="preserve"> </w:t>
      </w:r>
      <w:r w:rsidRPr="009154B8">
        <w:rPr>
          <w:sz w:val="20"/>
          <w:szCs w:val="20"/>
        </w:rPr>
        <w:t>/ˈ</w:t>
      </w:r>
      <w:proofErr w:type="spellStart"/>
      <w:r w:rsidRPr="009154B8">
        <w:rPr>
          <w:sz w:val="20"/>
          <w:szCs w:val="20"/>
        </w:rPr>
        <w:t>ɑːɡ</w:t>
      </w:r>
      <w:r w:rsidRPr="009154B8">
        <w:rPr>
          <w:sz w:val="20"/>
          <w:szCs w:val="20"/>
          <w:lang w:val="en-US"/>
        </w:rPr>
        <w:t>jum</w:t>
      </w:r>
      <w:proofErr w:type="spellEnd"/>
      <w:r w:rsidRPr="009154B8">
        <w:rPr>
          <w:sz w:val="20"/>
          <w:szCs w:val="20"/>
        </w:rPr>
        <w:t>ə</w:t>
      </w:r>
      <w:proofErr w:type="spellStart"/>
      <w:r w:rsidRPr="009154B8">
        <w:rPr>
          <w:sz w:val="20"/>
          <w:szCs w:val="20"/>
          <w:lang w:val="en-US"/>
        </w:rPr>
        <w:t>nt</w:t>
      </w:r>
      <w:proofErr w:type="spellEnd"/>
      <w:r w:rsidRPr="009154B8">
        <w:rPr>
          <w:sz w:val="20"/>
          <w:szCs w:val="20"/>
        </w:rPr>
        <w:t xml:space="preserve">/; </w:t>
      </w:r>
      <w:r w:rsidRPr="009154B8">
        <w:rPr>
          <w:rFonts w:ascii="Nokia Sans S60" w:hAnsi="Nokia Sans S60" w:cs="Nokia Sans S60"/>
          <w:b/>
          <w:sz w:val="20"/>
          <w:szCs w:val="20"/>
          <w:lang w:val="en-US"/>
        </w:rPr>
        <w:t>funeral</w:t>
      </w:r>
      <w:r w:rsidRPr="009154B8">
        <w:rPr>
          <w:sz w:val="20"/>
          <w:szCs w:val="20"/>
        </w:rPr>
        <w:t xml:space="preserve"> /ˈ</w:t>
      </w:r>
      <w:proofErr w:type="spellStart"/>
      <w:r w:rsidRPr="009154B8">
        <w:rPr>
          <w:sz w:val="20"/>
          <w:szCs w:val="20"/>
          <w:lang w:val="en-US"/>
        </w:rPr>
        <w:t>fju</w:t>
      </w:r>
      <w:proofErr w:type="spellEnd"/>
      <w:r w:rsidRPr="009154B8">
        <w:rPr>
          <w:sz w:val="20"/>
          <w:szCs w:val="20"/>
        </w:rPr>
        <w:t>ː</w:t>
      </w:r>
      <w:r w:rsidRPr="009154B8">
        <w:rPr>
          <w:sz w:val="20"/>
          <w:szCs w:val="20"/>
          <w:lang w:val="en-US"/>
        </w:rPr>
        <w:t>n</w:t>
      </w:r>
      <w:r w:rsidRPr="009154B8">
        <w:rPr>
          <w:sz w:val="20"/>
          <w:szCs w:val="20"/>
        </w:rPr>
        <w:t>ə</w:t>
      </w:r>
      <w:r w:rsidRPr="009154B8">
        <w:rPr>
          <w:sz w:val="20"/>
          <w:szCs w:val="20"/>
          <w:lang w:val="en-US"/>
        </w:rPr>
        <w:t>r</w:t>
      </w:r>
      <w:r w:rsidRPr="009154B8">
        <w:rPr>
          <w:sz w:val="20"/>
          <w:szCs w:val="20"/>
        </w:rPr>
        <w:t>ə</w:t>
      </w:r>
      <w:r w:rsidRPr="009154B8">
        <w:rPr>
          <w:sz w:val="20"/>
          <w:szCs w:val="20"/>
          <w:lang w:val="en-US"/>
        </w:rPr>
        <w:t>l</w:t>
      </w:r>
      <w:r w:rsidRPr="009154B8">
        <w:rPr>
          <w:sz w:val="20"/>
          <w:szCs w:val="20"/>
        </w:rPr>
        <w:t xml:space="preserve">/; </w:t>
      </w:r>
      <w:r w:rsidRPr="009154B8">
        <w:rPr>
          <w:rFonts w:ascii="Nokia Sans S60" w:hAnsi="Nokia Sans S60" w:cs="Nokia Sans S60"/>
          <w:b/>
          <w:sz w:val="20"/>
          <w:szCs w:val="20"/>
          <w:lang w:val="en-US"/>
        </w:rPr>
        <w:t>deteriorate</w:t>
      </w:r>
      <w:r w:rsidRPr="009154B8">
        <w:rPr>
          <w:sz w:val="20"/>
          <w:szCs w:val="20"/>
        </w:rPr>
        <w:t xml:space="preserve"> /</w:t>
      </w:r>
      <w:r w:rsidRPr="009154B8">
        <w:rPr>
          <w:sz w:val="20"/>
          <w:szCs w:val="20"/>
          <w:lang w:val="en-US"/>
        </w:rPr>
        <w:t>d</w:t>
      </w:r>
      <w:r w:rsidRPr="009154B8">
        <w:rPr>
          <w:sz w:val="20"/>
          <w:szCs w:val="20"/>
        </w:rPr>
        <w:t>ɪˈ</w:t>
      </w:r>
      <w:r w:rsidRPr="009154B8">
        <w:rPr>
          <w:sz w:val="20"/>
          <w:szCs w:val="20"/>
          <w:lang w:val="en-US"/>
        </w:rPr>
        <w:t>t</w:t>
      </w:r>
      <w:proofErr w:type="spellStart"/>
      <w:r w:rsidRPr="009154B8">
        <w:rPr>
          <w:sz w:val="20"/>
          <w:szCs w:val="20"/>
        </w:rPr>
        <w:t>ɪə</w:t>
      </w:r>
      <w:r w:rsidRPr="009154B8">
        <w:rPr>
          <w:sz w:val="20"/>
          <w:szCs w:val="20"/>
          <w:lang w:val="en-US"/>
        </w:rPr>
        <w:t>ri</w:t>
      </w:r>
      <w:proofErr w:type="spellEnd"/>
      <w:r w:rsidRPr="009154B8">
        <w:rPr>
          <w:sz w:val="20"/>
          <w:szCs w:val="20"/>
        </w:rPr>
        <w:t>ə</w:t>
      </w:r>
      <w:r w:rsidRPr="009154B8">
        <w:rPr>
          <w:sz w:val="20"/>
          <w:szCs w:val="20"/>
          <w:lang w:val="en-US"/>
        </w:rPr>
        <w:t>re</w:t>
      </w:r>
      <w:r w:rsidRPr="009154B8">
        <w:rPr>
          <w:sz w:val="20"/>
          <w:szCs w:val="20"/>
        </w:rPr>
        <w:t>ɪ</w:t>
      </w:r>
      <w:r w:rsidRPr="009154B8">
        <w:rPr>
          <w:sz w:val="20"/>
          <w:szCs w:val="20"/>
          <w:lang w:val="en-US"/>
        </w:rPr>
        <w:t>t</w:t>
      </w:r>
      <w:r w:rsidRPr="009154B8">
        <w:rPr>
          <w:sz w:val="20"/>
          <w:szCs w:val="20"/>
        </w:rPr>
        <w:t xml:space="preserve">/; </w:t>
      </w:r>
      <w:r w:rsidRPr="009154B8">
        <w:rPr>
          <w:rFonts w:ascii="Nokia Sans S60" w:hAnsi="Nokia Sans S60" w:cs="Nokia Sans S60"/>
          <w:b/>
          <w:sz w:val="20"/>
          <w:szCs w:val="20"/>
          <w:lang w:val="en-US"/>
        </w:rPr>
        <w:t>vaguely</w:t>
      </w:r>
      <w:r w:rsidRPr="009154B8">
        <w:rPr>
          <w:sz w:val="20"/>
          <w:szCs w:val="20"/>
        </w:rPr>
        <w:t xml:space="preserve">  /ˈ</w:t>
      </w:r>
      <w:proofErr w:type="spellStart"/>
      <w:r w:rsidRPr="009154B8">
        <w:rPr>
          <w:sz w:val="20"/>
          <w:szCs w:val="20"/>
          <w:lang w:val="en-US"/>
        </w:rPr>
        <w:t>ve</w:t>
      </w:r>
      <w:r w:rsidRPr="009154B8">
        <w:rPr>
          <w:sz w:val="20"/>
          <w:szCs w:val="20"/>
        </w:rPr>
        <w:t>ɪɡ</w:t>
      </w:r>
      <w:proofErr w:type="spellEnd"/>
      <w:r w:rsidRPr="009154B8">
        <w:rPr>
          <w:sz w:val="20"/>
          <w:szCs w:val="20"/>
          <w:lang w:val="en-US"/>
        </w:rPr>
        <w:t>li</w:t>
      </w:r>
      <w:r w:rsidRPr="009154B8">
        <w:rPr>
          <w:sz w:val="20"/>
          <w:szCs w:val="20"/>
        </w:rPr>
        <w:t xml:space="preserve">/; </w:t>
      </w:r>
      <w:r w:rsidRPr="009154B8">
        <w:rPr>
          <w:rFonts w:ascii="Nokia Sans S60" w:hAnsi="Nokia Sans S60" w:cs="Nokia Sans S60"/>
          <w:b/>
          <w:sz w:val="20"/>
          <w:szCs w:val="20"/>
          <w:lang w:val="en-US"/>
        </w:rPr>
        <w:t>aware</w:t>
      </w:r>
      <w:r w:rsidRPr="009154B8">
        <w:rPr>
          <w:sz w:val="20"/>
          <w:szCs w:val="20"/>
        </w:rPr>
        <w:t xml:space="preserve"> /əˈ</w:t>
      </w:r>
      <w:r w:rsidRPr="009154B8">
        <w:rPr>
          <w:sz w:val="20"/>
          <w:szCs w:val="20"/>
          <w:lang w:val="en-US"/>
        </w:rPr>
        <w:t>we</w:t>
      </w:r>
      <w:r w:rsidRPr="009154B8">
        <w:rPr>
          <w:sz w:val="20"/>
          <w:szCs w:val="20"/>
        </w:rPr>
        <w:t xml:space="preserve">ə/ </w:t>
      </w:r>
      <w:r w:rsidRPr="009154B8">
        <w:rPr>
          <w:rFonts w:ascii="Nokia Sans S60" w:hAnsi="Nokia Sans S60" w:cs="Nokia Sans S60"/>
          <w:b/>
          <w:sz w:val="20"/>
          <w:szCs w:val="20"/>
          <w:lang w:val="en-US"/>
        </w:rPr>
        <w:t>laundry</w:t>
      </w:r>
      <w:r w:rsidRPr="009154B8">
        <w:rPr>
          <w:b/>
          <w:sz w:val="20"/>
          <w:szCs w:val="20"/>
        </w:rPr>
        <w:t xml:space="preserve"> </w:t>
      </w:r>
      <w:r w:rsidRPr="009154B8">
        <w:rPr>
          <w:sz w:val="20"/>
          <w:szCs w:val="20"/>
        </w:rPr>
        <w:t>/ˈ</w:t>
      </w:r>
      <w:r w:rsidRPr="009154B8">
        <w:rPr>
          <w:sz w:val="20"/>
          <w:szCs w:val="20"/>
          <w:lang w:val="en-US"/>
        </w:rPr>
        <w:t>l</w:t>
      </w:r>
      <w:r w:rsidRPr="009154B8">
        <w:rPr>
          <w:sz w:val="20"/>
          <w:szCs w:val="20"/>
        </w:rPr>
        <w:t>ɔː</w:t>
      </w:r>
      <w:proofErr w:type="spellStart"/>
      <w:r w:rsidRPr="009154B8">
        <w:rPr>
          <w:sz w:val="20"/>
          <w:szCs w:val="20"/>
          <w:lang w:val="en-US"/>
        </w:rPr>
        <w:t>ndri</w:t>
      </w:r>
      <w:proofErr w:type="spellEnd"/>
      <w:r w:rsidRPr="009154B8">
        <w:rPr>
          <w:sz w:val="20"/>
          <w:szCs w:val="20"/>
        </w:rPr>
        <w:t xml:space="preserve">/ </w:t>
      </w:r>
      <w:r w:rsidRPr="009154B8">
        <w:rPr>
          <w:rFonts w:ascii="Nokia Sans S60" w:hAnsi="Nokia Sans S60" w:cs="Nokia Sans S60"/>
          <w:b/>
          <w:sz w:val="20"/>
          <w:szCs w:val="20"/>
          <w:lang w:val="en-US"/>
        </w:rPr>
        <w:t>irritated</w:t>
      </w:r>
      <w:r w:rsidRPr="009154B8">
        <w:rPr>
          <w:b/>
          <w:sz w:val="20"/>
          <w:szCs w:val="20"/>
        </w:rPr>
        <w:t xml:space="preserve"> /</w:t>
      </w:r>
      <w:r w:rsidRPr="009154B8">
        <w:rPr>
          <w:color w:val="000000"/>
          <w:sz w:val="20"/>
          <w:szCs w:val="20"/>
          <w:shd w:val="clear" w:color="auto" w:fill="FFFFFF"/>
        </w:rPr>
        <w:t>ˈɪ</w:t>
      </w:r>
      <w:r w:rsidRPr="009154B8">
        <w:rPr>
          <w:color w:val="000000"/>
          <w:sz w:val="20"/>
          <w:szCs w:val="20"/>
          <w:shd w:val="clear" w:color="auto" w:fill="FFFFFF"/>
          <w:lang w:val="en-US"/>
        </w:rPr>
        <w:t>r</w:t>
      </w:r>
      <w:r w:rsidRPr="009154B8">
        <w:rPr>
          <w:color w:val="000000"/>
          <w:sz w:val="20"/>
          <w:szCs w:val="20"/>
          <w:shd w:val="clear" w:color="auto" w:fill="FFFFFF"/>
        </w:rPr>
        <w:t>ɪ</w:t>
      </w:r>
      <w:proofErr w:type="spellStart"/>
      <w:r w:rsidRPr="009154B8">
        <w:rPr>
          <w:color w:val="000000"/>
          <w:sz w:val="20"/>
          <w:szCs w:val="20"/>
          <w:shd w:val="clear" w:color="auto" w:fill="FFFFFF"/>
          <w:lang w:val="en-US"/>
        </w:rPr>
        <w:t>te</w:t>
      </w:r>
      <w:proofErr w:type="spellEnd"/>
      <w:r w:rsidRPr="009154B8">
        <w:rPr>
          <w:color w:val="000000"/>
          <w:sz w:val="20"/>
          <w:szCs w:val="20"/>
          <w:shd w:val="clear" w:color="auto" w:fill="FFFFFF"/>
        </w:rPr>
        <w:t>ɪ</w:t>
      </w:r>
      <w:r w:rsidRPr="009154B8">
        <w:rPr>
          <w:color w:val="000000"/>
          <w:sz w:val="20"/>
          <w:szCs w:val="20"/>
          <w:shd w:val="clear" w:color="auto" w:fill="FFFFFF"/>
          <w:lang w:val="en-US"/>
        </w:rPr>
        <w:t>t</w:t>
      </w:r>
      <w:r w:rsidRPr="009154B8">
        <w:rPr>
          <w:color w:val="000000"/>
          <w:sz w:val="20"/>
          <w:szCs w:val="20"/>
          <w:shd w:val="clear" w:color="auto" w:fill="FFFFFF"/>
        </w:rPr>
        <w:t>ɪ</w:t>
      </w:r>
      <w:r w:rsidRPr="009154B8">
        <w:rPr>
          <w:color w:val="000000"/>
          <w:sz w:val="20"/>
          <w:szCs w:val="20"/>
          <w:shd w:val="clear" w:color="auto" w:fill="FFFFFF"/>
          <w:lang w:val="en-US"/>
        </w:rPr>
        <w:t>d</w:t>
      </w:r>
      <w:r w:rsidRPr="009154B8">
        <w:rPr>
          <w:sz w:val="20"/>
          <w:szCs w:val="20"/>
        </w:rPr>
        <w:t xml:space="preserve">/ </w:t>
      </w:r>
      <w:r w:rsidRPr="009154B8">
        <w:rPr>
          <w:rFonts w:ascii="Nokia Sans S60" w:hAnsi="Nokia Sans S60" w:cs="Nokia Sans S60"/>
          <w:b/>
          <w:sz w:val="20"/>
          <w:szCs w:val="20"/>
          <w:lang w:val="en-US"/>
        </w:rPr>
        <w:t>faucet</w:t>
      </w:r>
      <w:r w:rsidRPr="009154B8">
        <w:rPr>
          <w:sz w:val="20"/>
          <w:szCs w:val="20"/>
        </w:rPr>
        <w:t xml:space="preserve"> /ˈ</w:t>
      </w:r>
      <w:r w:rsidRPr="009154B8">
        <w:rPr>
          <w:sz w:val="20"/>
          <w:szCs w:val="20"/>
          <w:lang w:val="en-US"/>
        </w:rPr>
        <w:t>f</w:t>
      </w:r>
      <w:r w:rsidRPr="009154B8">
        <w:rPr>
          <w:sz w:val="20"/>
          <w:szCs w:val="20"/>
        </w:rPr>
        <w:t>ɔː</w:t>
      </w:r>
      <w:r w:rsidRPr="009154B8">
        <w:rPr>
          <w:sz w:val="20"/>
          <w:szCs w:val="20"/>
          <w:lang w:val="en-US"/>
        </w:rPr>
        <w:t>s</w:t>
      </w:r>
      <w:r w:rsidRPr="009154B8">
        <w:rPr>
          <w:sz w:val="20"/>
          <w:szCs w:val="20"/>
        </w:rPr>
        <w:t>ɪ</w:t>
      </w:r>
      <w:r w:rsidRPr="009154B8">
        <w:rPr>
          <w:sz w:val="20"/>
          <w:szCs w:val="20"/>
          <w:lang w:val="en-US"/>
        </w:rPr>
        <w:t>t</w:t>
      </w:r>
      <w:r w:rsidRPr="009154B8">
        <w:rPr>
          <w:sz w:val="20"/>
          <w:szCs w:val="20"/>
        </w:rPr>
        <w:t xml:space="preserve">/ </w:t>
      </w:r>
      <w:r w:rsidRPr="009154B8">
        <w:rPr>
          <w:rFonts w:ascii="Nokia Sans S60" w:hAnsi="Nokia Sans S60" w:cs="Nokia Sans S60"/>
          <w:b/>
          <w:sz w:val="20"/>
          <w:szCs w:val="20"/>
          <w:lang w:val="en-US"/>
        </w:rPr>
        <w:t>simultaneously</w:t>
      </w:r>
      <w:r w:rsidRPr="009154B8">
        <w:rPr>
          <w:b/>
          <w:sz w:val="20"/>
          <w:szCs w:val="20"/>
        </w:rPr>
        <w:t xml:space="preserve"> /</w:t>
      </w:r>
      <w:r w:rsidRPr="009154B8">
        <w:rPr>
          <w:sz w:val="20"/>
          <w:szCs w:val="20"/>
        </w:rPr>
        <w:t>ˌ</w:t>
      </w:r>
      <w:r w:rsidRPr="009154B8">
        <w:rPr>
          <w:sz w:val="20"/>
          <w:szCs w:val="20"/>
          <w:lang w:val="en-US"/>
        </w:rPr>
        <w:t>s</w:t>
      </w:r>
      <w:r w:rsidRPr="009154B8">
        <w:rPr>
          <w:sz w:val="20"/>
          <w:szCs w:val="20"/>
        </w:rPr>
        <w:t>ɪ</w:t>
      </w:r>
      <w:r w:rsidRPr="009154B8">
        <w:rPr>
          <w:sz w:val="20"/>
          <w:szCs w:val="20"/>
          <w:lang w:val="en-US"/>
        </w:rPr>
        <w:t>ml</w:t>
      </w:r>
      <w:r w:rsidRPr="009154B8">
        <w:rPr>
          <w:sz w:val="20"/>
          <w:szCs w:val="20"/>
        </w:rPr>
        <w:t>ˈ</w:t>
      </w:r>
      <w:proofErr w:type="spellStart"/>
      <w:r w:rsidRPr="009154B8">
        <w:rPr>
          <w:sz w:val="20"/>
          <w:szCs w:val="20"/>
          <w:lang w:val="en-US"/>
        </w:rPr>
        <w:t>te</w:t>
      </w:r>
      <w:proofErr w:type="spellEnd"/>
      <w:r w:rsidRPr="009154B8">
        <w:rPr>
          <w:sz w:val="20"/>
          <w:szCs w:val="20"/>
        </w:rPr>
        <w:t>ɪ</w:t>
      </w:r>
      <w:proofErr w:type="spellStart"/>
      <w:r w:rsidRPr="009154B8">
        <w:rPr>
          <w:sz w:val="20"/>
          <w:szCs w:val="20"/>
          <w:lang w:val="en-US"/>
        </w:rPr>
        <w:t>ni</w:t>
      </w:r>
      <w:proofErr w:type="spellEnd"/>
      <w:r w:rsidRPr="009154B8">
        <w:rPr>
          <w:sz w:val="20"/>
          <w:szCs w:val="20"/>
        </w:rPr>
        <w:t>ə</w:t>
      </w:r>
      <w:proofErr w:type="spellStart"/>
      <w:r w:rsidRPr="009154B8">
        <w:rPr>
          <w:sz w:val="20"/>
          <w:szCs w:val="20"/>
          <w:lang w:val="en-US"/>
        </w:rPr>
        <w:t>sli</w:t>
      </w:r>
      <w:proofErr w:type="spellEnd"/>
      <w:r w:rsidRPr="009154B8">
        <w:rPr>
          <w:sz w:val="20"/>
          <w:szCs w:val="20"/>
        </w:rPr>
        <w:t>; ˌ</w:t>
      </w:r>
      <w:proofErr w:type="spellStart"/>
      <w:r w:rsidRPr="009154B8">
        <w:rPr>
          <w:sz w:val="20"/>
          <w:szCs w:val="20"/>
          <w:lang w:val="en-US"/>
        </w:rPr>
        <w:t>sa</w:t>
      </w:r>
      <w:proofErr w:type="spellEnd"/>
      <w:r w:rsidRPr="009154B8">
        <w:rPr>
          <w:sz w:val="20"/>
          <w:szCs w:val="20"/>
        </w:rPr>
        <w:t>ɪ</w:t>
      </w:r>
      <w:r w:rsidRPr="009154B8">
        <w:rPr>
          <w:sz w:val="20"/>
          <w:szCs w:val="20"/>
          <w:lang w:val="en-US"/>
        </w:rPr>
        <w:t>ml</w:t>
      </w:r>
      <w:r w:rsidRPr="009154B8">
        <w:rPr>
          <w:sz w:val="20"/>
          <w:szCs w:val="20"/>
        </w:rPr>
        <w:t>ˈ</w:t>
      </w:r>
      <w:proofErr w:type="spellStart"/>
      <w:r w:rsidRPr="009154B8">
        <w:rPr>
          <w:sz w:val="20"/>
          <w:szCs w:val="20"/>
          <w:lang w:val="en-US"/>
        </w:rPr>
        <w:t>te</w:t>
      </w:r>
      <w:proofErr w:type="spellEnd"/>
      <w:r w:rsidRPr="009154B8">
        <w:rPr>
          <w:sz w:val="20"/>
          <w:szCs w:val="20"/>
        </w:rPr>
        <w:t>ɪ</w:t>
      </w:r>
      <w:proofErr w:type="spellStart"/>
      <w:r w:rsidRPr="009154B8">
        <w:rPr>
          <w:sz w:val="20"/>
          <w:szCs w:val="20"/>
          <w:lang w:val="en-US"/>
        </w:rPr>
        <w:t>ni</w:t>
      </w:r>
      <w:proofErr w:type="spellEnd"/>
      <w:r w:rsidRPr="009154B8">
        <w:rPr>
          <w:sz w:val="20"/>
          <w:szCs w:val="20"/>
        </w:rPr>
        <w:t>ə</w:t>
      </w:r>
      <w:proofErr w:type="spellStart"/>
      <w:r w:rsidRPr="009154B8">
        <w:rPr>
          <w:sz w:val="20"/>
          <w:szCs w:val="20"/>
          <w:lang w:val="en-US"/>
        </w:rPr>
        <w:t>sli</w:t>
      </w:r>
      <w:proofErr w:type="spellEnd"/>
      <w:r w:rsidRPr="009154B8">
        <w:rPr>
          <w:sz w:val="20"/>
          <w:szCs w:val="20"/>
        </w:rPr>
        <w:t xml:space="preserve">/ </w:t>
      </w:r>
      <w:r w:rsidRPr="009154B8">
        <w:rPr>
          <w:rFonts w:ascii="Nokia Sans S60" w:hAnsi="Nokia Sans S60" w:cs="Nokia Sans S60"/>
          <w:b/>
          <w:sz w:val="20"/>
          <w:szCs w:val="20"/>
          <w:lang w:val="en-US"/>
        </w:rPr>
        <w:t>fuel</w:t>
      </w:r>
      <w:r w:rsidRPr="009154B8">
        <w:rPr>
          <w:sz w:val="20"/>
          <w:szCs w:val="20"/>
        </w:rPr>
        <w:t xml:space="preserve"> /ˈ</w:t>
      </w:r>
      <w:proofErr w:type="spellStart"/>
      <w:r w:rsidRPr="009154B8">
        <w:rPr>
          <w:sz w:val="20"/>
          <w:szCs w:val="20"/>
          <w:lang w:val="en-US"/>
        </w:rPr>
        <w:t>fju</w:t>
      </w:r>
      <w:proofErr w:type="spellEnd"/>
      <w:r w:rsidRPr="009154B8">
        <w:rPr>
          <w:sz w:val="20"/>
          <w:szCs w:val="20"/>
        </w:rPr>
        <w:t>ːə</w:t>
      </w:r>
      <w:r w:rsidRPr="009154B8">
        <w:rPr>
          <w:sz w:val="20"/>
          <w:szCs w:val="20"/>
          <w:lang w:val="en-US"/>
        </w:rPr>
        <w:t>l</w:t>
      </w:r>
      <w:r w:rsidR="00503B93" w:rsidRPr="00503B93">
        <w:rPr>
          <w:sz w:val="20"/>
          <w:szCs w:val="20"/>
        </w:rPr>
        <w:t>/</w:t>
      </w:r>
    </w:p>
    <w:p w:rsidR="009154B8" w:rsidRPr="004C79B3" w:rsidRDefault="009154B8" w:rsidP="009154B8">
      <w:pPr>
        <w:rPr>
          <w:rFonts w:ascii="Nokia Sans S60" w:eastAsia="Century Gothic" w:hAnsi="Nokia Sans S60" w:cs="Nokia Sans S60"/>
          <w:b/>
          <w:sz w:val="8"/>
          <w:szCs w:val="20"/>
          <w:lang w:eastAsia="en-US"/>
        </w:rPr>
      </w:pPr>
    </w:p>
    <w:p w:rsidR="003650B7" w:rsidRPr="003650B7" w:rsidRDefault="00A858CF" w:rsidP="009154B8">
      <w:pPr>
        <w:rPr>
          <w:rFonts w:ascii="Nokia Sans S60" w:eastAsia="Century Gothic" w:hAnsi="Nokia Sans S60" w:cs="Nokia Sans S60"/>
          <w:b/>
          <w:sz w:val="20"/>
          <w:szCs w:val="20"/>
          <w:lang w:val="en-GB" w:eastAsia="en-US"/>
        </w:rPr>
      </w:pPr>
      <w:r w:rsidRPr="003650B7">
        <w:rPr>
          <w:rFonts w:ascii="Nokia Sans S60" w:eastAsia="Century Gothic" w:hAnsi="Nokia Sans S60" w:cs="Nokia Sans S60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705344" behindDoc="0" locked="0" layoutInCell="1" allowOverlap="1" wp14:anchorId="78B01BC9" wp14:editId="1726F57E">
            <wp:simplePos x="0" y="0"/>
            <wp:positionH relativeFrom="column">
              <wp:posOffset>6254115</wp:posOffset>
            </wp:positionH>
            <wp:positionV relativeFrom="paragraph">
              <wp:posOffset>43815</wp:posOffset>
            </wp:positionV>
            <wp:extent cx="858239" cy="858239"/>
            <wp:effectExtent l="0" t="0" r="0" b="0"/>
            <wp:wrapNone/>
            <wp:docPr id="6" name="Picture 6" descr="Royalty-Free (RF) megaphone Clipart Illustration #47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oyalty-Free (RF) megaphone Clipart Illustration #4778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136"/>
                    <a:stretch/>
                  </pic:blipFill>
                  <pic:spPr bwMode="auto">
                    <a:xfrm>
                      <a:off x="0" y="0"/>
                      <a:ext cx="858239" cy="85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4B8" w:rsidRPr="009154B8">
        <w:rPr>
          <w:rFonts w:ascii="Nokia Sans S60" w:eastAsia="Century Gothic" w:hAnsi="Nokia Sans S60" w:cs="Nokia Sans S60"/>
          <w:b/>
          <w:sz w:val="20"/>
          <w:szCs w:val="20"/>
          <w:lang w:val="en-GB" w:eastAsia="en-US"/>
        </w:rPr>
        <w:t>EXPRESSING OPINIONS</w:t>
      </w:r>
    </w:p>
    <w:p w:rsidR="003650B7" w:rsidRPr="003650B7" w:rsidRDefault="003650B7" w:rsidP="0042030F">
      <w:pPr>
        <w:rPr>
          <w:rFonts w:ascii="Nokia Sans S60" w:eastAsia="Century Gothic" w:hAnsi="Nokia Sans S60" w:cs="Nokia Sans S60"/>
          <w:b/>
          <w:sz w:val="20"/>
          <w:szCs w:val="20"/>
          <w:lang w:val="en-GB" w:eastAsia="en-US"/>
        </w:rPr>
      </w:pPr>
      <w:r w:rsidRPr="003650B7">
        <w:rPr>
          <w:rFonts w:ascii="Nokia Sans S60" w:eastAsia="Century Gothic" w:hAnsi="Nokia Sans S60" w:cs="Nokia Sans S60"/>
          <w:b/>
          <w:sz w:val="20"/>
          <w:szCs w:val="20"/>
          <w:lang w:val="en-US" w:eastAsia="en-US"/>
        </w:rPr>
        <w:t xml:space="preserve">1. </w:t>
      </w:r>
      <w:r w:rsidRPr="003650B7">
        <w:rPr>
          <w:rFonts w:ascii="Nokia Sans S60" w:eastAsia="Century Gothic" w:hAnsi="Nokia Sans S60" w:cs="Nokia Sans S60"/>
          <w:b/>
          <w:sz w:val="20"/>
          <w:szCs w:val="20"/>
          <w:lang w:val="en-GB" w:eastAsia="en-US"/>
        </w:rPr>
        <w:t>PERSONAL POINT OF VIEW</w:t>
      </w:r>
    </w:p>
    <w:tbl>
      <w:tblPr>
        <w:tblStyle w:val="TableGrid"/>
        <w:tblW w:w="1133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799"/>
        <w:gridCol w:w="4536"/>
      </w:tblGrid>
      <w:tr w:rsidR="003650B7" w:rsidRPr="003650B7" w:rsidTr="00C5224A">
        <w:tc>
          <w:tcPr>
            <w:tcW w:w="6799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</w:pP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>(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>Personally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>)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>,</w:t>
            </w:r>
            <w:r w:rsidRPr="003650B7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  <w:t xml:space="preserve"> </w:t>
            </w:r>
            <w:r w:rsidRPr="003650B7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  <w:t>I think / consider / find / feel / believe / su</w:t>
            </w:r>
            <w:r w:rsidR="00C5224A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  <w:t>ppose / presume / assume that…</w:t>
            </w:r>
          </w:p>
        </w:tc>
        <w:tc>
          <w:tcPr>
            <w:tcW w:w="4536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</w:pP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>(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Лично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) 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я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 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думаю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>…</w:t>
            </w:r>
          </w:p>
        </w:tc>
      </w:tr>
      <w:tr w:rsidR="003650B7" w:rsidRPr="003650B7" w:rsidTr="00C5224A">
        <w:tc>
          <w:tcPr>
            <w:tcW w:w="6799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</w:pPr>
            <w:r w:rsidRPr="003650B7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  <w:t>In my view</w:t>
            </w:r>
            <w:r w:rsidRPr="003650B7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  <w:t>…</w:t>
            </w:r>
            <w:r w:rsidRPr="003650B7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  <w:t xml:space="preserve"> / In my opinion…</w:t>
            </w:r>
          </w:p>
        </w:tc>
        <w:tc>
          <w:tcPr>
            <w:tcW w:w="4536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noProof/>
                <w:sz w:val="20"/>
                <w:szCs w:val="20"/>
                <w:lang w:val="en-US"/>
              </w:rPr>
            </w:pP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По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 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моему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 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мнению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>…</w:t>
            </w:r>
          </w:p>
        </w:tc>
      </w:tr>
      <w:tr w:rsidR="003650B7" w:rsidRPr="003650B7" w:rsidTr="00C5224A">
        <w:tc>
          <w:tcPr>
            <w:tcW w:w="6799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</w:pPr>
            <w:r w:rsidRPr="003650B7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  <w:t>From my point of view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>… (</w:t>
            </w:r>
            <w:proofErr w:type="gramStart"/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>the</w:t>
            </w:r>
            <w:proofErr w:type="gramEnd"/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 xml:space="preserve"> party was a complete success.)</w:t>
            </w:r>
          </w:p>
        </w:tc>
        <w:tc>
          <w:tcPr>
            <w:tcW w:w="4536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</w:pP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С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 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моей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 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точки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 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зрения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>…</w:t>
            </w:r>
          </w:p>
        </w:tc>
      </w:tr>
      <w:tr w:rsidR="003650B7" w:rsidRPr="003650B7" w:rsidTr="00C5224A">
        <w:tc>
          <w:tcPr>
            <w:tcW w:w="6799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</w:pPr>
            <w:r w:rsidRPr="003650B7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  <w:t>I'd say that…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 (I'm no doctor, but I'd say he needs an ambulance.)</w:t>
            </w:r>
          </w:p>
        </w:tc>
        <w:tc>
          <w:tcPr>
            <w:tcW w:w="4536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</w:pP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Я бы сказал, что…</w:t>
            </w:r>
          </w:p>
        </w:tc>
      </w:tr>
      <w:tr w:rsidR="003650B7" w:rsidRPr="003650B7" w:rsidTr="00C5224A">
        <w:tc>
          <w:tcPr>
            <w:tcW w:w="6799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</w:pPr>
            <w:r w:rsidRPr="003650B7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  <w:t>I'd suggest that…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 xml:space="preserve"> 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>(</w:t>
            </w:r>
            <w:proofErr w:type="gramStart"/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>we</w:t>
            </w:r>
            <w:proofErr w:type="gramEnd"/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 xml:space="preserve"> first take a look at all of our options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>.)</w:t>
            </w:r>
          </w:p>
        </w:tc>
        <w:tc>
          <w:tcPr>
            <w:tcW w:w="4536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</w:pPr>
            <w:proofErr w:type="spellStart"/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>Предлагаю</w:t>
            </w:r>
            <w:proofErr w:type="spellEnd"/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>…</w:t>
            </w:r>
          </w:p>
        </w:tc>
      </w:tr>
      <w:tr w:rsidR="003650B7" w:rsidRPr="003650B7" w:rsidTr="00C5224A">
        <w:tc>
          <w:tcPr>
            <w:tcW w:w="6799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</w:pPr>
            <w:r w:rsidRPr="003650B7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  <w:lastRenderedPageBreak/>
              <w:t>I'd like to point out that…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 xml:space="preserve"> (</w:t>
            </w:r>
            <w:proofErr w:type="gramStart"/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>there</w:t>
            </w:r>
            <w:proofErr w:type="gramEnd"/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 xml:space="preserve"> are some problems with the report.)</w:t>
            </w:r>
          </w:p>
        </w:tc>
        <w:tc>
          <w:tcPr>
            <w:tcW w:w="4536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</w:pP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Хочу подчеркнуть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 / </w:t>
            </w:r>
            <w:proofErr w:type="spellStart"/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>обратить</w:t>
            </w:r>
            <w:proofErr w:type="spellEnd"/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>внимание</w:t>
            </w:r>
            <w:proofErr w:type="spellEnd"/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 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…</w:t>
            </w:r>
          </w:p>
        </w:tc>
      </w:tr>
      <w:tr w:rsidR="003650B7" w:rsidRPr="003650B7" w:rsidTr="00C5224A">
        <w:tc>
          <w:tcPr>
            <w:tcW w:w="6799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</w:pPr>
            <w:r w:rsidRPr="003650B7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  <w:t>I have no doubt that ...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 (he will succeed.)</w:t>
            </w:r>
          </w:p>
        </w:tc>
        <w:tc>
          <w:tcPr>
            <w:tcW w:w="4536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</w:pP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Я не сомневаюсь, что…</w:t>
            </w:r>
          </w:p>
        </w:tc>
      </w:tr>
      <w:tr w:rsidR="003650B7" w:rsidRPr="003650B7" w:rsidTr="00C5224A">
        <w:tc>
          <w:tcPr>
            <w:tcW w:w="6799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</w:pPr>
            <w:r w:rsidRPr="003650B7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  <w:t>In my experience…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 xml:space="preserve"> (</w:t>
            </w:r>
            <w:proofErr w:type="gramStart"/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>very</w:t>
            </w:r>
            <w:proofErr w:type="gramEnd"/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 xml:space="preserve"> intelligent people can still make stupid mistakes.)</w:t>
            </w:r>
          </w:p>
        </w:tc>
        <w:tc>
          <w:tcPr>
            <w:tcW w:w="4536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</w:pP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По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 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моему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 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опыту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>…</w:t>
            </w:r>
          </w:p>
        </w:tc>
      </w:tr>
      <w:tr w:rsidR="003650B7" w:rsidRPr="003650B7" w:rsidTr="00C5224A">
        <w:tc>
          <w:tcPr>
            <w:tcW w:w="6799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</w:pPr>
            <w:r w:rsidRPr="003650B7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  <w:t>As far as I'm concerned…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 xml:space="preserve"> (</w:t>
            </w:r>
            <w:proofErr w:type="gramStart"/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>this</w:t>
            </w:r>
            <w:proofErr w:type="gramEnd"/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 xml:space="preserve"> is the best cake I have ever eaten.)</w:t>
            </w:r>
          </w:p>
        </w:tc>
        <w:tc>
          <w:tcPr>
            <w:tcW w:w="4536" w:type="dxa"/>
          </w:tcPr>
          <w:p w:rsidR="003650B7" w:rsidRPr="003650B7" w:rsidRDefault="003650B7" w:rsidP="004C79B3">
            <w:pPr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</w:pP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 xml:space="preserve">Что касается меня… </w:t>
            </w:r>
            <w:r w:rsidR="004C79B3" w:rsidRPr="004C79B3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 xml:space="preserve">   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Лично я считаю…</w:t>
            </w:r>
          </w:p>
        </w:tc>
      </w:tr>
    </w:tbl>
    <w:p w:rsidR="00C5224A" w:rsidRPr="004C79B3" w:rsidRDefault="00C5224A" w:rsidP="0042030F">
      <w:pPr>
        <w:rPr>
          <w:rFonts w:ascii="Nokia Sans S60" w:eastAsia="Century Gothic" w:hAnsi="Nokia Sans S60" w:cs="Nokia Sans S60"/>
          <w:b/>
          <w:sz w:val="10"/>
          <w:szCs w:val="20"/>
          <w:lang w:eastAsia="en-US"/>
        </w:rPr>
      </w:pPr>
    </w:p>
    <w:p w:rsidR="003650B7" w:rsidRPr="003650B7" w:rsidRDefault="003650B7" w:rsidP="0042030F">
      <w:pPr>
        <w:rPr>
          <w:rFonts w:ascii="Nokia Sans S60" w:eastAsia="Century Gothic" w:hAnsi="Nokia Sans S60" w:cs="Nokia Sans S60"/>
          <w:b/>
          <w:sz w:val="20"/>
          <w:szCs w:val="20"/>
          <w:lang w:val="en-US" w:eastAsia="en-US"/>
        </w:rPr>
      </w:pPr>
      <w:r w:rsidRPr="003650B7">
        <w:rPr>
          <w:rFonts w:ascii="Nokia Sans S60" w:eastAsia="Century Gothic" w:hAnsi="Nokia Sans S60" w:cs="Nokia Sans S60"/>
          <w:b/>
          <w:sz w:val="20"/>
          <w:szCs w:val="20"/>
          <w:lang w:val="en-US" w:eastAsia="en-US"/>
        </w:rPr>
        <w:t>2. CLARIFYING AN OPINION</w:t>
      </w:r>
    </w:p>
    <w:tbl>
      <w:tblPr>
        <w:tblStyle w:val="TableGrid"/>
        <w:tblW w:w="1133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658"/>
        <w:gridCol w:w="4677"/>
      </w:tblGrid>
      <w:tr w:rsidR="003650B7" w:rsidRPr="003650B7" w:rsidTr="00C5224A">
        <w:tc>
          <w:tcPr>
            <w:tcW w:w="6658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</w:pPr>
            <w:r w:rsidRPr="003650B7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  <w:t>By this I mean…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 xml:space="preserve"> (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>It's a great hotel! By this I mean that it has a good restaurant with a good breakfast)</w:t>
            </w:r>
          </w:p>
        </w:tc>
        <w:tc>
          <w:tcPr>
            <w:tcW w:w="4677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</w:pP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Под этим я имею в виду…</w:t>
            </w:r>
          </w:p>
        </w:tc>
      </w:tr>
      <w:tr w:rsidR="003650B7" w:rsidRPr="003650B7" w:rsidTr="00C5224A">
        <w:tc>
          <w:tcPr>
            <w:tcW w:w="6658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</w:pPr>
            <w:r w:rsidRPr="003650B7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  <w:t>To be (more) precise…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 (It's her 70th birthday soon, in March to be precise.)</w:t>
            </w:r>
          </w:p>
        </w:tc>
        <w:tc>
          <w:tcPr>
            <w:tcW w:w="4677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</w:pPr>
            <w:proofErr w:type="spellStart"/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>Точнее</w:t>
            </w:r>
            <w:proofErr w:type="spellEnd"/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>говоря</w:t>
            </w:r>
            <w:proofErr w:type="spellEnd"/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>…</w:t>
            </w:r>
          </w:p>
        </w:tc>
      </w:tr>
      <w:tr w:rsidR="003650B7" w:rsidRPr="003650B7" w:rsidTr="00C5224A">
        <w:tc>
          <w:tcPr>
            <w:tcW w:w="6658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</w:pPr>
            <w:r w:rsidRPr="003650B7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  <w:t>That is to say…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 (three days from now, that is to say on Friday)</w:t>
            </w:r>
          </w:p>
        </w:tc>
        <w:tc>
          <w:tcPr>
            <w:tcW w:w="4677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</w:pP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Другими словами… Иначе говоря…</w:t>
            </w:r>
          </w:p>
        </w:tc>
      </w:tr>
    </w:tbl>
    <w:p w:rsidR="003650B7" w:rsidRPr="004C79B3" w:rsidRDefault="003650B7" w:rsidP="0042030F">
      <w:pPr>
        <w:rPr>
          <w:rFonts w:ascii="Nokia Sans S60" w:eastAsia="Century Gothic" w:hAnsi="Nokia Sans S60" w:cs="Nokia Sans S60"/>
          <w:sz w:val="10"/>
          <w:szCs w:val="20"/>
          <w:lang w:val="en-US" w:eastAsia="en-US"/>
        </w:rPr>
      </w:pPr>
    </w:p>
    <w:p w:rsidR="003650B7" w:rsidRPr="003650B7" w:rsidRDefault="003650B7" w:rsidP="0042030F">
      <w:pPr>
        <w:rPr>
          <w:rFonts w:ascii="Nokia Sans S60" w:eastAsia="Century Gothic" w:hAnsi="Nokia Sans S60" w:cs="Nokia Sans S60"/>
          <w:sz w:val="20"/>
          <w:szCs w:val="20"/>
          <w:lang w:val="en-GB" w:eastAsia="en-US"/>
        </w:rPr>
      </w:pPr>
      <w:r w:rsidRPr="003650B7">
        <w:rPr>
          <w:rFonts w:ascii="Nokia Sans S60" w:eastAsia="Century Gothic" w:hAnsi="Nokia Sans S60" w:cs="Nokia Sans S60"/>
          <w:b/>
          <w:sz w:val="20"/>
          <w:szCs w:val="20"/>
          <w:lang w:val="en-GB" w:eastAsia="en-US"/>
        </w:rPr>
        <w:t>3. GENERAL POINT OF VIEW</w:t>
      </w:r>
      <w:r w:rsidR="00A134BA">
        <w:rPr>
          <w:rFonts w:ascii="Nokia Sans S60" w:eastAsia="Century Gothic" w:hAnsi="Nokia Sans S60" w:cs="Nokia Sans S60"/>
          <w:b/>
          <w:sz w:val="20"/>
          <w:szCs w:val="20"/>
          <w:lang w:val="en-GB" w:eastAsia="en-US"/>
        </w:rPr>
        <w:t xml:space="preserve"> </w:t>
      </w:r>
      <w:r w:rsidR="00A134BA">
        <w:rPr>
          <w:rFonts w:ascii="Nokia Sans S60" w:eastAsia="Century Gothic" w:hAnsi="Nokia Sans S60" w:cs="Nokia Sans S60"/>
          <w:b/>
          <w:sz w:val="20"/>
          <w:szCs w:val="20"/>
          <w:lang w:val="en-GB" w:eastAsia="en-US"/>
        </w:rPr>
        <w:tab/>
      </w:r>
      <w:r w:rsidRPr="003650B7">
        <w:rPr>
          <w:rFonts w:ascii="Nokia Sans S60" w:eastAsia="Century Gothic" w:hAnsi="Nokia Sans S60" w:cs="Nokia Sans S60"/>
          <w:sz w:val="20"/>
          <w:szCs w:val="20"/>
          <w:lang w:val="en-GB" w:eastAsia="en-US"/>
        </w:rPr>
        <w:t>We use these phrases to express a point of view that is generally thought by people:</w:t>
      </w:r>
    </w:p>
    <w:tbl>
      <w:tblPr>
        <w:tblStyle w:val="TableGrid"/>
        <w:tblW w:w="1133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075"/>
        <w:gridCol w:w="3260"/>
      </w:tblGrid>
      <w:tr w:rsidR="003650B7" w:rsidRPr="003650B7" w:rsidTr="00A134BA">
        <w:tc>
          <w:tcPr>
            <w:tcW w:w="8075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</w:pPr>
            <w:r w:rsidRPr="003650B7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  <w:t xml:space="preserve">It is thought that... 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>(Mozart was the greatest composer)</w:t>
            </w:r>
          </w:p>
        </w:tc>
        <w:tc>
          <w:tcPr>
            <w:tcW w:w="3260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</w:pP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Принято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 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думать, что…</w:t>
            </w:r>
          </w:p>
        </w:tc>
      </w:tr>
      <w:tr w:rsidR="003650B7" w:rsidRPr="003650B7" w:rsidTr="00A134BA">
        <w:tc>
          <w:tcPr>
            <w:tcW w:w="8075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</w:pPr>
            <w:r w:rsidRPr="003650B7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  <w:t xml:space="preserve">Some people say </w:t>
            </w:r>
            <w:r w:rsidRPr="003650B7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  <w:t>/</w:t>
            </w:r>
            <w:r w:rsidRPr="003650B7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  <w:t xml:space="preserve"> argue that...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 xml:space="preserve"> (</w:t>
            </w:r>
            <w:proofErr w:type="gramStart"/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>the</w:t>
            </w:r>
            <w:proofErr w:type="gramEnd"/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 xml:space="preserve"> government should give every unemployed person a mobile phone.)</w:t>
            </w:r>
          </w:p>
        </w:tc>
        <w:tc>
          <w:tcPr>
            <w:tcW w:w="3260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</w:pP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Некоторые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 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говорят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>/</w:t>
            </w:r>
            <w:proofErr w:type="spellStart"/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>утверждают</w:t>
            </w:r>
            <w:proofErr w:type="spellEnd"/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, 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что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>…</w:t>
            </w:r>
          </w:p>
        </w:tc>
      </w:tr>
      <w:tr w:rsidR="003650B7" w:rsidRPr="003650B7" w:rsidTr="00A134BA">
        <w:tc>
          <w:tcPr>
            <w:tcW w:w="8075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</w:pPr>
            <w:r w:rsidRPr="003650B7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  <w:t>It is considered... + adjective + an infinitive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 xml:space="preserve"> (It is considered rude to smoke on the train.)</w:t>
            </w:r>
          </w:p>
        </w:tc>
        <w:tc>
          <w:tcPr>
            <w:tcW w:w="3260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</w:pP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Считается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… </w:t>
            </w:r>
          </w:p>
        </w:tc>
      </w:tr>
      <w:tr w:rsidR="003650B7" w:rsidRPr="003650B7" w:rsidTr="00A134BA">
        <w:tc>
          <w:tcPr>
            <w:tcW w:w="8075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</w:pPr>
            <w:r w:rsidRPr="003650B7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  <w:t>It is generally accepted that...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 xml:space="preserve"> (cigarette smoking causes heart disease)</w:t>
            </w:r>
          </w:p>
        </w:tc>
        <w:tc>
          <w:tcPr>
            <w:tcW w:w="3260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</w:pP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Общепринято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>думать</w:t>
            </w:r>
            <w:proofErr w:type="spellEnd"/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, что…</w:t>
            </w:r>
          </w:p>
        </w:tc>
      </w:tr>
      <w:tr w:rsidR="003650B7" w:rsidRPr="003650B7" w:rsidTr="00A134BA">
        <w:tc>
          <w:tcPr>
            <w:tcW w:w="8075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</w:pPr>
            <w:r w:rsidRPr="003650B7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  <w:t>Admittedly…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 xml:space="preserve"> 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>(</w:t>
            </w:r>
            <w:proofErr w:type="gramStart"/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>this</w:t>
            </w:r>
            <w:proofErr w:type="gramEnd"/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 shampoo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 xml:space="preserve"> is rather expensive but you don't need to use much.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3260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</w:pP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 xml:space="preserve">Нужно признать, что… </w:t>
            </w:r>
          </w:p>
        </w:tc>
      </w:tr>
      <w:tr w:rsidR="003650B7" w:rsidRPr="003650B7" w:rsidTr="00A134BA">
        <w:tc>
          <w:tcPr>
            <w:tcW w:w="8075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</w:pPr>
            <w:r w:rsidRPr="003650B7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  <w:t>While…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 (I am willing to help, I don’t think I should.)</w:t>
            </w:r>
          </w:p>
        </w:tc>
        <w:tc>
          <w:tcPr>
            <w:tcW w:w="3260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</w:pP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 xml:space="preserve">В то время как… Хотя… </w:t>
            </w:r>
          </w:p>
        </w:tc>
      </w:tr>
    </w:tbl>
    <w:p w:rsidR="003650B7" w:rsidRPr="004C79B3" w:rsidRDefault="003650B7" w:rsidP="0042030F">
      <w:pPr>
        <w:rPr>
          <w:rFonts w:ascii="Nokia Sans S60" w:eastAsia="Century Gothic" w:hAnsi="Nokia Sans S60" w:cs="Nokia Sans S60"/>
          <w:sz w:val="10"/>
          <w:szCs w:val="20"/>
          <w:lang w:eastAsia="en-US"/>
        </w:rPr>
      </w:pPr>
    </w:p>
    <w:p w:rsidR="003650B7" w:rsidRPr="003650B7" w:rsidRDefault="003650B7" w:rsidP="0042030F">
      <w:pPr>
        <w:rPr>
          <w:rFonts w:ascii="Nokia Sans S60" w:eastAsia="Century Gothic" w:hAnsi="Nokia Sans S60" w:cs="Nokia Sans S60"/>
          <w:b/>
          <w:sz w:val="20"/>
          <w:szCs w:val="20"/>
          <w:lang w:val="en-GB" w:eastAsia="en-US"/>
        </w:rPr>
      </w:pPr>
      <w:r w:rsidRPr="003650B7">
        <w:rPr>
          <w:rFonts w:ascii="Nokia Sans S60" w:eastAsia="Century Gothic" w:hAnsi="Nokia Sans S60" w:cs="Nokia Sans S60"/>
          <w:b/>
          <w:sz w:val="20"/>
          <w:szCs w:val="20"/>
          <w:lang w:val="en-GB" w:eastAsia="en-US"/>
        </w:rPr>
        <w:t>4. AGREEING WITH AN OPINION</w:t>
      </w:r>
      <w:r w:rsidRPr="003650B7">
        <w:rPr>
          <w:rFonts w:ascii="Nokia Sans S60" w:eastAsia="Century Gothic" w:hAnsi="Nokia Sans S60" w:cs="Nokia Sans S60"/>
          <w:sz w:val="20"/>
          <w:szCs w:val="20"/>
          <w:lang w:val="en-GB" w:eastAsia="en-US"/>
        </w:rPr>
        <w:t xml:space="preserve"> </w:t>
      </w:r>
    </w:p>
    <w:tbl>
      <w:tblPr>
        <w:tblStyle w:val="TableGrid"/>
        <w:tblW w:w="1133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6520"/>
      </w:tblGrid>
      <w:tr w:rsidR="003650B7" w:rsidRPr="003650B7" w:rsidTr="004C79B3">
        <w:tc>
          <w:tcPr>
            <w:tcW w:w="4815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</w:pPr>
            <w:r w:rsidRPr="003650B7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  <w:t>That's a good point.</w:t>
            </w:r>
          </w:p>
        </w:tc>
        <w:tc>
          <w:tcPr>
            <w:tcW w:w="6520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</w:pP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Это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 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хорошая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 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мысль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>.</w:t>
            </w:r>
          </w:p>
        </w:tc>
      </w:tr>
      <w:tr w:rsidR="003650B7" w:rsidRPr="003650B7" w:rsidTr="004C79B3">
        <w:tc>
          <w:tcPr>
            <w:tcW w:w="4815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</w:pPr>
            <w:r w:rsidRPr="003650B7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  <w:t>Exactly.</w:t>
            </w:r>
          </w:p>
        </w:tc>
        <w:tc>
          <w:tcPr>
            <w:tcW w:w="6520" w:type="dxa"/>
          </w:tcPr>
          <w:p w:rsidR="003650B7" w:rsidRPr="003650B7" w:rsidRDefault="004C79B3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</w:pPr>
            <w:r w:rsidRPr="003650B7">
              <w:rPr>
                <w:rFonts w:ascii="Nokia Sans S60" w:eastAsia="Century Gothic" w:hAnsi="Nokia Sans S60" w:cs="Nokia Sans S60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704320" behindDoc="0" locked="0" layoutInCell="1" allowOverlap="1" wp14:anchorId="0161BB9C" wp14:editId="1D66FD75">
                  <wp:simplePos x="0" y="0"/>
                  <wp:positionH relativeFrom="column">
                    <wp:posOffset>3216779</wp:posOffset>
                  </wp:positionH>
                  <wp:positionV relativeFrom="paragraph">
                    <wp:posOffset>-336418</wp:posOffset>
                  </wp:positionV>
                  <wp:extent cx="788933" cy="788933"/>
                  <wp:effectExtent l="0" t="0" r="0" b="0"/>
                  <wp:wrapNone/>
                  <wp:docPr id="7" name="Picture 7" descr="Royalty-Free (RF) sky blue collection Clipart Illustration #30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oyalty-Free (RF) sky blue collection Clipart Illustration #3039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6136"/>
                          <a:stretch/>
                        </pic:blipFill>
                        <pic:spPr bwMode="auto">
                          <a:xfrm>
                            <a:off x="0" y="0"/>
                            <a:ext cx="788933" cy="788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650B7" w:rsidRPr="003650B7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Точно</w:t>
            </w:r>
            <w:r w:rsidR="003650B7"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>.</w:t>
            </w:r>
          </w:p>
        </w:tc>
      </w:tr>
      <w:tr w:rsidR="003650B7" w:rsidRPr="003650B7" w:rsidTr="004C79B3">
        <w:tc>
          <w:tcPr>
            <w:tcW w:w="4815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</w:pPr>
            <w:r w:rsidRPr="003650B7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  <w:t>I'd go along with that.</w:t>
            </w:r>
          </w:p>
        </w:tc>
        <w:tc>
          <w:tcPr>
            <w:tcW w:w="6520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</w:pP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Я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 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согласен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 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с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 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этим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>.</w:t>
            </w:r>
          </w:p>
        </w:tc>
      </w:tr>
      <w:tr w:rsidR="003650B7" w:rsidRPr="003650B7" w:rsidTr="004C79B3">
        <w:tc>
          <w:tcPr>
            <w:tcW w:w="4815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</w:pPr>
            <w:r w:rsidRPr="003650B7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  <w:t>I agree with you entirely.</w:t>
            </w:r>
          </w:p>
        </w:tc>
        <w:tc>
          <w:tcPr>
            <w:tcW w:w="6520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</w:pP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Я полностью согласен с вами.</w:t>
            </w:r>
          </w:p>
        </w:tc>
      </w:tr>
      <w:tr w:rsidR="003650B7" w:rsidRPr="003650B7" w:rsidTr="004C79B3">
        <w:tc>
          <w:tcPr>
            <w:tcW w:w="4815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</w:pPr>
            <w:r w:rsidRPr="003650B7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  <w:t>That's just what I was thinking.</w:t>
            </w:r>
          </w:p>
        </w:tc>
        <w:tc>
          <w:tcPr>
            <w:tcW w:w="6520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</w:pP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Это именно то, что я думал.</w:t>
            </w:r>
          </w:p>
        </w:tc>
      </w:tr>
      <w:tr w:rsidR="003650B7" w:rsidRPr="003650B7" w:rsidTr="004C79B3">
        <w:tc>
          <w:tcPr>
            <w:tcW w:w="4815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</w:pPr>
            <w:r w:rsidRPr="003650B7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  <w:t>I couldn't agree more.</w:t>
            </w:r>
          </w:p>
        </w:tc>
        <w:tc>
          <w:tcPr>
            <w:tcW w:w="6520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</w:pP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Совершенно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 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с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 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вами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 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согласен</w:t>
            </w: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. </w:t>
            </w:r>
          </w:p>
        </w:tc>
      </w:tr>
    </w:tbl>
    <w:p w:rsidR="003650B7" w:rsidRPr="004C79B3" w:rsidRDefault="003650B7" w:rsidP="0042030F">
      <w:pPr>
        <w:rPr>
          <w:rFonts w:ascii="Nokia Sans S60" w:eastAsia="Century Gothic" w:hAnsi="Nokia Sans S60" w:cs="Nokia Sans S60"/>
          <w:sz w:val="10"/>
          <w:szCs w:val="20"/>
          <w:lang w:val="en-GB" w:eastAsia="en-US"/>
        </w:rPr>
      </w:pPr>
    </w:p>
    <w:p w:rsidR="003650B7" w:rsidRPr="003650B7" w:rsidRDefault="003650B7" w:rsidP="0042030F">
      <w:pPr>
        <w:rPr>
          <w:rFonts w:ascii="Nokia Sans S60" w:eastAsia="Century Gothic" w:hAnsi="Nokia Sans S60" w:cs="Nokia Sans S60"/>
          <w:b/>
          <w:sz w:val="20"/>
          <w:szCs w:val="20"/>
          <w:lang w:val="en-GB" w:eastAsia="en-US"/>
        </w:rPr>
      </w:pPr>
      <w:r w:rsidRPr="003650B7">
        <w:rPr>
          <w:rFonts w:ascii="Nokia Sans S60" w:eastAsia="Century Gothic" w:hAnsi="Nokia Sans S60" w:cs="Nokia Sans S60"/>
          <w:b/>
          <w:sz w:val="20"/>
          <w:szCs w:val="20"/>
          <w:lang w:val="en-GB" w:eastAsia="en-US"/>
        </w:rPr>
        <w:t>5. DISAGREEING WITH AN OPINION</w:t>
      </w:r>
    </w:p>
    <w:tbl>
      <w:tblPr>
        <w:tblStyle w:val="TableGrid"/>
        <w:tblW w:w="1133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6520"/>
      </w:tblGrid>
      <w:tr w:rsidR="003650B7" w:rsidRPr="003650B7" w:rsidTr="004C79B3">
        <w:tc>
          <w:tcPr>
            <w:tcW w:w="4815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</w:pPr>
            <w:r w:rsidRPr="003650B7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  <w:t>That's not entirely true.</w:t>
            </w:r>
          </w:p>
        </w:tc>
        <w:tc>
          <w:tcPr>
            <w:tcW w:w="6520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</w:pPr>
            <w:proofErr w:type="spellStart"/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>Это</w:t>
            </w:r>
            <w:proofErr w:type="spellEnd"/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 xml:space="preserve"> </w:t>
            </w:r>
            <w:proofErr w:type="spellStart"/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>не</w:t>
            </w:r>
            <w:proofErr w:type="spellEnd"/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 xml:space="preserve"> </w:t>
            </w:r>
            <w:proofErr w:type="spellStart"/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>совсем</w:t>
            </w:r>
            <w:proofErr w:type="spellEnd"/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 xml:space="preserve"> </w:t>
            </w:r>
            <w:proofErr w:type="spellStart"/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>верно</w:t>
            </w:r>
            <w:proofErr w:type="spellEnd"/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 xml:space="preserve">. </w:t>
            </w:r>
          </w:p>
        </w:tc>
      </w:tr>
      <w:tr w:rsidR="003650B7" w:rsidRPr="003650B7" w:rsidTr="004C79B3">
        <w:tc>
          <w:tcPr>
            <w:tcW w:w="4815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</w:pPr>
            <w:r w:rsidRPr="003650B7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  <w:t>On the contrary…</w:t>
            </w:r>
          </w:p>
        </w:tc>
        <w:tc>
          <w:tcPr>
            <w:tcW w:w="6520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</w:pP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Наоборот, …</w:t>
            </w:r>
          </w:p>
        </w:tc>
      </w:tr>
      <w:tr w:rsidR="003650B7" w:rsidRPr="003650B7" w:rsidTr="004C79B3">
        <w:tc>
          <w:tcPr>
            <w:tcW w:w="4815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</w:pPr>
            <w:r w:rsidRPr="003650B7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  <w:t>I'm sorry to disagree with you, but…</w:t>
            </w:r>
          </w:p>
        </w:tc>
        <w:tc>
          <w:tcPr>
            <w:tcW w:w="6520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</w:pP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Мне очень жаль не соглашаться с вами, но…</w:t>
            </w:r>
          </w:p>
        </w:tc>
      </w:tr>
      <w:tr w:rsidR="003650B7" w:rsidRPr="003650B7" w:rsidTr="004C79B3">
        <w:tc>
          <w:tcPr>
            <w:tcW w:w="4815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</w:pPr>
            <w:r w:rsidRPr="003650B7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  <w:t>Yes, but don't you think that…</w:t>
            </w:r>
          </w:p>
        </w:tc>
        <w:tc>
          <w:tcPr>
            <w:tcW w:w="6520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</w:pP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Да, но не думаете ли вы…</w:t>
            </w:r>
          </w:p>
        </w:tc>
      </w:tr>
      <w:tr w:rsidR="003650B7" w:rsidRPr="003650B7" w:rsidTr="004C79B3">
        <w:tc>
          <w:tcPr>
            <w:tcW w:w="4815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</w:pPr>
            <w:r w:rsidRPr="003650B7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  <w:t>I'm afraid I have to disagree.</w:t>
            </w:r>
          </w:p>
        </w:tc>
        <w:tc>
          <w:tcPr>
            <w:tcW w:w="6520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</w:pP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Боюсь, что мне придется не согласиться.</w:t>
            </w:r>
          </w:p>
        </w:tc>
      </w:tr>
      <w:tr w:rsidR="003650B7" w:rsidRPr="003650B7" w:rsidTr="004C79B3">
        <w:tc>
          <w:tcPr>
            <w:tcW w:w="4815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</w:pPr>
            <w:r w:rsidRPr="003650B7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  <w:t>I'm not so sure about that.</w:t>
            </w:r>
          </w:p>
        </w:tc>
        <w:tc>
          <w:tcPr>
            <w:tcW w:w="6520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</w:pP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 xml:space="preserve">Я не очень в этом уверен. </w:t>
            </w:r>
          </w:p>
        </w:tc>
      </w:tr>
      <w:tr w:rsidR="003650B7" w:rsidRPr="003650B7" w:rsidTr="004C79B3">
        <w:tc>
          <w:tcPr>
            <w:tcW w:w="4815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</w:pPr>
            <w:r w:rsidRPr="003650B7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  <w:t>That's not the same thing at all.</w:t>
            </w:r>
          </w:p>
        </w:tc>
        <w:tc>
          <w:tcPr>
            <w:tcW w:w="6520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</w:pP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Но это совсем не одно и то же!</w:t>
            </w:r>
          </w:p>
        </w:tc>
      </w:tr>
      <w:tr w:rsidR="003650B7" w:rsidRPr="003650B7" w:rsidTr="004C79B3">
        <w:tc>
          <w:tcPr>
            <w:tcW w:w="4815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</w:pPr>
            <w:r w:rsidRPr="003650B7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  <w:t>Nonsense!</w:t>
            </w:r>
          </w:p>
        </w:tc>
        <w:tc>
          <w:tcPr>
            <w:tcW w:w="6520" w:type="dxa"/>
          </w:tcPr>
          <w:p w:rsidR="003650B7" w:rsidRPr="003650B7" w:rsidRDefault="003650B7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</w:pPr>
            <w:r w:rsidRPr="003650B7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Чепуха!</w:t>
            </w:r>
          </w:p>
        </w:tc>
      </w:tr>
    </w:tbl>
    <w:p w:rsidR="003650B7" w:rsidRPr="00820897" w:rsidRDefault="003650B7" w:rsidP="0042030F">
      <w:pPr>
        <w:rPr>
          <w:rFonts w:ascii="Nokia Sans S60" w:hAnsi="Nokia Sans S60" w:cs="Nokia Sans S60"/>
          <w:sz w:val="10"/>
          <w:szCs w:val="20"/>
        </w:rPr>
      </w:pPr>
    </w:p>
    <w:p w:rsidR="00252915" w:rsidRPr="0042030F" w:rsidRDefault="00252915" w:rsidP="0042030F">
      <w:pPr>
        <w:rPr>
          <w:rFonts w:ascii="Nokia Sans S60" w:eastAsia="Century Gothic" w:hAnsi="Nokia Sans S60" w:cs="Nokia Sans S60"/>
          <w:b/>
          <w:sz w:val="20"/>
          <w:szCs w:val="20"/>
          <w:lang w:val="en-GB" w:eastAsia="en-US"/>
        </w:rPr>
      </w:pPr>
      <w:r w:rsidRPr="0042030F">
        <w:rPr>
          <w:rFonts w:ascii="Nokia Sans S60" w:eastAsia="Century Gothic" w:hAnsi="Nokia Sans S60" w:cs="Nokia Sans S60"/>
          <w:b/>
          <w:sz w:val="20"/>
          <w:szCs w:val="20"/>
          <w:lang w:val="en-GB" w:eastAsia="en-US"/>
        </w:rPr>
        <w:t>CONDITIONALS</w:t>
      </w:r>
    </w:p>
    <w:tbl>
      <w:tblPr>
        <w:tblW w:w="11340" w:type="dxa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37"/>
        <w:gridCol w:w="4654"/>
        <w:gridCol w:w="5415"/>
      </w:tblGrid>
      <w:tr w:rsidR="00252915" w:rsidRPr="0042030F" w:rsidTr="008635D5">
        <w:tc>
          <w:tcPr>
            <w:tcW w:w="1271" w:type="dxa"/>
            <w:gridSpan w:val="2"/>
            <w:shd w:val="clear" w:color="auto" w:fill="E9F6D0" w:themeFill="accent1" w:themeFillTint="33"/>
          </w:tcPr>
          <w:p w:rsidR="00252915" w:rsidRPr="0042030F" w:rsidRDefault="00252915" w:rsidP="0042030F">
            <w:pPr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  <w:t>Name:</w:t>
            </w:r>
          </w:p>
        </w:tc>
        <w:tc>
          <w:tcPr>
            <w:tcW w:w="10069" w:type="dxa"/>
            <w:gridSpan w:val="2"/>
            <w:shd w:val="clear" w:color="auto" w:fill="E9F6D0" w:themeFill="accent1" w:themeFillTint="33"/>
          </w:tcPr>
          <w:p w:rsidR="00252915" w:rsidRPr="0042030F" w:rsidRDefault="00252915" w:rsidP="0042030F">
            <w:pPr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  <w:t>Zero Conditional</w:t>
            </w:r>
          </w:p>
        </w:tc>
      </w:tr>
      <w:tr w:rsidR="00252915" w:rsidRPr="00CF1A91" w:rsidTr="008635D5">
        <w:tc>
          <w:tcPr>
            <w:tcW w:w="1271" w:type="dxa"/>
            <w:gridSpan w:val="2"/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  <w:t>Rule:</w:t>
            </w:r>
          </w:p>
        </w:tc>
        <w:tc>
          <w:tcPr>
            <w:tcW w:w="10069" w:type="dxa"/>
            <w:gridSpan w:val="2"/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>We use Zero Conditional for facts, or something that is always true.</w:t>
            </w:r>
            <w:r w:rsidRPr="0042030F"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US" w:eastAsia="en-US"/>
              </w:rPr>
              <w:t xml:space="preserve"> </w:t>
            </w:r>
          </w:p>
          <w:p w:rsidR="00252915" w:rsidRPr="0042030F" w:rsidRDefault="00252915" w:rsidP="0042030F">
            <w:pPr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US" w:eastAsia="en-US"/>
              </w:rPr>
              <w:t>If it's a holiday, the store is closed</w:t>
            </w:r>
            <w:proofErr w:type="gramStart"/>
            <w:r w:rsidRPr="0042030F"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US" w:eastAsia="en-US"/>
              </w:rPr>
              <w:t xml:space="preserve">.      </w:t>
            </w:r>
            <w:proofErr w:type="gramEnd"/>
            <w:r w:rsidRPr="0042030F"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US" w:eastAsia="en-US"/>
              </w:rPr>
              <w:t>If people eat too much, they get fat.</w:t>
            </w:r>
          </w:p>
        </w:tc>
      </w:tr>
      <w:tr w:rsidR="004C79B3" w:rsidRPr="00CF1A91" w:rsidTr="008635D5">
        <w:tc>
          <w:tcPr>
            <w:tcW w:w="1271" w:type="dxa"/>
            <w:gridSpan w:val="2"/>
            <w:shd w:val="clear" w:color="auto" w:fill="auto"/>
          </w:tcPr>
          <w:p w:rsidR="004C79B3" w:rsidRPr="0042030F" w:rsidRDefault="00820897" w:rsidP="0042030F">
            <w:pPr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entury Gothic" w:hAnsi="Nokia Sans S60" w:cs="Nokia Sans S6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D8C61B9" wp14:editId="1D8DE42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1221740</wp:posOffset>
                      </wp:positionV>
                      <wp:extent cx="890905" cy="690880"/>
                      <wp:effectExtent l="0" t="0" r="23495" b="13970"/>
                      <wp:wrapNone/>
                      <wp:docPr id="66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0905" cy="690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5C73" w:rsidRPr="00E9647B" w:rsidRDefault="00D35C73" w:rsidP="00252915">
                                  <w:pPr>
                                    <w:rPr>
                                      <w:rFonts w:ascii="Nokia Sans S60" w:hAnsi="Nokia Sans S60" w:cs="Nokia Sans S60"/>
                                      <w:sz w:val="20"/>
                                    </w:rPr>
                                  </w:pPr>
                                  <w:r w:rsidRPr="00E9647B">
                                    <w:rPr>
                                      <w:rFonts w:ascii="Nokia Sans S60" w:hAnsi="Nokia Sans S60" w:cs="Nokia Sans S60"/>
                                      <w:sz w:val="20"/>
                                    </w:rPr>
                                    <w:t xml:space="preserve">Разницы в употреблении нет.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8C61B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6" o:spid="_x0000_s1026" type="#_x0000_t202" style="position:absolute;margin-left:1.75pt;margin-top:96.2pt;width:70.15pt;height:5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">
                      <v:textbox>
                        <w:txbxContent>
                          <w:p w:rsidR="00D35C73" w:rsidRPr="00E9647B" w:rsidRDefault="00D35C73" w:rsidP="00252915">
                            <w:pPr>
                              <w:rPr>
                                <w:rFonts w:ascii="Nokia Sans S60" w:hAnsi="Nokia Sans S60" w:cs="Nokia Sans S60"/>
                                <w:sz w:val="20"/>
                              </w:rPr>
                            </w:pPr>
                            <w:r w:rsidRPr="00E9647B">
                              <w:rPr>
                                <w:rFonts w:ascii="Nokia Sans S60" w:hAnsi="Nokia Sans S60" w:cs="Nokia Sans S60"/>
                                <w:sz w:val="20"/>
                              </w:rPr>
                              <w:t xml:space="preserve">Разницы в употреблении нет.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2030F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  <w:t>Structure</w:t>
            </w:r>
          </w:p>
        </w:tc>
        <w:tc>
          <w:tcPr>
            <w:tcW w:w="10069" w:type="dxa"/>
            <w:gridSpan w:val="2"/>
            <w:shd w:val="clear" w:color="auto" w:fill="auto"/>
          </w:tcPr>
          <w:p w:rsidR="00820897" w:rsidRPr="0042030F" w:rsidRDefault="00820897" w:rsidP="00820897">
            <w:pPr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US" w:eastAsia="en-US"/>
              </w:rPr>
            </w:pPr>
            <w:r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>1</w:t>
            </w:r>
            <w:r w:rsidRPr="0042030F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. </w:t>
            </w:r>
            <w:r w:rsidRPr="0042030F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  <w:t>Present Simple</w:t>
            </w:r>
            <w:r w:rsidRPr="0042030F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 is used in the result sentence. </w:t>
            </w:r>
            <w:r w:rsidRPr="0042030F"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US" w:eastAsia="en-US"/>
              </w:rPr>
              <w:t>If you are happy, you smile.</w:t>
            </w:r>
          </w:p>
          <w:p w:rsidR="00820897" w:rsidRPr="0042030F" w:rsidRDefault="00820897" w:rsidP="00820897">
            <w:pPr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2. You can use </w:t>
            </w:r>
            <w:r w:rsidRPr="0042030F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  <w:t>modals</w:t>
            </w:r>
            <w:r w:rsidRPr="0042030F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 (can, should, might, must…) in the result sentence.</w:t>
            </w:r>
          </w:p>
          <w:p w:rsidR="00820897" w:rsidRPr="0042030F" w:rsidRDefault="00820897" w:rsidP="00820897">
            <w:pPr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US" w:eastAsia="en-US"/>
              </w:rPr>
              <w:t>If the alarm goes off, we should leave the building.</w:t>
            </w:r>
            <w:r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US" w:eastAsia="en-US"/>
              </w:rPr>
              <w:t xml:space="preserve">           </w:t>
            </w:r>
          </w:p>
          <w:p w:rsidR="00820897" w:rsidRPr="0042030F" w:rsidRDefault="00820897" w:rsidP="00820897">
            <w:pPr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US" w:eastAsia="en-US"/>
              </w:rPr>
              <w:t xml:space="preserve">If it’s rainy and sunny at the same time, you can often see a rainbow.                                    </w:t>
            </w:r>
          </w:p>
          <w:p w:rsidR="00820897" w:rsidRPr="0042030F" w:rsidRDefault="00820897" w:rsidP="00820897">
            <w:pPr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3. You can use the </w:t>
            </w:r>
            <w:r w:rsidRPr="0042030F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  <w:t>imperative</w:t>
            </w:r>
            <w:r w:rsidRPr="0042030F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 in the result sentence to give instructions and commands that depend on a condition.  </w:t>
            </w:r>
          </w:p>
          <w:p w:rsidR="00820897" w:rsidRDefault="00820897" w:rsidP="0042030F">
            <w:pPr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entury Gothic" w:hAnsi="Nokia Sans S60" w:cs="Nokia Sans S6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7758B5F" wp14:editId="23709CFF">
                      <wp:simplePos x="0" y="0"/>
                      <wp:positionH relativeFrom="column">
                        <wp:posOffset>-187960</wp:posOffset>
                      </wp:positionH>
                      <wp:positionV relativeFrom="paragraph">
                        <wp:posOffset>227965</wp:posOffset>
                      </wp:positionV>
                      <wp:extent cx="593725" cy="237490"/>
                      <wp:effectExtent l="0" t="0" r="73025" b="67310"/>
                      <wp:wrapNone/>
                      <wp:docPr id="62" name="Straight Arrow Connector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725" cy="2374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806AA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2" o:spid="_x0000_s1026" type="#_x0000_t32" style="position:absolute;margin-left:-14.8pt;margin-top:17.95pt;width:46.75pt;height:18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">
                      <v:stroke endarrow="block"/>
                    </v:shape>
                  </w:pict>
                </mc:Fallback>
              </mc:AlternateContent>
            </w:r>
            <w:r w:rsidRPr="0042030F"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US" w:eastAsia="en-US"/>
              </w:rPr>
              <w:t>If you drink, don’t drive</w:t>
            </w:r>
            <w:proofErr w:type="gramStart"/>
            <w:r w:rsidRPr="0042030F"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US" w:eastAsia="en-US"/>
              </w:rPr>
              <w:t xml:space="preserve">.  </w:t>
            </w:r>
            <w:proofErr w:type="gramEnd"/>
            <w:r w:rsidRPr="0042030F"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US" w:eastAsia="en-US"/>
              </w:rPr>
              <w:t>If you go to Lo</w:t>
            </w:r>
            <w:r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US" w:eastAsia="en-US"/>
              </w:rPr>
              <w:t>ndon, have some fish and chips.</w:t>
            </w:r>
          </w:p>
          <w:p w:rsidR="00820897" w:rsidRDefault="00820897" w:rsidP="0042030F">
            <w:pPr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entury Gothic" w:hAnsi="Nokia Sans S60" w:cs="Nokia Sans S6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243A22D" wp14:editId="67B17362">
                      <wp:simplePos x="0" y="0"/>
                      <wp:positionH relativeFrom="column">
                        <wp:posOffset>273685</wp:posOffset>
                      </wp:positionH>
                      <wp:positionV relativeFrom="paragraph">
                        <wp:posOffset>158750</wp:posOffset>
                      </wp:positionV>
                      <wp:extent cx="2338070" cy="621030"/>
                      <wp:effectExtent l="19050" t="19050" r="24130" b="26670"/>
                      <wp:wrapNone/>
                      <wp:docPr id="63" name="Rounded 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8070" cy="62103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31750">
                                <a:solidFill>
                                  <a:srgbClr val="70AD47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35C73" w:rsidRPr="00017F42" w:rsidRDefault="00D35C73" w:rsidP="00252915">
                                  <w:pPr>
                                    <w:rPr>
                                      <w:rFonts w:ascii="Nokia Sans S60" w:hAnsi="Nokia Sans S60" w:cs="Nokia Sans S60"/>
                                      <w:sz w:val="20"/>
                                      <w:lang w:val="en-US"/>
                                    </w:rPr>
                                  </w:pPr>
                                  <w:r w:rsidRPr="00017F42">
                                    <w:rPr>
                                      <w:rFonts w:ascii="Nokia Sans S60" w:hAnsi="Nokia Sans S60" w:cs="Nokia Sans S60"/>
                                      <w:b/>
                                      <w:sz w:val="20"/>
                                      <w:lang w:val="en-US"/>
                                    </w:rPr>
                                    <w:t xml:space="preserve">If </w:t>
                                  </w:r>
                                  <w:r w:rsidRPr="00017F42">
                                    <w:rPr>
                                      <w:rFonts w:ascii="Nokia Sans S60" w:hAnsi="Nokia Sans S60" w:cs="Nokia Sans S60"/>
                                      <w:sz w:val="20"/>
                                      <w:lang w:val="en-US"/>
                                    </w:rPr>
                                    <w:t>+ Present Simple</w:t>
                                  </w:r>
                                </w:p>
                                <w:p w:rsidR="00D35C73" w:rsidRPr="00017F42" w:rsidRDefault="00D35C73" w:rsidP="00252915">
                                  <w:pPr>
                                    <w:rPr>
                                      <w:rFonts w:ascii="Nokia Sans S60" w:hAnsi="Nokia Sans S60" w:cs="Nokia Sans S60"/>
                                      <w:sz w:val="20"/>
                                      <w:lang w:val="en-US"/>
                                    </w:rPr>
                                  </w:pPr>
                                  <w:r w:rsidRPr="00017F42">
                                    <w:rPr>
                                      <w:rFonts w:ascii="Nokia Sans S60" w:hAnsi="Nokia Sans S60" w:cs="Nokia Sans S60"/>
                                      <w:sz w:val="20"/>
                                      <w:lang w:val="en-US"/>
                                    </w:rPr>
                                    <w:t>(</w:t>
                                  </w:r>
                                  <w:r w:rsidRPr="00017F42">
                                    <w:rPr>
                                      <w:rFonts w:ascii="Nokia Sans S60" w:hAnsi="Nokia Sans S60" w:cs="Nokia Sans S60"/>
                                      <w:b/>
                                      <w:sz w:val="20"/>
                                      <w:lang w:val="en-US"/>
                                    </w:rPr>
                                    <w:t xml:space="preserve">If </w:t>
                                  </w:r>
                                  <w:r w:rsidRPr="00017F42">
                                    <w:rPr>
                                      <w:rFonts w:ascii="Nokia Sans S60" w:hAnsi="Nokia Sans S60" w:cs="Nokia Sans S60"/>
                                      <w:sz w:val="20"/>
                                      <w:lang w:val="en-US"/>
                                    </w:rPr>
                                    <w:t>+ Present Continuous)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43A22D" id="Rounded Rectangle 63" o:spid="_x0000_s1027" style="position:absolute;margin-left:21.55pt;margin-top:12.5pt;width:184.1pt;height:4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" strokecolor="#70ad47" strokeweight="2.5pt">
                      <v:shadow color="#868686"/>
                      <v:textbox>
                        <w:txbxContent>
                          <w:p w:rsidR="00D35C73" w:rsidRPr="00017F42" w:rsidRDefault="00D35C73" w:rsidP="00252915">
                            <w:pPr>
                              <w:rPr>
                                <w:rFonts w:ascii="Nokia Sans S60" w:hAnsi="Nokia Sans S60" w:cs="Nokia Sans S60"/>
                                <w:sz w:val="20"/>
                                <w:lang w:val="en-US"/>
                              </w:rPr>
                            </w:pPr>
                            <w:r w:rsidRPr="00017F42">
                              <w:rPr>
                                <w:rFonts w:ascii="Nokia Sans S60" w:hAnsi="Nokia Sans S60" w:cs="Nokia Sans S60"/>
                                <w:b/>
                                <w:sz w:val="20"/>
                                <w:lang w:val="en-US"/>
                              </w:rPr>
                              <w:t xml:space="preserve">If </w:t>
                            </w:r>
                            <w:r w:rsidRPr="00017F42">
                              <w:rPr>
                                <w:rFonts w:ascii="Nokia Sans S60" w:hAnsi="Nokia Sans S60" w:cs="Nokia Sans S60"/>
                                <w:sz w:val="20"/>
                                <w:lang w:val="en-US"/>
                              </w:rPr>
                              <w:t>+ Present Simple</w:t>
                            </w:r>
                          </w:p>
                          <w:p w:rsidR="00D35C73" w:rsidRPr="00017F42" w:rsidRDefault="00D35C73" w:rsidP="00252915">
                            <w:pPr>
                              <w:rPr>
                                <w:rFonts w:ascii="Nokia Sans S60" w:hAnsi="Nokia Sans S60" w:cs="Nokia Sans S60"/>
                                <w:sz w:val="20"/>
                                <w:lang w:val="en-US"/>
                              </w:rPr>
                            </w:pPr>
                            <w:r w:rsidRPr="00017F42">
                              <w:rPr>
                                <w:rFonts w:ascii="Nokia Sans S60" w:hAnsi="Nokia Sans S60" w:cs="Nokia Sans S60"/>
                                <w:sz w:val="20"/>
                                <w:lang w:val="en-US"/>
                              </w:rPr>
                              <w:t>(</w:t>
                            </w:r>
                            <w:r w:rsidRPr="00017F42">
                              <w:rPr>
                                <w:rFonts w:ascii="Nokia Sans S60" w:hAnsi="Nokia Sans S60" w:cs="Nokia Sans S60"/>
                                <w:b/>
                                <w:sz w:val="20"/>
                                <w:lang w:val="en-US"/>
                              </w:rPr>
                              <w:t xml:space="preserve">If </w:t>
                            </w:r>
                            <w:r w:rsidRPr="00017F42">
                              <w:rPr>
                                <w:rFonts w:ascii="Nokia Sans S60" w:hAnsi="Nokia Sans S60" w:cs="Nokia Sans S60"/>
                                <w:sz w:val="20"/>
                                <w:lang w:val="en-US"/>
                              </w:rPr>
                              <w:t>+ Present Continuous)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42030F">
              <w:rPr>
                <w:rFonts w:ascii="Nokia Sans S60" w:eastAsia="Century Gothic" w:hAnsi="Nokia Sans S60" w:cs="Nokia Sans S6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DA46B0B" wp14:editId="47AB42D0">
                      <wp:simplePos x="0" y="0"/>
                      <wp:positionH relativeFrom="column">
                        <wp:posOffset>3343126</wp:posOffset>
                      </wp:positionH>
                      <wp:positionV relativeFrom="paragraph">
                        <wp:posOffset>46990</wp:posOffset>
                      </wp:positionV>
                      <wp:extent cx="2352675" cy="773430"/>
                      <wp:effectExtent l="19050" t="19050" r="28575" b="26670"/>
                      <wp:wrapNone/>
                      <wp:docPr id="64" name="Rounded 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52675" cy="77343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31750">
                                <a:solidFill>
                                  <a:srgbClr val="4472C4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35C73" w:rsidRPr="00017F42" w:rsidRDefault="00D35C73" w:rsidP="00820897">
                                  <w:pPr>
                                    <w:rPr>
                                      <w:rFonts w:ascii="Nokia Sans S60" w:hAnsi="Nokia Sans S60" w:cs="Nokia Sans S60"/>
                                      <w:sz w:val="20"/>
                                      <w:lang w:val="en-US"/>
                                    </w:rPr>
                                  </w:pPr>
                                  <w:r w:rsidRPr="00017F42">
                                    <w:rPr>
                                      <w:rFonts w:ascii="Nokia Sans S60" w:hAnsi="Nokia Sans S60" w:cs="Nokia Sans S60"/>
                                      <w:sz w:val="20"/>
                                      <w:lang w:val="en-US"/>
                                    </w:rPr>
                                    <w:t>1. Present Simple</w:t>
                                  </w:r>
                                </w:p>
                                <w:p w:rsidR="00D35C73" w:rsidRPr="00017F42" w:rsidRDefault="00D35C73" w:rsidP="00820897">
                                  <w:pPr>
                                    <w:rPr>
                                      <w:rFonts w:ascii="Nokia Sans S60" w:hAnsi="Nokia Sans S60" w:cs="Nokia Sans S60"/>
                                      <w:sz w:val="20"/>
                                      <w:lang w:val="en-US"/>
                                    </w:rPr>
                                  </w:pPr>
                                  <w:r w:rsidRPr="00017F42">
                                    <w:rPr>
                                      <w:rFonts w:ascii="Nokia Sans S60" w:hAnsi="Nokia Sans S60" w:cs="Nokia Sans S60"/>
                                      <w:sz w:val="20"/>
                                      <w:lang w:val="en-US"/>
                                    </w:rPr>
                                    <w:t>2. Modals</w:t>
                                  </w:r>
                                </w:p>
                                <w:p w:rsidR="00D35C73" w:rsidRPr="00017F42" w:rsidRDefault="00D35C73" w:rsidP="00820897">
                                  <w:pPr>
                                    <w:rPr>
                                      <w:rFonts w:ascii="Nokia Sans S60" w:hAnsi="Nokia Sans S60" w:cs="Nokia Sans S60"/>
                                      <w:sz w:val="20"/>
                                      <w:lang w:val="en-US"/>
                                    </w:rPr>
                                  </w:pPr>
                                  <w:r w:rsidRPr="00017F42">
                                    <w:rPr>
                                      <w:rFonts w:ascii="Nokia Sans S60" w:hAnsi="Nokia Sans S60" w:cs="Nokia Sans S60"/>
                                      <w:sz w:val="20"/>
                                      <w:lang w:val="en-US"/>
                                    </w:rPr>
                                    <w:t>3. Imperatives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A46B0B" id="Rounded Rectangle 64" o:spid="_x0000_s1028" style="position:absolute;margin-left:263.25pt;margin-top:3.7pt;width:185.25pt;height:60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" strokecolor="#4472c4" strokeweight="2.5pt">
                      <v:shadow color="#868686"/>
                      <v:textbox>
                        <w:txbxContent>
                          <w:p w:rsidR="00D35C73" w:rsidRPr="00017F42" w:rsidRDefault="00D35C73" w:rsidP="00820897">
                            <w:pPr>
                              <w:rPr>
                                <w:rFonts w:ascii="Nokia Sans S60" w:hAnsi="Nokia Sans S60" w:cs="Nokia Sans S60"/>
                                <w:sz w:val="20"/>
                                <w:lang w:val="en-US"/>
                              </w:rPr>
                            </w:pPr>
                            <w:r w:rsidRPr="00017F42">
                              <w:rPr>
                                <w:rFonts w:ascii="Nokia Sans S60" w:hAnsi="Nokia Sans S60" w:cs="Nokia Sans S60"/>
                                <w:sz w:val="20"/>
                                <w:lang w:val="en-US"/>
                              </w:rPr>
                              <w:t>1. Present Simple</w:t>
                            </w:r>
                          </w:p>
                          <w:p w:rsidR="00D35C73" w:rsidRPr="00017F42" w:rsidRDefault="00D35C73" w:rsidP="00820897">
                            <w:pPr>
                              <w:rPr>
                                <w:rFonts w:ascii="Nokia Sans S60" w:hAnsi="Nokia Sans S60" w:cs="Nokia Sans S60"/>
                                <w:sz w:val="20"/>
                                <w:lang w:val="en-US"/>
                              </w:rPr>
                            </w:pPr>
                            <w:r w:rsidRPr="00017F42">
                              <w:rPr>
                                <w:rFonts w:ascii="Nokia Sans S60" w:hAnsi="Nokia Sans S60" w:cs="Nokia Sans S60"/>
                                <w:sz w:val="20"/>
                                <w:lang w:val="en-US"/>
                              </w:rPr>
                              <w:t>2. Modals</w:t>
                            </w:r>
                          </w:p>
                          <w:p w:rsidR="00D35C73" w:rsidRPr="00017F42" w:rsidRDefault="00D35C73" w:rsidP="00820897">
                            <w:pPr>
                              <w:rPr>
                                <w:rFonts w:ascii="Nokia Sans S60" w:hAnsi="Nokia Sans S60" w:cs="Nokia Sans S60"/>
                                <w:sz w:val="20"/>
                                <w:lang w:val="en-US"/>
                              </w:rPr>
                            </w:pPr>
                            <w:r w:rsidRPr="00017F42">
                              <w:rPr>
                                <w:rFonts w:ascii="Nokia Sans S60" w:hAnsi="Nokia Sans S60" w:cs="Nokia Sans S60"/>
                                <w:sz w:val="20"/>
                                <w:lang w:val="en-US"/>
                              </w:rPr>
                              <w:t>3. Imperatives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820897" w:rsidRDefault="00820897" w:rsidP="0042030F">
            <w:pPr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entury Gothic" w:hAnsi="Nokia Sans S60" w:cs="Nokia Sans S60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7456" behindDoc="0" locked="0" layoutInCell="1" allowOverlap="1" wp14:anchorId="35097336" wp14:editId="4695B77B">
                  <wp:simplePos x="0" y="0"/>
                  <wp:positionH relativeFrom="column">
                    <wp:posOffset>2802255</wp:posOffset>
                  </wp:positionH>
                  <wp:positionV relativeFrom="paragraph">
                    <wp:posOffset>80645</wp:posOffset>
                  </wp:positionV>
                  <wp:extent cx="288290" cy="288290"/>
                  <wp:effectExtent l="0" t="0" r="0" b="0"/>
                  <wp:wrapNone/>
                  <wp:docPr id="60" name="Picture 60" descr="ic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c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40" t="15219" r="13231" b="146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20897" w:rsidRDefault="00313A97" w:rsidP="0042030F">
            <w:pPr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entury Gothic" w:hAnsi="Nokia Sans S60" w:cs="Nokia Sans S6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3DADBBE" wp14:editId="1E2CBEF3">
                      <wp:simplePos x="0" y="0"/>
                      <wp:positionH relativeFrom="column">
                        <wp:posOffset>1803400</wp:posOffset>
                      </wp:positionH>
                      <wp:positionV relativeFrom="paragraph">
                        <wp:posOffset>177800</wp:posOffset>
                      </wp:positionV>
                      <wp:extent cx="904875" cy="245110"/>
                      <wp:effectExtent l="0" t="0" r="28575" b="21590"/>
                      <wp:wrapNone/>
                      <wp:docPr id="67" name="Text Box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245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5C73" w:rsidRPr="000413E8" w:rsidRDefault="00D35C73" w:rsidP="00252915">
                                  <w:pPr>
                                    <w:jc w:val="center"/>
                                    <w:rPr>
                                      <w:rFonts w:ascii="Nokia Sans S60" w:hAnsi="Nokia Sans S60" w:cs="Nokia Sans S60"/>
                                      <w:sz w:val="20"/>
                                      <w:lang w:val="en-US"/>
                                    </w:rPr>
                                  </w:pPr>
                                  <w:r w:rsidRPr="000413E8">
                                    <w:rPr>
                                      <w:rFonts w:ascii="Nokia Sans S60" w:hAnsi="Nokia Sans S60" w:cs="Nokia Sans S60"/>
                                      <w:sz w:val="20"/>
                                      <w:lang w:val="en-US"/>
                                    </w:rPr>
                                    <w:t>If-sentence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ADBBE" id="Text Box 67" o:spid="_x0000_s1029" type="#_x0000_t202" style="position:absolute;margin-left:142pt;margin-top:14pt;width:71.25pt;height:19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">
                      <v:textbox>
                        <w:txbxContent>
                          <w:p w:rsidR="00D35C73" w:rsidRPr="000413E8" w:rsidRDefault="00D35C73" w:rsidP="00252915">
                            <w:pPr>
                              <w:jc w:val="center"/>
                              <w:rPr>
                                <w:rFonts w:ascii="Nokia Sans S60" w:hAnsi="Nokia Sans S60" w:cs="Nokia Sans S60"/>
                                <w:sz w:val="20"/>
                                <w:lang w:val="en-US"/>
                              </w:rPr>
                            </w:pPr>
                            <w:r w:rsidRPr="000413E8">
                              <w:rPr>
                                <w:rFonts w:ascii="Nokia Sans S60" w:hAnsi="Nokia Sans S60" w:cs="Nokia Sans S60"/>
                                <w:sz w:val="20"/>
                                <w:lang w:val="en-US"/>
                              </w:rPr>
                              <w:t>If-sentence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20897" w:rsidRDefault="00313A97" w:rsidP="0042030F">
            <w:pPr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entury Gothic" w:hAnsi="Nokia Sans S60" w:cs="Nokia Sans S6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9D79035" wp14:editId="7DC3F5DA">
                      <wp:simplePos x="0" y="0"/>
                      <wp:positionH relativeFrom="column">
                        <wp:posOffset>4758055</wp:posOffset>
                      </wp:positionH>
                      <wp:positionV relativeFrom="paragraph">
                        <wp:posOffset>34290</wp:posOffset>
                      </wp:positionV>
                      <wp:extent cx="1190625" cy="238760"/>
                      <wp:effectExtent l="0" t="0" r="28575" b="27940"/>
                      <wp:wrapNone/>
                      <wp:docPr id="59" name="Text Box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0625" cy="238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5C73" w:rsidRPr="000413E8" w:rsidRDefault="00D35C73" w:rsidP="00252915">
                                  <w:pPr>
                                    <w:jc w:val="center"/>
                                    <w:rPr>
                                      <w:rFonts w:ascii="Nokia Sans S60" w:hAnsi="Nokia Sans S60" w:cs="Nokia Sans S60"/>
                                      <w:sz w:val="20"/>
                                      <w:lang w:val="en-US"/>
                                    </w:rPr>
                                  </w:pPr>
                                  <w:r w:rsidRPr="000413E8">
                                    <w:rPr>
                                      <w:rFonts w:ascii="Nokia Sans S60" w:hAnsi="Nokia Sans S60" w:cs="Nokia Sans S60"/>
                                      <w:sz w:val="20"/>
                                      <w:lang w:val="en-US"/>
                                    </w:rPr>
                                    <w:t>Result Sentence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D79035" id="Text Box 59" o:spid="_x0000_s1030" type="#_x0000_t202" style="position:absolute;margin-left:374.65pt;margin-top:2.7pt;width:93.75pt;height:18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">
                      <v:textbox>
                        <w:txbxContent>
                          <w:p w:rsidR="00D35C73" w:rsidRPr="000413E8" w:rsidRDefault="00D35C73" w:rsidP="00252915">
                            <w:pPr>
                              <w:jc w:val="center"/>
                              <w:rPr>
                                <w:rFonts w:ascii="Nokia Sans S60" w:hAnsi="Nokia Sans S60" w:cs="Nokia Sans S60"/>
                                <w:sz w:val="20"/>
                                <w:lang w:val="en-US"/>
                              </w:rPr>
                            </w:pPr>
                            <w:r w:rsidRPr="000413E8">
                              <w:rPr>
                                <w:rFonts w:ascii="Nokia Sans S60" w:hAnsi="Nokia Sans S60" w:cs="Nokia Sans S60"/>
                                <w:sz w:val="20"/>
                                <w:lang w:val="en-US"/>
                              </w:rPr>
                              <w:t>Result Sentence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20897" w:rsidRPr="00820897" w:rsidRDefault="00820897" w:rsidP="0042030F">
            <w:pPr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US" w:eastAsia="en-US"/>
              </w:rPr>
            </w:pPr>
          </w:p>
        </w:tc>
      </w:tr>
      <w:tr w:rsidR="00252915" w:rsidRPr="00CF1A91" w:rsidTr="008635D5">
        <w:tc>
          <w:tcPr>
            <w:tcW w:w="1271" w:type="dxa"/>
            <w:gridSpan w:val="2"/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  <w:t>SF</w:t>
            </w:r>
          </w:p>
        </w:tc>
        <w:tc>
          <w:tcPr>
            <w:tcW w:w="10069" w:type="dxa"/>
            <w:gridSpan w:val="2"/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eastAsia="Century Gothic" w:hAnsi="Nokia Sans S60" w:cs="Nokia Sans S60"/>
                <w:i/>
                <w:noProof/>
                <w:sz w:val="20"/>
                <w:szCs w:val="20"/>
                <w:lang w:val="en-US"/>
              </w:rPr>
            </w:pPr>
            <w:r w:rsidRPr="0042030F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  <w:t>When</w:t>
            </w:r>
            <w:r w:rsidRPr="0042030F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 can be used instead of </w:t>
            </w:r>
            <w:r w:rsidRPr="0042030F"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US" w:eastAsia="en-US"/>
              </w:rPr>
              <w:t>if</w:t>
            </w:r>
            <w:r w:rsidRPr="0042030F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:      </w:t>
            </w:r>
            <w:r w:rsidRPr="0042030F"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US" w:eastAsia="en-US"/>
              </w:rPr>
              <w:t>If/When I shop online, I order shoes.</w:t>
            </w:r>
          </w:p>
        </w:tc>
      </w:tr>
      <w:tr w:rsidR="00252915" w:rsidRPr="0042030F" w:rsidTr="008635D5">
        <w:tc>
          <w:tcPr>
            <w:tcW w:w="1134" w:type="dxa"/>
            <w:shd w:val="clear" w:color="auto" w:fill="E9F6D0" w:themeFill="accent1" w:themeFillTint="33"/>
          </w:tcPr>
          <w:p w:rsidR="00252915" w:rsidRPr="0042030F" w:rsidRDefault="00252915" w:rsidP="0042030F">
            <w:pPr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  <w:lastRenderedPageBreak/>
              <w:t>Name</w:t>
            </w:r>
          </w:p>
        </w:tc>
        <w:tc>
          <w:tcPr>
            <w:tcW w:w="10206" w:type="dxa"/>
            <w:gridSpan w:val="3"/>
            <w:shd w:val="clear" w:color="auto" w:fill="E9F6D0" w:themeFill="accent1" w:themeFillTint="33"/>
          </w:tcPr>
          <w:p w:rsidR="00252915" w:rsidRPr="0042030F" w:rsidRDefault="00252915" w:rsidP="0042030F">
            <w:pPr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  <w:t>First Conditional</w:t>
            </w:r>
          </w:p>
        </w:tc>
      </w:tr>
      <w:tr w:rsidR="00252915" w:rsidRPr="0042030F" w:rsidTr="008635D5">
        <w:tc>
          <w:tcPr>
            <w:tcW w:w="1134" w:type="dxa"/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</w:pPr>
            <w:proofErr w:type="spellStart"/>
            <w:r w:rsidRPr="0042030F">
              <w:rPr>
                <w:rFonts w:ascii="Nokia Sans S60" w:eastAsia="Century Gothic" w:hAnsi="Nokia Sans S60" w:cs="Nokia Sans S60"/>
                <w:b/>
                <w:sz w:val="20"/>
                <w:szCs w:val="20"/>
                <w:lang w:eastAsia="en-US"/>
              </w:rPr>
              <w:t>Rule</w:t>
            </w:r>
            <w:proofErr w:type="spellEnd"/>
            <w:r w:rsidRPr="0042030F">
              <w:rPr>
                <w:rFonts w:ascii="Nokia Sans S60" w:eastAsia="Century Gothic" w:hAnsi="Nokia Sans S60" w:cs="Nokia Sans S60"/>
                <w:b/>
                <w:sz w:val="20"/>
                <w:szCs w:val="20"/>
                <w:lang w:eastAsia="en-US"/>
              </w:rPr>
              <w:t xml:space="preserve">: </w:t>
            </w:r>
          </w:p>
        </w:tc>
        <w:tc>
          <w:tcPr>
            <w:tcW w:w="10206" w:type="dxa"/>
            <w:gridSpan w:val="3"/>
            <w:shd w:val="clear" w:color="auto" w:fill="auto"/>
          </w:tcPr>
          <w:p w:rsidR="008635D5" w:rsidRDefault="00252915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We use First conditional to talk about possible situations in the future and their consequences.          </w:t>
            </w:r>
          </w:p>
          <w:p w:rsidR="00252915" w:rsidRPr="0042030F" w:rsidRDefault="00252915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US" w:eastAsia="en-US"/>
              </w:rPr>
              <w:t xml:space="preserve">If you step on my foot, it will hurt. </w:t>
            </w:r>
            <w:r w:rsidRPr="0042030F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>(It’s a real possibility)</w:t>
            </w:r>
          </w:p>
        </w:tc>
      </w:tr>
      <w:tr w:rsidR="00252915" w:rsidRPr="00CF1A91" w:rsidTr="008635D5">
        <w:trPr>
          <w:trHeight w:val="3586"/>
        </w:trPr>
        <w:tc>
          <w:tcPr>
            <w:tcW w:w="1134" w:type="dxa"/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  <w:t>Structure:</w:t>
            </w:r>
          </w:p>
        </w:tc>
        <w:tc>
          <w:tcPr>
            <w:tcW w:w="4791" w:type="dxa"/>
            <w:gridSpan w:val="2"/>
            <w:shd w:val="clear" w:color="auto" w:fill="auto"/>
          </w:tcPr>
          <w:p w:rsidR="00252915" w:rsidRPr="0042030F" w:rsidRDefault="00252915" w:rsidP="0042030F">
            <w:pPr>
              <w:jc w:val="center"/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  <w:t>If-sentence</w:t>
            </w:r>
          </w:p>
          <w:p w:rsidR="00252915" w:rsidRPr="0042030F" w:rsidRDefault="00252915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1. You can use </w:t>
            </w:r>
            <w:r w:rsidRPr="0042030F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  <w:t>any present tense</w:t>
            </w:r>
            <w:r w:rsidRPr="0042030F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 in the if sentence (</w:t>
            </w:r>
            <w:r w:rsidRPr="0042030F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  <w:t>Present Simple, Present Continuous</w:t>
            </w:r>
            <w:r w:rsidRPr="0042030F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 and </w:t>
            </w:r>
            <w:r w:rsidRPr="0042030F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  <w:t>Present Perfect)</w:t>
            </w:r>
            <w:r w:rsidRPr="0042030F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 </w:t>
            </w:r>
          </w:p>
          <w:p w:rsidR="00252915" w:rsidRPr="0042030F" w:rsidRDefault="00252915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US" w:eastAsia="en-US"/>
              </w:rPr>
              <w:t>If you are looking for troubles, you'll find them</w:t>
            </w:r>
            <w:r w:rsidRPr="0042030F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. </w:t>
            </w:r>
          </w:p>
          <w:p w:rsidR="00252915" w:rsidRPr="008635D5" w:rsidRDefault="008635D5" w:rsidP="0042030F">
            <w:pPr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entury Gothic" w:hAnsi="Nokia Sans S60" w:cs="Nokia Sans S60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74624" behindDoc="0" locked="0" layoutInCell="1" allowOverlap="1" wp14:anchorId="1B2049E0" wp14:editId="40BED70A">
                  <wp:simplePos x="0" y="0"/>
                  <wp:positionH relativeFrom="column">
                    <wp:posOffset>2616835</wp:posOffset>
                  </wp:positionH>
                  <wp:positionV relativeFrom="paragraph">
                    <wp:posOffset>688340</wp:posOffset>
                  </wp:positionV>
                  <wp:extent cx="345440" cy="345440"/>
                  <wp:effectExtent l="0" t="0" r="0" b="0"/>
                  <wp:wrapNone/>
                  <wp:docPr id="57" name="Picture 57" descr="ic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c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40" t="15219" r="13231" b="146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44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2030F">
              <w:rPr>
                <w:rFonts w:ascii="Nokia Sans S60" w:eastAsia="Century Gothic" w:hAnsi="Nokia Sans S60" w:cs="Nokia Sans S6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BA476C7" wp14:editId="7F6D96CB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481330</wp:posOffset>
                      </wp:positionV>
                      <wp:extent cx="2347595" cy="756745"/>
                      <wp:effectExtent l="19050" t="19050" r="14605" b="24765"/>
                      <wp:wrapNone/>
                      <wp:docPr id="58" name="Rounded Rectangl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7595" cy="75674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31750">
                                <a:solidFill>
                                  <a:srgbClr val="70AD47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35C73" w:rsidRPr="00017F42" w:rsidRDefault="00D35C73" w:rsidP="00252915">
                                  <w:pPr>
                                    <w:rPr>
                                      <w:rFonts w:ascii="Nokia Sans S60" w:hAnsi="Nokia Sans S60" w:cs="Nokia Sans S60"/>
                                      <w:sz w:val="20"/>
                                      <w:lang w:val="en-US"/>
                                    </w:rPr>
                                  </w:pPr>
                                  <w:r w:rsidRPr="00017F42">
                                    <w:rPr>
                                      <w:rFonts w:ascii="Nokia Sans S60" w:hAnsi="Nokia Sans S60" w:cs="Nokia Sans S60"/>
                                      <w:b/>
                                      <w:sz w:val="20"/>
                                      <w:lang w:val="en-US"/>
                                    </w:rPr>
                                    <w:t xml:space="preserve">If </w:t>
                                  </w:r>
                                  <w:r w:rsidRPr="00017F42">
                                    <w:rPr>
                                      <w:rFonts w:ascii="Nokia Sans S60" w:hAnsi="Nokia Sans S60" w:cs="Nokia Sans S60"/>
                                      <w:sz w:val="20"/>
                                      <w:lang w:val="en-US"/>
                                    </w:rPr>
                                    <w:t>+ Present Simple</w:t>
                                  </w:r>
                                </w:p>
                                <w:p w:rsidR="00D35C73" w:rsidRPr="00017F42" w:rsidRDefault="00D35C73" w:rsidP="00252915">
                                  <w:pPr>
                                    <w:rPr>
                                      <w:rFonts w:ascii="Nokia Sans S60" w:hAnsi="Nokia Sans S60" w:cs="Nokia Sans S60"/>
                                      <w:sz w:val="20"/>
                                      <w:lang w:val="en-US"/>
                                    </w:rPr>
                                  </w:pPr>
                                  <w:r w:rsidRPr="00017F42">
                                    <w:rPr>
                                      <w:rFonts w:ascii="Nokia Sans S60" w:hAnsi="Nokia Sans S60" w:cs="Nokia Sans S60"/>
                                      <w:b/>
                                      <w:sz w:val="20"/>
                                      <w:lang w:val="en-US"/>
                                    </w:rPr>
                                    <w:t xml:space="preserve">If </w:t>
                                  </w:r>
                                  <w:r w:rsidRPr="00017F42">
                                    <w:rPr>
                                      <w:rFonts w:ascii="Nokia Sans S60" w:hAnsi="Nokia Sans S60" w:cs="Nokia Sans S60"/>
                                      <w:sz w:val="20"/>
                                      <w:lang w:val="en-US"/>
                                    </w:rPr>
                                    <w:t>+ Present Continuous</w:t>
                                  </w:r>
                                </w:p>
                                <w:p w:rsidR="00D35C73" w:rsidRPr="00017F42" w:rsidRDefault="00D35C73" w:rsidP="00252915">
                                  <w:pPr>
                                    <w:rPr>
                                      <w:rFonts w:ascii="Nokia Sans S60" w:hAnsi="Nokia Sans S60" w:cs="Nokia Sans S60"/>
                                      <w:sz w:val="20"/>
                                      <w:lang w:val="en-US"/>
                                    </w:rPr>
                                  </w:pPr>
                                  <w:r w:rsidRPr="00017F42">
                                    <w:rPr>
                                      <w:rFonts w:ascii="Nokia Sans S60" w:hAnsi="Nokia Sans S60" w:cs="Nokia Sans S60"/>
                                      <w:b/>
                                      <w:sz w:val="20"/>
                                      <w:lang w:val="en-US"/>
                                    </w:rPr>
                                    <w:t xml:space="preserve">If </w:t>
                                  </w:r>
                                  <w:r w:rsidRPr="00017F42">
                                    <w:rPr>
                                      <w:rFonts w:ascii="Nokia Sans S60" w:hAnsi="Nokia Sans S60" w:cs="Nokia Sans S60"/>
                                      <w:sz w:val="20"/>
                                      <w:lang w:val="en-US"/>
                                    </w:rPr>
                                    <w:t>+ Present Perfect</w:t>
                                  </w:r>
                                </w:p>
                                <w:p w:rsidR="00D35C73" w:rsidRDefault="00D35C73" w:rsidP="00252915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:rsidR="00D35C73" w:rsidRDefault="00D35C73" w:rsidP="00252915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:rsidR="00D35C73" w:rsidRDefault="00D35C73" w:rsidP="00252915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A476C7" id="Rounded Rectangle 58" o:spid="_x0000_s1031" style="position:absolute;margin-left:8.35pt;margin-top:37.9pt;width:184.85pt;height:5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" strokecolor="#70ad47" strokeweight="2.5pt">
                      <v:shadow color="#868686"/>
                      <v:textbox>
                        <w:txbxContent>
                          <w:p w:rsidR="00D35C73" w:rsidRPr="00017F42" w:rsidRDefault="00D35C73" w:rsidP="00252915">
                            <w:pPr>
                              <w:rPr>
                                <w:rFonts w:ascii="Nokia Sans S60" w:hAnsi="Nokia Sans S60" w:cs="Nokia Sans S60"/>
                                <w:sz w:val="20"/>
                                <w:lang w:val="en-US"/>
                              </w:rPr>
                            </w:pPr>
                            <w:r w:rsidRPr="00017F42">
                              <w:rPr>
                                <w:rFonts w:ascii="Nokia Sans S60" w:hAnsi="Nokia Sans S60" w:cs="Nokia Sans S60"/>
                                <w:b/>
                                <w:sz w:val="20"/>
                                <w:lang w:val="en-US"/>
                              </w:rPr>
                              <w:t xml:space="preserve">If </w:t>
                            </w:r>
                            <w:r w:rsidRPr="00017F42">
                              <w:rPr>
                                <w:rFonts w:ascii="Nokia Sans S60" w:hAnsi="Nokia Sans S60" w:cs="Nokia Sans S60"/>
                                <w:sz w:val="20"/>
                                <w:lang w:val="en-US"/>
                              </w:rPr>
                              <w:t>+ Present Simple</w:t>
                            </w:r>
                          </w:p>
                          <w:p w:rsidR="00D35C73" w:rsidRPr="00017F42" w:rsidRDefault="00D35C73" w:rsidP="00252915">
                            <w:pPr>
                              <w:rPr>
                                <w:rFonts w:ascii="Nokia Sans S60" w:hAnsi="Nokia Sans S60" w:cs="Nokia Sans S60"/>
                                <w:sz w:val="20"/>
                                <w:lang w:val="en-US"/>
                              </w:rPr>
                            </w:pPr>
                            <w:r w:rsidRPr="00017F42">
                              <w:rPr>
                                <w:rFonts w:ascii="Nokia Sans S60" w:hAnsi="Nokia Sans S60" w:cs="Nokia Sans S60"/>
                                <w:b/>
                                <w:sz w:val="20"/>
                                <w:lang w:val="en-US"/>
                              </w:rPr>
                              <w:t xml:space="preserve">If </w:t>
                            </w:r>
                            <w:r w:rsidRPr="00017F42">
                              <w:rPr>
                                <w:rFonts w:ascii="Nokia Sans S60" w:hAnsi="Nokia Sans S60" w:cs="Nokia Sans S60"/>
                                <w:sz w:val="20"/>
                                <w:lang w:val="en-US"/>
                              </w:rPr>
                              <w:t>+ Present Continuous</w:t>
                            </w:r>
                          </w:p>
                          <w:p w:rsidR="00D35C73" w:rsidRPr="00017F42" w:rsidRDefault="00D35C73" w:rsidP="00252915">
                            <w:pPr>
                              <w:rPr>
                                <w:rFonts w:ascii="Nokia Sans S60" w:hAnsi="Nokia Sans S60" w:cs="Nokia Sans S60"/>
                                <w:sz w:val="20"/>
                                <w:lang w:val="en-US"/>
                              </w:rPr>
                            </w:pPr>
                            <w:r w:rsidRPr="00017F42">
                              <w:rPr>
                                <w:rFonts w:ascii="Nokia Sans S60" w:hAnsi="Nokia Sans S60" w:cs="Nokia Sans S60"/>
                                <w:b/>
                                <w:sz w:val="20"/>
                                <w:lang w:val="en-US"/>
                              </w:rPr>
                              <w:t xml:space="preserve">If </w:t>
                            </w:r>
                            <w:r w:rsidRPr="00017F42">
                              <w:rPr>
                                <w:rFonts w:ascii="Nokia Sans S60" w:hAnsi="Nokia Sans S60" w:cs="Nokia Sans S60"/>
                                <w:sz w:val="20"/>
                                <w:lang w:val="en-US"/>
                              </w:rPr>
                              <w:t>+ Present Perfect</w:t>
                            </w:r>
                          </w:p>
                          <w:p w:rsidR="00D35C73" w:rsidRDefault="00D35C73" w:rsidP="0025291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35C73" w:rsidRDefault="00D35C73" w:rsidP="0025291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35C73" w:rsidRDefault="00D35C73" w:rsidP="0025291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52915" w:rsidRPr="0042030F"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US" w:eastAsia="en-US"/>
              </w:rPr>
              <w:t xml:space="preserve">When you have finished the letter, I'll post it. </w:t>
            </w:r>
          </w:p>
        </w:tc>
        <w:tc>
          <w:tcPr>
            <w:tcW w:w="5415" w:type="dxa"/>
            <w:shd w:val="clear" w:color="auto" w:fill="auto"/>
          </w:tcPr>
          <w:p w:rsidR="00252915" w:rsidRPr="0042030F" w:rsidRDefault="00252915" w:rsidP="0042030F">
            <w:pPr>
              <w:jc w:val="center"/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  <w:t>Result sentence</w:t>
            </w:r>
          </w:p>
          <w:p w:rsidR="00252915" w:rsidRPr="0042030F" w:rsidRDefault="00252915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1. You can use and </w:t>
            </w:r>
            <w:r w:rsidRPr="0042030F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  <w:t>any future form</w:t>
            </w:r>
            <w:r w:rsidRPr="0042030F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 (</w:t>
            </w:r>
            <w:r w:rsidRPr="0042030F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  <w:t>Will, Going To, Future Perfect, Future Continuous</w:t>
            </w:r>
            <w:r w:rsidRPr="0042030F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) in the other part. </w:t>
            </w:r>
          </w:p>
          <w:p w:rsidR="00252915" w:rsidRPr="0042030F" w:rsidRDefault="00252915" w:rsidP="0042030F">
            <w:pPr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US" w:eastAsia="en-US"/>
              </w:rPr>
              <w:t>If I buy a sandwich I am going to eat it at once.</w:t>
            </w:r>
          </w:p>
          <w:p w:rsidR="00252915" w:rsidRPr="0042030F" w:rsidRDefault="00252915" w:rsidP="008635D5">
            <w:pPr>
              <w:ind w:right="-108"/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2. You can use </w:t>
            </w:r>
            <w:r w:rsidRPr="0042030F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  <w:t>modals</w:t>
            </w:r>
            <w:r w:rsidRPr="0042030F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 and </w:t>
            </w:r>
            <w:r w:rsidRPr="0042030F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  <w:t>imperatives</w:t>
            </w:r>
            <w:r w:rsidRPr="0042030F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 in the result sentence</w:t>
            </w:r>
          </w:p>
          <w:p w:rsidR="00252915" w:rsidRPr="0042030F" w:rsidRDefault="00252915" w:rsidP="0042030F">
            <w:pPr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US" w:eastAsia="en-US"/>
              </w:rPr>
              <w:t>If you don't like the shoes, you can return them.</w:t>
            </w:r>
          </w:p>
          <w:p w:rsidR="00252915" w:rsidRPr="0042030F" w:rsidRDefault="00252915" w:rsidP="0042030F">
            <w:pPr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US" w:eastAsia="en-US"/>
              </w:rPr>
              <w:t>If you have finished your test, go home</w:t>
            </w:r>
          </w:p>
          <w:p w:rsidR="000413E8" w:rsidRPr="0042030F" w:rsidRDefault="000413E8" w:rsidP="0042030F">
            <w:pPr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entury Gothic" w:hAnsi="Nokia Sans S60" w:cs="Nokia Sans S6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3003F54" wp14:editId="2B8A4558">
                      <wp:simplePos x="0" y="0"/>
                      <wp:positionH relativeFrom="column">
                        <wp:posOffset>34600</wp:posOffset>
                      </wp:positionH>
                      <wp:positionV relativeFrom="paragraph">
                        <wp:posOffset>90214</wp:posOffset>
                      </wp:positionV>
                      <wp:extent cx="3115340" cy="788183"/>
                      <wp:effectExtent l="19050" t="19050" r="27940" b="12065"/>
                      <wp:wrapNone/>
                      <wp:docPr id="56" name="Rounded Rectangl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15340" cy="788183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31750">
                                <a:solidFill>
                                  <a:srgbClr val="4472C4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35C73" w:rsidRPr="00017F42" w:rsidRDefault="00D35C73" w:rsidP="003605E5">
                                  <w:pPr>
                                    <w:rPr>
                                      <w:rFonts w:ascii="Nokia Sans S60" w:hAnsi="Nokia Sans S60" w:cs="Nokia Sans S60"/>
                                      <w:sz w:val="20"/>
                                      <w:lang w:val="en-US"/>
                                    </w:rPr>
                                  </w:pPr>
                                  <w:r w:rsidRPr="00017F42">
                                    <w:rPr>
                                      <w:rFonts w:ascii="Nokia Sans S60" w:hAnsi="Nokia Sans S60" w:cs="Nokia Sans S60"/>
                                      <w:sz w:val="20"/>
                                      <w:lang w:val="en-US"/>
                                    </w:rPr>
                                    <w:t>1. will/be going to, Future Perfect, Future Continuous</w:t>
                                  </w:r>
                                </w:p>
                                <w:p w:rsidR="00D35C73" w:rsidRPr="00017F42" w:rsidRDefault="00D35C73" w:rsidP="003605E5">
                                  <w:pPr>
                                    <w:rPr>
                                      <w:rFonts w:ascii="Nokia Sans S60" w:hAnsi="Nokia Sans S60" w:cs="Nokia Sans S60"/>
                                      <w:sz w:val="20"/>
                                      <w:lang w:val="en-US"/>
                                    </w:rPr>
                                  </w:pPr>
                                  <w:r w:rsidRPr="00017F42">
                                    <w:rPr>
                                      <w:rFonts w:ascii="Nokia Sans S60" w:hAnsi="Nokia Sans S60" w:cs="Nokia Sans S60"/>
                                      <w:sz w:val="20"/>
                                      <w:lang w:val="en-US"/>
                                    </w:rPr>
                                    <w:t>2. Modals</w:t>
                                  </w:r>
                                </w:p>
                                <w:p w:rsidR="00D35C73" w:rsidRPr="00017F42" w:rsidRDefault="00D35C73" w:rsidP="003605E5">
                                  <w:pPr>
                                    <w:rPr>
                                      <w:rFonts w:ascii="Nokia Sans S60" w:hAnsi="Nokia Sans S60" w:cs="Nokia Sans S60"/>
                                      <w:sz w:val="20"/>
                                      <w:lang w:val="en-US"/>
                                    </w:rPr>
                                  </w:pPr>
                                  <w:r w:rsidRPr="00017F42">
                                    <w:rPr>
                                      <w:rFonts w:ascii="Nokia Sans S60" w:hAnsi="Nokia Sans S60" w:cs="Nokia Sans S60"/>
                                      <w:sz w:val="20"/>
                                      <w:lang w:val="en-US"/>
                                    </w:rPr>
                                    <w:t>3. Imperatives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003F54" id="Rounded Rectangle 56" o:spid="_x0000_s1032" style="position:absolute;margin-left:2.7pt;margin-top:7.1pt;width:245.3pt;height:62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" strokecolor="#4472c4" strokeweight="2.5pt">
                      <v:shadow color="#868686"/>
                      <v:textbox>
                        <w:txbxContent>
                          <w:p w:rsidR="00D35C73" w:rsidRPr="00017F42" w:rsidRDefault="00D35C73" w:rsidP="003605E5">
                            <w:pPr>
                              <w:rPr>
                                <w:rFonts w:ascii="Nokia Sans S60" w:hAnsi="Nokia Sans S60" w:cs="Nokia Sans S60"/>
                                <w:sz w:val="20"/>
                                <w:lang w:val="en-US"/>
                              </w:rPr>
                            </w:pPr>
                            <w:r w:rsidRPr="00017F42">
                              <w:rPr>
                                <w:rFonts w:ascii="Nokia Sans S60" w:hAnsi="Nokia Sans S60" w:cs="Nokia Sans S60"/>
                                <w:sz w:val="20"/>
                                <w:lang w:val="en-US"/>
                              </w:rPr>
                              <w:t>1. will/be going to, Future Perfect, Future Continuous</w:t>
                            </w:r>
                          </w:p>
                          <w:p w:rsidR="00D35C73" w:rsidRPr="00017F42" w:rsidRDefault="00D35C73" w:rsidP="003605E5">
                            <w:pPr>
                              <w:rPr>
                                <w:rFonts w:ascii="Nokia Sans S60" w:hAnsi="Nokia Sans S60" w:cs="Nokia Sans S60"/>
                                <w:sz w:val="20"/>
                                <w:lang w:val="en-US"/>
                              </w:rPr>
                            </w:pPr>
                            <w:r w:rsidRPr="00017F42">
                              <w:rPr>
                                <w:rFonts w:ascii="Nokia Sans S60" w:hAnsi="Nokia Sans S60" w:cs="Nokia Sans S60"/>
                                <w:sz w:val="20"/>
                                <w:lang w:val="en-US"/>
                              </w:rPr>
                              <w:t>2. Modals</w:t>
                            </w:r>
                          </w:p>
                          <w:p w:rsidR="00D35C73" w:rsidRPr="00017F42" w:rsidRDefault="00D35C73" w:rsidP="003605E5">
                            <w:pPr>
                              <w:rPr>
                                <w:rFonts w:ascii="Nokia Sans S60" w:hAnsi="Nokia Sans S60" w:cs="Nokia Sans S60"/>
                                <w:sz w:val="20"/>
                                <w:lang w:val="en-US"/>
                              </w:rPr>
                            </w:pPr>
                            <w:r w:rsidRPr="00017F42">
                              <w:rPr>
                                <w:rFonts w:ascii="Nokia Sans S60" w:hAnsi="Nokia Sans S60" w:cs="Nokia Sans S60"/>
                                <w:sz w:val="20"/>
                                <w:lang w:val="en-US"/>
                              </w:rPr>
                              <w:t>3. Imperatives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252915" w:rsidRPr="0042030F" w:rsidRDefault="00252915" w:rsidP="0042030F">
            <w:pPr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US" w:eastAsia="en-US"/>
              </w:rPr>
            </w:pPr>
          </w:p>
          <w:p w:rsidR="00252915" w:rsidRPr="0042030F" w:rsidRDefault="00252915" w:rsidP="0042030F">
            <w:pPr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US" w:eastAsia="en-US"/>
              </w:rPr>
            </w:pPr>
          </w:p>
          <w:p w:rsidR="00252915" w:rsidRPr="0042030F" w:rsidRDefault="00252915" w:rsidP="0042030F">
            <w:pPr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US" w:eastAsia="en-US"/>
              </w:rPr>
            </w:pPr>
          </w:p>
          <w:p w:rsidR="00252915" w:rsidRPr="0042030F" w:rsidRDefault="00252915" w:rsidP="0042030F">
            <w:pPr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US" w:eastAsia="en-US"/>
              </w:rPr>
            </w:pPr>
          </w:p>
        </w:tc>
      </w:tr>
      <w:tr w:rsidR="00252915" w:rsidRPr="00CF1A91" w:rsidTr="008635D5">
        <w:tc>
          <w:tcPr>
            <w:tcW w:w="1134" w:type="dxa"/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0206" w:type="dxa"/>
            <w:gridSpan w:val="3"/>
            <w:shd w:val="clear" w:color="auto" w:fill="auto"/>
          </w:tcPr>
          <w:p w:rsidR="00252915" w:rsidRPr="0042030F" w:rsidRDefault="00252915" w:rsidP="008635D5">
            <w:pPr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  <w:t>NB:</w:t>
            </w:r>
            <w:r w:rsidRPr="0042030F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 Zero and first conditionals are called </w:t>
            </w:r>
            <w:r w:rsidRPr="008635D5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  <w:t>'real conditionals'</w:t>
            </w:r>
            <w:r w:rsidRPr="0042030F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 because they talk about situations which are always true, </w:t>
            </w:r>
            <w:r w:rsidR="008635D5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 xml:space="preserve">or events which are possible </w:t>
            </w:r>
            <w:r w:rsidRPr="0042030F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>in the future.</w:t>
            </w:r>
          </w:p>
        </w:tc>
      </w:tr>
      <w:tr w:rsidR="00252915" w:rsidRPr="00CF1A91" w:rsidTr="008635D5">
        <w:tc>
          <w:tcPr>
            <w:tcW w:w="1134" w:type="dxa"/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  <w:t>Special Features</w:t>
            </w:r>
          </w:p>
        </w:tc>
        <w:tc>
          <w:tcPr>
            <w:tcW w:w="10206" w:type="dxa"/>
            <w:gridSpan w:val="3"/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eastAsia="Century Gothic" w:hAnsi="Nokia Sans S60" w:cs="Nokia Sans S60"/>
                <w:noProof/>
                <w:sz w:val="20"/>
                <w:szCs w:val="20"/>
                <w:lang w:val="en-US"/>
              </w:rPr>
            </w:pPr>
            <w:r w:rsidRPr="0042030F">
              <w:rPr>
                <w:rFonts w:ascii="Nokia Sans S60" w:eastAsia="Century Gothic" w:hAnsi="Nokia Sans S60" w:cs="Nokia Sans S60"/>
                <w:noProof/>
                <w:sz w:val="20"/>
                <w:szCs w:val="20"/>
                <w:lang w:val="en-US"/>
              </w:rPr>
              <w:t xml:space="preserve">1. Note the </w:t>
            </w:r>
            <w:r w:rsidRPr="0042030F">
              <w:rPr>
                <w:rFonts w:ascii="Nokia Sans S60" w:eastAsia="Century Gothic" w:hAnsi="Nokia Sans S60" w:cs="Nokia Sans S60"/>
                <w:b/>
                <w:noProof/>
                <w:sz w:val="20"/>
                <w:szCs w:val="20"/>
                <w:lang w:val="en-US"/>
              </w:rPr>
              <w:t>difference between 0 and 1</w:t>
            </w:r>
            <w:r w:rsidRPr="0042030F">
              <w:rPr>
                <w:rFonts w:ascii="Nokia Sans S60" w:eastAsia="Century Gothic" w:hAnsi="Nokia Sans S60" w:cs="Nokia Sans S60"/>
                <w:b/>
                <w:noProof/>
                <w:sz w:val="20"/>
                <w:szCs w:val="20"/>
                <w:vertAlign w:val="superscript"/>
                <w:lang w:val="en-US"/>
              </w:rPr>
              <w:t>st</w:t>
            </w:r>
            <w:r w:rsidRPr="0042030F">
              <w:rPr>
                <w:rFonts w:ascii="Nokia Sans S60" w:eastAsia="Century Gothic" w:hAnsi="Nokia Sans S60" w:cs="Nokia Sans S60"/>
                <w:b/>
                <w:noProof/>
                <w:sz w:val="20"/>
                <w:szCs w:val="20"/>
                <w:lang w:val="en-US"/>
              </w:rPr>
              <w:t xml:space="preserve"> conditional</w:t>
            </w:r>
            <w:r w:rsidRPr="0042030F">
              <w:rPr>
                <w:rFonts w:ascii="Nokia Sans S60" w:eastAsia="Century Gothic" w:hAnsi="Nokia Sans S60" w:cs="Nokia Sans S60"/>
                <w:noProof/>
                <w:sz w:val="20"/>
                <w:szCs w:val="20"/>
                <w:lang w:val="en-US"/>
              </w:rPr>
              <w:t xml:space="preserve"> in the sentences below.</w:t>
            </w:r>
          </w:p>
          <w:p w:rsidR="00252915" w:rsidRPr="0042030F" w:rsidRDefault="00252915" w:rsidP="0042030F">
            <w:pPr>
              <w:rPr>
                <w:rFonts w:ascii="Nokia Sans S60" w:eastAsia="Century Gothic" w:hAnsi="Nokia Sans S60" w:cs="Nokia Sans S60"/>
                <w:noProof/>
                <w:sz w:val="20"/>
                <w:szCs w:val="20"/>
                <w:lang w:val="en-US"/>
              </w:rPr>
            </w:pPr>
            <w:r w:rsidRPr="0042030F">
              <w:rPr>
                <w:rFonts w:ascii="Nokia Sans S60" w:eastAsia="Century Gothic" w:hAnsi="Nokia Sans S60" w:cs="Nokia Sans S60"/>
                <w:i/>
                <w:noProof/>
                <w:sz w:val="20"/>
                <w:szCs w:val="20"/>
                <w:lang w:val="en-US"/>
              </w:rPr>
              <w:t>If you sit in the sun, you get sunburn.</w:t>
            </w:r>
            <w:r w:rsidRPr="0042030F">
              <w:rPr>
                <w:rFonts w:ascii="Nokia Sans S60" w:eastAsia="Century Gothic" w:hAnsi="Nokia Sans S60" w:cs="Nokia Sans S60"/>
                <w:noProof/>
                <w:sz w:val="20"/>
                <w:szCs w:val="20"/>
                <w:lang w:val="en-US"/>
              </w:rPr>
              <w:t xml:space="preserve"> (Zero conditional for a general situation/ fact.)</w:t>
            </w:r>
          </w:p>
          <w:p w:rsidR="00252915" w:rsidRPr="0042030F" w:rsidRDefault="00252915" w:rsidP="0042030F">
            <w:pPr>
              <w:rPr>
                <w:rFonts w:ascii="Nokia Sans S60" w:eastAsia="Century Gothic" w:hAnsi="Nokia Sans S60" w:cs="Nokia Sans S60"/>
                <w:noProof/>
                <w:sz w:val="20"/>
                <w:szCs w:val="20"/>
                <w:lang w:val="en-US"/>
              </w:rPr>
            </w:pPr>
            <w:r w:rsidRPr="0042030F">
              <w:rPr>
                <w:rFonts w:ascii="Nokia Sans S60" w:eastAsia="Century Gothic" w:hAnsi="Nokia Sans S60" w:cs="Nokia Sans S60"/>
                <w:i/>
                <w:noProof/>
                <w:sz w:val="20"/>
                <w:szCs w:val="20"/>
                <w:lang w:val="en-US"/>
              </w:rPr>
              <w:t>If you sit in the sun, you 'II get sunburn.</w:t>
            </w:r>
            <w:r w:rsidRPr="0042030F">
              <w:rPr>
                <w:rFonts w:ascii="Nokia Sans S60" w:eastAsia="Century Gothic" w:hAnsi="Nokia Sans S60" w:cs="Nokia Sans S60"/>
                <w:noProof/>
                <w:sz w:val="20"/>
                <w:szCs w:val="20"/>
                <w:lang w:val="en-US"/>
              </w:rPr>
              <w:t xml:space="preserve"> (First conditional for a specific situation. I'm talking to you (personally) about what will happen today.) </w:t>
            </w:r>
          </w:p>
          <w:p w:rsidR="00252915" w:rsidRPr="0042030F" w:rsidRDefault="00252915" w:rsidP="0042030F">
            <w:pPr>
              <w:rPr>
                <w:rFonts w:ascii="Nokia Sans S60" w:eastAsia="Century Gothic" w:hAnsi="Nokia Sans S60" w:cs="Nokia Sans S60"/>
                <w:noProof/>
                <w:sz w:val="20"/>
                <w:szCs w:val="20"/>
                <w:lang w:val="en-US"/>
              </w:rPr>
            </w:pPr>
            <w:r w:rsidRPr="0042030F">
              <w:rPr>
                <w:rFonts w:ascii="Nokia Sans S60" w:eastAsia="Century Gothic" w:hAnsi="Nokia Sans S60" w:cs="Nokia Sans S60"/>
                <w:noProof/>
                <w:sz w:val="20"/>
                <w:szCs w:val="20"/>
                <w:lang w:val="en-US"/>
              </w:rPr>
              <w:t xml:space="preserve">2. </w:t>
            </w:r>
            <w:r w:rsidRPr="0042030F">
              <w:rPr>
                <w:rFonts w:ascii="Nokia Sans S60" w:eastAsia="Century Gothic" w:hAnsi="Nokia Sans S60" w:cs="Nokia Sans S60"/>
                <w:b/>
                <w:noProof/>
                <w:sz w:val="20"/>
                <w:szCs w:val="20"/>
                <w:lang w:val="en-US"/>
              </w:rPr>
              <w:t>Unless</w:t>
            </w:r>
            <w:r w:rsidRPr="0042030F">
              <w:rPr>
                <w:rFonts w:ascii="Nokia Sans S60" w:eastAsia="Century Gothic" w:hAnsi="Nokia Sans S60" w:cs="Nokia Sans S60"/>
                <w:noProof/>
                <w:sz w:val="20"/>
                <w:szCs w:val="20"/>
                <w:lang w:val="en-US"/>
              </w:rPr>
              <w:t xml:space="preserve"> has the meaning or 'if not' or 'except in this situation'.</w:t>
            </w:r>
          </w:p>
          <w:p w:rsidR="00252915" w:rsidRPr="0042030F" w:rsidRDefault="00252915" w:rsidP="0042030F">
            <w:pPr>
              <w:rPr>
                <w:rFonts w:ascii="Nokia Sans S60" w:eastAsia="Century Gothic" w:hAnsi="Nokia Sans S60" w:cs="Nokia Sans S60"/>
                <w:i/>
                <w:noProof/>
                <w:sz w:val="20"/>
                <w:szCs w:val="20"/>
                <w:lang w:val="en-US"/>
              </w:rPr>
            </w:pPr>
            <w:r w:rsidRPr="0042030F">
              <w:rPr>
                <w:rFonts w:ascii="Nokia Sans S60" w:eastAsia="Century Gothic" w:hAnsi="Nokia Sans S60" w:cs="Nokia Sans S60"/>
                <w:i/>
                <w:noProof/>
                <w:sz w:val="20"/>
                <w:szCs w:val="20"/>
                <w:lang w:val="en-US"/>
              </w:rPr>
              <w:t>I'll go straight to the restaurant unless you call me first (I will go straight to the restaurant, if you don't call me first.)</w:t>
            </w:r>
          </w:p>
        </w:tc>
      </w:tr>
    </w:tbl>
    <w:p w:rsidR="00252915" w:rsidRPr="008635D5" w:rsidRDefault="00252915" w:rsidP="0042030F">
      <w:pPr>
        <w:rPr>
          <w:rFonts w:ascii="Nokia Sans S60" w:hAnsi="Nokia Sans S60" w:cs="Nokia Sans S60"/>
          <w:sz w:val="10"/>
          <w:szCs w:val="20"/>
          <w:lang w:val="en-US"/>
        </w:rPr>
      </w:pPr>
    </w:p>
    <w:tbl>
      <w:tblPr>
        <w:tblW w:w="11340" w:type="dxa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0206"/>
      </w:tblGrid>
      <w:tr w:rsidR="003605E5" w:rsidRPr="0042030F" w:rsidTr="00232AF8">
        <w:tc>
          <w:tcPr>
            <w:tcW w:w="1134" w:type="dxa"/>
            <w:shd w:val="clear" w:color="auto" w:fill="E9F6D0" w:themeFill="accent1" w:themeFillTint="33"/>
          </w:tcPr>
          <w:p w:rsidR="003605E5" w:rsidRPr="0042030F" w:rsidRDefault="003605E5" w:rsidP="0042030F">
            <w:pPr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</w:pPr>
            <w:r w:rsidRPr="0042030F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  <w:t>Name</w:t>
            </w:r>
          </w:p>
        </w:tc>
        <w:tc>
          <w:tcPr>
            <w:tcW w:w="10206" w:type="dxa"/>
            <w:shd w:val="clear" w:color="auto" w:fill="E9F6D0" w:themeFill="accent1" w:themeFillTint="33"/>
          </w:tcPr>
          <w:p w:rsidR="003605E5" w:rsidRPr="0042030F" w:rsidRDefault="003605E5" w:rsidP="0042030F">
            <w:pPr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</w:pPr>
            <w:r w:rsidRPr="0042030F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  <w:t>Second Conditional</w:t>
            </w:r>
          </w:p>
        </w:tc>
      </w:tr>
      <w:tr w:rsidR="003605E5" w:rsidRPr="00CF1A91" w:rsidTr="00232AF8">
        <w:tc>
          <w:tcPr>
            <w:tcW w:w="1134" w:type="dxa"/>
            <w:shd w:val="clear" w:color="auto" w:fill="auto"/>
          </w:tcPr>
          <w:p w:rsidR="003605E5" w:rsidRPr="0042030F" w:rsidRDefault="003605E5" w:rsidP="0042030F">
            <w:pPr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</w:pPr>
            <w:r w:rsidRPr="0042030F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  <w:t>Rule</w:t>
            </w:r>
          </w:p>
        </w:tc>
        <w:tc>
          <w:tcPr>
            <w:tcW w:w="10206" w:type="dxa"/>
            <w:shd w:val="clear" w:color="auto" w:fill="auto"/>
          </w:tcPr>
          <w:p w:rsidR="003605E5" w:rsidRPr="0042030F" w:rsidRDefault="003605E5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</w:pPr>
            <w:r w:rsidRPr="0042030F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 xml:space="preserve">We use the Second Conditional to talk about an </w:t>
            </w:r>
            <w:r w:rsidRPr="0042030F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  <w:t>unreal</w:t>
            </w:r>
            <w:r w:rsidRPr="0042030F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 xml:space="preserve"> present or future situation and its result. </w:t>
            </w:r>
            <w:r w:rsidRPr="0042030F">
              <w:rPr>
                <w:rFonts w:ascii="Nokia Sans S60" w:eastAsia="Century Gothic" w:hAnsi="Nokia Sans S60" w:cs="Nokia Sans S60"/>
                <w:sz w:val="20"/>
                <w:szCs w:val="20"/>
                <w:lang w:eastAsia="en-US"/>
              </w:rPr>
              <w:t>(Используем, когда говорим о нереальной ситуации в настоящем или будущем и ее результате.)</w:t>
            </w:r>
          </w:p>
          <w:p w:rsidR="003605E5" w:rsidRPr="0042030F" w:rsidRDefault="003605E5" w:rsidP="0042030F">
            <w:pPr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GB" w:eastAsia="en-US"/>
              </w:rPr>
            </w:pPr>
            <w:proofErr w:type="gramStart"/>
            <w:r w:rsidRPr="0042030F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>a</w:t>
            </w:r>
            <w:proofErr w:type="gramEnd"/>
            <w:r w:rsidRPr="0042030F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 xml:space="preserve">. the present: </w:t>
            </w:r>
            <w:r w:rsidRPr="0042030F"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GB" w:eastAsia="en-US"/>
              </w:rPr>
              <w:t>If I lived in a palace now, I would give parties all the time.</w:t>
            </w:r>
            <w:r w:rsidRPr="0042030F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 xml:space="preserve"> </w:t>
            </w:r>
            <w:r w:rsidRPr="0042030F"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GB" w:eastAsia="en-US"/>
              </w:rPr>
              <w:t>(But I don't live in a palace now, so I don't give parties all the time.)</w:t>
            </w:r>
          </w:p>
          <w:p w:rsidR="003605E5" w:rsidRPr="0042030F" w:rsidRDefault="003605E5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</w:pPr>
            <w:proofErr w:type="gramStart"/>
            <w:r w:rsidRPr="0042030F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>b</w:t>
            </w:r>
            <w:proofErr w:type="gramEnd"/>
            <w:r w:rsidRPr="0042030F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 xml:space="preserve">. the future: </w:t>
            </w:r>
            <w:r w:rsidRPr="0042030F"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GB" w:eastAsia="en-US"/>
              </w:rPr>
              <w:t>If I moved next month, I would buy new furniture. (But I'm not going to move next month, so I won't buy new furniture.)</w:t>
            </w:r>
            <w:r w:rsidRPr="0042030F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 xml:space="preserve"> </w:t>
            </w:r>
          </w:p>
        </w:tc>
      </w:tr>
      <w:tr w:rsidR="003605E5" w:rsidRPr="00CF1A91" w:rsidTr="00232AF8">
        <w:tc>
          <w:tcPr>
            <w:tcW w:w="1134" w:type="dxa"/>
            <w:shd w:val="clear" w:color="auto" w:fill="auto"/>
          </w:tcPr>
          <w:p w:rsidR="003605E5" w:rsidRPr="0042030F" w:rsidRDefault="003605E5" w:rsidP="0042030F">
            <w:pPr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</w:pPr>
            <w:r w:rsidRPr="0042030F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  <w:t>Structure</w:t>
            </w:r>
          </w:p>
        </w:tc>
        <w:tc>
          <w:tcPr>
            <w:tcW w:w="10206" w:type="dxa"/>
            <w:shd w:val="clear" w:color="auto" w:fill="auto"/>
          </w:tcPr>
          <w:p w:rsidR="003605E5" w:rsidRPr="0042030F" w:rsidRDefault="00232AF8" w:rsidP="0042030F">
            <w:pPr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</w:pPr>
            <w:r w:rsidRPr="0042030F">
              <w:rPr>
                <w:rFonts w:ascii="Nokia Sans S60" w:eastAsia="Century Gothic" w:hAnsi="Nokia Sans S60" w:cs="Nokia Sans S60"/>
                <w:b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CBFD32E" wp14:editId="0615567E">
                      <wp:simplePos x="0" y="0"/>
                      <wp:positionH relativeFrom="column">
                        <wp:posOffset>5279390</wp:posOffset>
                      </wp:positionH>
                      <wp:positionV relativeFrom="paragraph">
                        <wp:posOffset>131445</wp:posOffset>
                      </wp:positionV>
                      <wp:extent cx="971550" cy="714375"/>
                      <wp:effectExtent l="0" t="0" r="19050" b="2857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1550" cy="714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5C73" w:rsidRPr="00232AF8" w:rsidRDefault="00D35C73" w:rsidP="009636D0">
                                  <w:pPr>
                                    <w:jc w:val="center"/>
                                    <w:rPr>
                                      <w:rFonts w:ascii="Nokia Sans S60" w:hAnsi="Nokia Sans S60" w:cs="Nokia Sans S60"/>
                                      <w:b/>
                                      <w:sz w:val="72"/>
                                    </w:rPr>
                                  </w:pPr>
                                  <w:r w:rsidRPr="00232AF8">
                                    <w:rPr>
                                      <w:rFonts w:ascii="Nokia Sans S60" w:hAnsi="Nokia Sans S60" w:cs="Nokia Sans S60"/>
                                      <w:b/>
                                      <w:sz w:val="72"/>
                                    </w:rPr>
                                    <w:t>БЫ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BFD32E" id="Text Box 1" o:spid="_x0000_s1033" type="#_x0000_t202" style="position:absolute;margin-left:415.7pt;margin-top:10.35pt;width:76.5pt;height:5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" fillcolor="white [3201]" strokeweight=".5pt">
                      <v:textbox>
                        <w:txbxContent>
                          <w:p w:rsidR="00D35C73" w:rsidRPr="00232AF8" w:rsidRDefault="00D35C73" w:rsidP="009636D0">
                            <w:pPr>
                              <w:jc w:val="center"/>
                              <w:rPr>
                                <w:rFonts w:ascii="Nokia Sans S60" w:hAnsi="Nokia Sans S60" w:cs="Nokia Sans S60"/>
                                <w:b/>
                                <w:sz w:val="72"/>
                              </w:rPr>
                            </w:pPr>
                            <w:r w:rsidRPr="00232AF8">
                              <w:rPr>
                                <w:rFonts w:ascii="Nokia Sans S60" w:hAnsi="Nokia Sans S60" w:cs="Nokia Sans S60"/>
                                <w:b/>
                                <w:sz w:val="72"/>
                              </w:rPr>
                              <w:t>БЫ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05E5" w:rsidRPr="0042030F">
              <w:rPr>
                <w:rFonts w:ascii="Nokia Sans S60" w:eastAsia="Century Gothic" w:hAnsi="Nokia Sans S60" w:cs="Nokia Sans S60"/>
                <w:b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3DA4EB8" wp14:editId="590AC59B">
                      <wp:simplePos x="0" y="0"/>
                      <wp:positionH relativeFrom="column">
                        <wp:posOffset>2313494</wp:posOffset>
                      </wp:positionH>
                      <wp:positionV relativeFrom="paragraph">
                        <wp:posOffset>128521</wp:posOffset>
                      </wp:positionV>
                      <wp:extent cx="1119505" cy="325755"/>
                      <wp:effectExtent l="19050" t="19050" r="23495" b="17145"/>
                      <wp:wrapNone/>
                      <wp:docPr id="81" name="Rounded 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9505" cy="32575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31750">
                                <a:solidFill>
                                  <a:srgbClr val="4472C4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35C73" w:rsidRPr="000413E8" w:rsidRDefault="00D35C73" w:rsidP="003605E5">
                                  <w:pPr>
                                    <w:jc w:val="center"/>
                                    <w:rPr>
                                      <w:rFonts w:ascii="Nokia Sans S60" w:hAnsi="Nokia Sans S60" w:cs="Nokia Sans S60"/>
                                      <w:b/>
                                      <w:sz w:val="20"/>
                                      <w:lang w:val="en-US"/>
                                    </w:rPr>
                                  </w:pPr>
                                  <w:proofErr w:type="gramStart"/>
                                  <w:r w:rsidRPr="000413E8">
                                    <w:rPr>
                                      <w:rFonts w:ascii="Nokia Sans S60" w:hAnsi="Nokia Sans S60" w:cs="Nokia Sans S60"/>
                                      <w:b/>
                                      <w:sz w:val="20"/>
                                      <w:lang w:val="en-US"/>
                                    </w:rPr>
                                    <w:t>would</w:t>
                                  </w:r>
                                  <w:proofErr w:type="gramEnd"/>
                                  <w:r w:rsidRPr="000413E8">
                                    <w:rPr>
                                      <w:rFonts w:ascii="Nokia Sans S60" w:hAnsi="Nokia Sans S60" w:cs="Nokia Sans S60"/>
                                      <w:b/>
                                      <w:sz w:val="20"/>
                                      <w:lang w:val="en-US"/>
                                    </w:rPr>
                                    <w:t xml:space="preserve"> + V</w:t>
                                  </w:r>
                                </w:p>
                                <w:p w:rsidR="00D35C73" w:rsidRPr="008A7947" w:rsidRDefault="00D35C73" w:rsidP="003605E5">
                                  <w:pPr>
                                    <w:rPr>
                                      <w:b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DA4EB8" id="Rounded Rectangle 81" o:spid="_x0000_s1034" style="position:absolute;margin-left:182.15pt;margin-top:10.1pt;width:88.15pt;height:25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" strokecolor="#4472c4" strokeweight="2.5pt">
                      <v:shadow color="#868686"/>
                      <v:textbox>
                        <w:txbxContent>
                          <w:p w:rsidR="00D35C73" w:rsidRPr="000413E8" w:rsidRDefault="00D35C73" w:rsidP="003605E5">
                            <w:pPr>
                              <w:jc w:val="center"/>
                              <w:rPr>
                                <w:rFonts w:ascii="Nokia Sans S60" w:hAnsi="Nokia Sans S60" w:cs="Nokia Sans S60"/>
                                <w:b/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0413E8">
                              <w:rPr>
                                <w:rFonts w:ascii="Nokia Sans S60" w:hAnsi="Nokia Sans S60" w:cs="Nokia Sans S60"/>
                                <w:b/>
                                <w:sz w:val="20"/>
                                <w:lang w:val="en-US"/>
                              </w:rPr>
                              <w:t>would</w:t>
                            </w:r>
                            <w:proofErr w:type="gramEnd"/>
                            <w:r w:rsidRPr="000413E8">
                              <w:rPr>
                                <w:rFonts w:ascii="Nokia Sans S60" w:hAnsi="Nokia Sans S60" w:cs="Nokia Sans S60"/>
                                <w:b/>
                                <w:sz w:val="20"/>
                                <w:lang w:val="en-US"/>
                              </w:rPr>
                              <w:t xml:space="preserve"> + V</w:t>
                            </w:r>
                          </w:p>
                          <w:p w:rsidR="00D35C73" w:rsidRPr="008A7947" w:rsidRDefault="00D35C73" w:rsidP="003605E5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605E5" w:rsidRPr="0042030F">
              <w:rPr>
                <w:rFonts w:ascii="Nokia Sans S60" w:eastAsia="Century Gothic" w:hAnsi="Nokia Sans S60" w:cs="Nokia Sans S60"/>
                <w:b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D4BA035" wp14:editId="294DBD04">
                      <wp:simplePos x="0" y="0"/>
                      <wp:positionH relativeFrom="column">
                        <wp:posOffset>244777</wp:posOffset>
                      </wp:positionH>
                      <wp:positionV relativeFrom="paragraph">
                        <wp:posOffset>128520</wp:posOffset>
                      </wp:positionV>
                      <wp:extent cx="1586230" cy="325925"/>
                      <wp:effectExtent l="19050" t="19050" r="13970" b="17145"/>
                      <wp:wrapNone/>
                      <wp:docPr id="79" name="Rounded 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6230" cy="3259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31750">
                                <a:solidFill>
                                  <a:srgbClr val="70AD47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35C73" w:rsidRPr="000413E8" w:rsidRDefault="00D35C73" w:rsidP="003605E5">
                                  <w:pPr>
                                    <w:jc w:val="center"/>
                                    <w:rPr>
                                      <w:rFonts w:ascii="Nokia Sans S60" w:hAnsi="Nokia Sans S60" w:cs="Nokia Sans S60"/>
                                      <w:sz w:val="20"/>
                                      <w:lang w:val="en-US"/>
                                    </w:rPr>
                                  </w:pPr>
                                  <w:r w:rsidRPr="000413E8">
                                    <w:rPr>
                                      <w:rFonts w:ascii="Nokia Sans S60" w:hAnsi="Nokia Sans S60" w:cs="Nokia Sans S60"/>
                                      <w:b/>
                                      <w:sz w:val="20"/>
                                      <w:lang w:val="en-US"/>
                                    </w:rPr>
                                    <w:t>If + Past Simple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4BA035" id="Rounded Rectangle 79" o:spid="_x0000_s1035" style="position:absolute;margin-left:19.25pt;margin-top:10.1pt;width:124.9pt;height:25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" strokecolor="#70ad47" strokeweight="2.5pt">
                      <v:shadow color="#868686"/>
                      <v:textbox>
                        <w:txbxContent>
                          <w:p w:rsidR="00D35C73" w:rsidRPr="000413E8" w:rsidRDefault="00D35C73" w:rsidP="003605E5">
                            <w:pPr>
                              <w:jc w:val="center"/>
                              <w:rPr>
                                <w:rFonts w:ascii="Nokia Sans S60" w:hAnsi="Nokia Sans S60" w:cs="Nokia Sans S60"/>
                                <w:sz w:val="20"/>
                                <w:lang w:val="en-US"/>
                              </w:rPr>
                            </w:pPr>
                            <w:r w:rsidRPr="000413E8">
                              <w:rPr>
                                <w:rFonts w:ascii="Nokia Sans S60" w:hAnsi="Nokia Sans S60" w:cs="Nokia Sans S60"/>
                                <w:b/>
                                <w:sz w:val="20"/>
                                <w:lang w:val="en-US"/>
                              </w:rPr>
                              <w:t>If + Past Simple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605E5" w:rsidRPr="0042030F">
              <w:rPr>
                <w:rFonts w:ascii="Nokia Sans S60" w:eastAsia="Century Gothic" w:hAnsi="Nokia Sans S60" w:cs="Nokia Sans S60"/>
                <w:b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92032" behindDoc="0" locked="0" layoutInCell="1" allowOverlap="1" wp14:anchorId="2658F8EE" wp14:editId="3E5277F6">
                  <wp:simplePos x="0" y="0"/>
                  <wp:positionH relativeFrom="column">
                    <wp:posOffset>1927860</wp:posOffset>
                  </wp:positionH>
                  <wp:positionV relativeFrom="paragraph">
                    <wp:posOffset>135890</wp:posOffset>
                  </wp:positionV>
                  <wp:extent cx="288290" cy="288290"/>
                  <wp:effectExtent l="0" t="0" r="0" b="0"/>
                  <wp:wrapNone/>
                  <wp:docPr id="80" name="Picture 80" descr="ic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c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40" t="15219" r="13231" b="146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605E5" w:rsidRPr="0042030F" w:rsidRDefault="003605E5" w:rsidP="0042030F">
            <w:pPr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</w:pPr>
            <w:r w:rsidRPr="0042030F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  <w:t xml:space="preserve">1. </w:t>
            </w:r>
          </w:p>
          <w:p w:rsidR="003605E5" w:rsidRPr="00232AF8" w:rsidRDefault="003605E5" w:rsidP="0042030F">
            <w:pPr>
              <w:rPr>
                <w:rFonts w:ascii="Nokia Sans S60" w:eastAsia="Century Gothic" w:hAnsi="Nokia Sans S60" w:cs="Nokia Sans S60"/>
                <w:b/>
                <w:sz w:val="12"/>
                <w:szCs w:val="20"/>
                <w:lang w:val="en-GB" w:eastAsia="en-US"/>
              </w:rPr>
            </w:pPr>
          </w:p>
          <w:p w:rsidR="003605E5" w:rsidRPr="0042030F" w:rsidRDefault="003605E5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</w:pPr>
            <w:r w:rsidRPr="0042030F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  <w:t xml:space="preserve">NB1: </w:t>
            </w:r>
            <w:r w:rsidRPr="0042030F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>The if-sentence uses the Past Simple, but the meaning is not past.</w:t>
            </w:r>
            <w:r w:rsidR="00232AF8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 xml:space="preserve"> </w:t>
            </w:r>
          </w:p>
          <w:p w:rsidR="003605E5" w:rsidRPr="0042030F" w:rsidRDefault="003605E5" w:rsidP="0042030F">
            <w:pPr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GB" w:eastAsia="en-US"/>
              </w:rPr>
            </w:pPr>
            <w:r w:rsidRPr="0042030F"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GB" w:eastAsia="en-US"/>
              </w:rPr>
              <w:t xml:space="preserve">If I had more money </w:t>
            </w:r>
            <w:r w:rsidRPr="0042030F">
              <w:rPr>
                <w:rFonts w:ascii="Nokia Sans S60" w:eastAsia="Century Gothic" w:hAnsi="Nokia Sans S60" w:cs="Nokia Sans S60"/>
                <w:b/>
                <w:i/>
                <w:sz w:val="20"/>
                <w:szCs w:val="20"/>
                <w:lang w:val="en-GB" w:eastAsia="en-US"/>
              </w:rPr>
              <w:t>now</w:t>
            </w:r>
            <w:r w:rsidRPr="0042030F"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GB" w:eastAsia="en-US"/>
              </w:rPr>
              <w:t>, I would take a trip around the world.</w:t>
            </w:r>
          </w:p>
          <w:p w:rsidR="003605E5" w:rsidRPr="0042030F" w:rsidRDefault="003605E5" w:rsidP="0042030F">
            <w:pPr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GB" w:eastAsia="en-US"/>
              </w:rPr>
            </w:pPr>
            <w:r w:rsidRPr="0042030F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  <w:t>NB2:</w:t>
            </w:r>
            <w:r w:rsidRPr="0042030F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 xml:space="preserve"> After if we can use </w:t>
            </w:r>
            <w:r w:rsidRPr="0042030F"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GB" w:eastAsia="en-US"/>
              </w:rPr>
              <w:t>was</w:t>
            </w:r>
            <w:r w:rsidRPr="0042030F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 xml:space="preserve"> or </w:t>
            </w:r>
            <w:r w:rsidRPr="0042030F"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GB" w:eastAsia="en-US"/>
              </w:rPr>
              <w:t>were</w:t>
            </w:r>
            <w:r w:rsidRPr="0042030F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 xml:space="preserve"> with I, he, and she.</w:t>
            </w:r>
            <w:r w:rsidR="00232AF8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 xml:space="preserve">                </w:t>
            </w:r>
            <w:r w:rsidRPr="0042030F"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GB" w:eastAsia="en-US"/>
              </w:rPr>
              <w:t>I</w:t>
            </w:r>
            <w:r w:rsidR="00232AF8"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GB" w:eastAsia="en-US"/>
              </w:rPr>
              <w:t>f</w:t>
            </w:r>
            <w:r w:rsidRPr="0042030F"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GB" w:eastAsia="en-US"/>
              </w:rPr>
              <w:t xml:space="preserve"> your sister were/was here, she'd know what to do.</w:t>
            </w:r>
          </w:p>
          <w:p w:rsidR="003605E5" w:rsidRPr="0042030F" w:rsidRDefault="003605E5" w:rsidP="0042030F">
            <w:pPr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GB" w:eastAsia="en-US"/>
              </w:rPr>
            </w:pPr>
            <w:r w:rsidRPr="0042030F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 xml:space="preserve">Use </w:t>
            </w:r>
            <w:r w:rsidRPr="0042030F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  <w:t>were</w:t>
            </w:r>
            <w:r w:rsidRPr="0042030F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 xml:space="preserve"> with the structure </w:t>
            </w:r>
            <w:r w:rsidRPr="0042030F">
              <w:rPr>
                <w:rFonts w:ascii="Nokia Sans S60" w:eastAsia="Century Gothic" w:hAnsi="Nokia Sans S60" w:cs="Nokia Sans S60"/>
                <w:b/>
                <w:i/>
                <w:sz w:val="20"/>
                <w:szCs w:val="20"/>
                <w:lang w:val="en-GB" w:eastAsia="en-US"/>
              </w:rPr>
              <w:t>If I were you (</w:t>
            </w:r>
            <w:r w:rsidRPr="0042030F">
              <w:rPr>
                <w:rFonts w:ascii="Nokia Sans S60" w:eastAsia="Century Gothic" w:hAnsi="Nokia Sans S60" w:cs="Nokia Sans S60"/>
                <w:b/>
                <w:i/>
                <w:sz w:val="20"/>
                <w:szCs w:val="20"/>
                <w:lang w:eastAsia="en-US"/>
              </w:rPr>
              <w:t>на</w:t>
            </w:r>
            <w:r w:rsidRPr="0042030F">
              <w:rPr>
                <w:rFonts w:ascii="Nokia Sans S60" w:eastAsia="Century Gothic" w:hAnsi="Nokia Sans S60" w:cs="Nokia Sans S60"/>
                <w:b/>
                <w:i/>
                <w:sz w:val="20"/>
                <w:szCs w:val="20"/>
                <w:lang w:val="en-US" w:eastAsia="en-US"/>
              </w:rPr>
              <w:t xml:space="preserve"> </w:t>
            </w:r>
            <w:r w:rsidRPr="0042030F">
              <w:rPr>
                <w:rFonts w:ascii="Nokia Sans S60" w:eastAsia="Century Gothic" w:hAnsi="Nokia Sans S60" w:cs="Nokia Sans S60"/>
                <w:b/>
                <w:i/>
                <w:sz w:val="20"/>
                <w:szCs w:val="20"/>
                <w:lang w:eastAsia="en-US"/>
              </w:rPr>
              <w:t>твоем</w:t>
            </w:r>
            <w:r w:rsidRPr="0042030F">
              <w:rPr>
                <w:rFonts w:ascii="Nokia Sans S60" w:eastAsia="Century Gothic" w:hAnsi="Nokia Sans S60" w:cs="Nokia Sans S60"/>
                <w:b/>
                <w:i/>
                <w:sz w:val="20"/>
                <w:szCs w:val="20"/>
                <w:lang w:val="en-US" w:eastAsia="en-US"/>
              </w:rPr>
              <w:t xml:space="preserve"> </w:t>
            </w:r>
            <w:r w:rsidRPr="0042030F">
              <w:rPr>
                <w:rFonts w:ascii="Nokia Sans S60" w:eastAsia="Century Gothic" w:hAnsi="Nokia Sans S60" w:cs="Nokia Sans S60"/>
                <w:b/>
                <w:i/>
                <w:sz w:val="20"/>
                <w:szCs w:val="20"/>
                <w:lang w:eastAsia="en-US"/>
              </w:rPr>
              <w:t>месте</w:t>
            </w:r>
            <w:r w:rsidRPr="0042030F">
              <w:rPr>
                <w:rFonts w:ascii="Nokia Sans S60" w:eastAsia="Century Gothic" w:hAnsi="Nokia Sans S60" w:cs="Nokia Sans S60"/>
                <w:b/>
                <w:i/>
                <w:sz w:val="20"/>
                <w:szCs w:val="20"/>
                <w:lang w:val="en-US" w:eastAsia="en-US"/>
              </w:rPr>
              <w:t>)</w:t>
            </w:r>
            <w:r w:rsidR="00232AF8">
              <w:rPr>
                <w:rFonts w:ascii="Nokia Sans S60" w:eastAsia="Century Gothic" w:hAnsi="Nokia Sans S60" w:cs="Nokia Sans S60"/>
                <w:b/>
                <w:i/>
                <w:sz w:val="20"/>
                <w:szCs w:val="20"/>
                <w:lang w:val="en-US" w:eastAsia="en-US"/>
              </w:rPr>
              <w:t xml:space="preserve">     </w:t>
            </w:r>
            <w:r w:rsidRPr="0042030F"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GB" w:eastAsia="en-US"/>
              </w:rPr>
              <w:t>If I were you, I'd buy a new computer.</w:t>
            </w:r>
          </w:p>
          <w:p w:rsidR="003605E5" w:rsidRPr="0042030F" w:rsidRDefault="003605E5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</w:pPr>
            <w:r w:rsidRPr="0042030F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 xml:space="preserve">Some people use was with </w:t>
            </w:r>
            <w:proofErr w:type="gramStart"/>
            <w:r w:rsidRPr="0042030F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>I / he / she</w:t>
            </w:r>
            <w:proofErr w:type="gramEnd"/>
            <w:r w:rsidRPr="0042030F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 xml:space="preserve"> / it. However, many people think this is incorrect.</w:t>
            </w:r>
          </w:p>
          <w:p w:rsidR="003605E5" w:rsidRPr="0042030F" w:rsidRDefault="003605E5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</w:pPr>
            <w:r w:rsidRPr="0042030F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 xml:space="preserve">2. Use might or could in the result sentence if the result is not certain. </w:t>
            </w:r>
          </w:p>
          <w:p w:rsidR="003605E5" w:rsidRPr="0042030F" w:rsidRDefault="00232AF8" w:rsidP="0042030F">
            <w:pPr>
              <w:tabs>
                <w:tab w:val="left" w:pos="2985"/>
              </w:tabs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</w:pPr>
            <w:r w:rsidRPr="0042030F">
              <w:rPr>
                <w:rFonts w:ascii="Nokia Sans S60" w:eastAsia="Century Gothic" w:hAnsi="Nokia Sans S60" w:cs="Nokia Sans S60"/>
                <w:b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A3AB0DC" wp14:editId="189FCF8D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155575</wp:posOffset>
                      </wp:positionV>
                      <wp:extent cx="1424305" cy="321310"/>
                      <wp:effectExtent l="19050" t="19050" r="23495" b="21590"/>
                      <wp:wrapNone/>
                      <wp:docPr id="76" name="Rounded Rectangl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4305" cy="32131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31750">
                                <a:solidFill>
                                  <a:srgbClr val="70AD47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35C73" w:rsidRPr="000413E8" w:rsidRDefault="00D35C73" w:rsidP="003605E5">
                                  <w:pPr>
                                    <w:jc w:val="center"/>
                                    <w:rPr>
                                      <w:rFonts w:ascii="Nokia Sans S60" w:hAnsi="Nokia Sans S60" w:cs="Nokia Sans S60"/>
                                      <w:sz w:val="20"/>
                                      <w:lang w:val="en-US"/>
                                    </w:rPr>
                                  </w:pPr>
                                  <w:r w:rsidRPr="000413E8">
                                    <w:rPr>
                                      <w:rFonts w:ascii="Nokia Sans S60" w:hAnsi="Nokia Sans S60" w:cs="Nokia Sans S60"/>
                                      <w:b/>
                                      <w:sz w:val="20"/>
                                      <w:lang w:val="en-US"/>
                                    </w:rPr>
                                    <w:t>If + Past Simple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3AB0DC" id="Rounded Rectangle 76" o:spid="_x0000_s1036" style="position:absolute;margin-left:24.9pt;margin-top:12.25pt;width:112.15pt;height:25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" strokecolor="#70ad47" strokeweight="2.5pt">
                      <v:shadow color="#868686"/>
                      <v:textbox>
                        <w:txbxContent>
                          <w:p w:rsidR="00D35C73" w:rsidRPr="000413E8" w:rsidRDefault="00D35C73" w:rsidP="003605E5">
                            <w:pPr>
                              <w:jc w:val="center"/>
                              <w:rPr>
                                <w:rFonts w:ascii="Nokia Sans S60" w:hAnsi="Nokia Sans S60" w:cs="Nokia Sans S60"/>
                                <w:sz w:val="20"/>
                                <w:lang w:val="en-US"/>
                              </w:rPr>
                            </w:pPr>
                            <w:r w:rsidRPr="000413E8">
                              <w:rPr>
                                <w:rFonts w:ascii="Nokia Sans S60" w:hAnsi="Nokia Sans S60" w:cs="Nokia Sans S60"/>
                                <w:b/>
                                <w:sz w:val="20"/>
                                <w:lang w:val="en-US"/>
                              </w:rPr>
                              <w:t>If + Past Simple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605E5" w:rsidRPr="0042030F">
              <w:rPr>
                <w:rFonts w:ascii="Nokia Sans S60" w:eastAsia="Century Gothic" w:hAnsi="Nokia Sans S60" w:cs="Nokia Sans S60"/>
                <w:b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C56E2B9" wp14:editId="2C44C0CB">
                      <wp:simplePos x="0" y="0"/>
                      <wp:positionH relativeFrom="column">
                        <wp:posOffset>2213905</wp:posOffset>
                      </wp:positionH>
                      <wp:positionV relativeFrom="paragraph">
                        <wp:posOffset>45387</wp:posOffset>
                      </wp:positionV>
                      <wp:extent cx="1119505" cy="529628"/>
                      <wp:effectExtent l="19050" t="19050" r="23495" b="22860"/>
                      <wp:wrapNone/>
                      <wp:docPr id="78" name="Rounded 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9505" cy="529628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31750">
                                <a:solidFill>
                                  <a:srgbClr val="4472C4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35C73" w:rsidRPr="000413E8" w:rsidRDefault="00D35C73" w:rsidP="003605E5">
                                  <w:pPr>
                                    <w:rPr>
                                      <w:rFonts w:ascii="Nokia Sans S60" w:hAnsi="Nokia Sans S60" w:cs="Nokia Sans S60"/>
                                      <w:b/>
                                      <w:sz w:val="20"/>
                                      <w:lang w:val="en-US"/>
                                    </w:rPr>
                                  </w:pPr>
                                  <w:proofErr w:type="gramStart"/>
                                  <w:r w:rsidRPr="000413E8">
                                    <w:rPr>
                                      <w:rFonts w:ascii="Nokia Sans S60" w:hAnsi="Nokia Sans S60" w:cs="Nokia Sans S60"/>
                                      <w:b/>
                                      <w:sz w:val="20"/>
                                      <w:lang w:val="en-US"/>
                                    </w:rPr>
                                    <w:t>could</w:t>
                                  </w:r>
                                  <w:proofErr w:type="gramEnd"/>
                                  <w:r w:rsidRPr="000413E8">
                                    <w:rPr>
                                      <w:rFonts w:ascii="Nokia Sans S60" w:hAnsi="Nokia Sans S60" w:cs="Nokia Sans S60"/>
                                      <w:b/>
                                      <w:sz w:val="20"/>
                                      <w:lang w:val="en-US"/>
                                    </w:rPr>
                                    <w:t xml:space="preserve"> + V</w:t>
                                  </w:r>
                                </w:p>
                                <w:p w:rsidR="00D35C73" w:rsidRPr="000413E8" w:rsidRDefault="00D35C73" w:rsidP="003605E5">
                                  <w:pPr>
                                    <w:rPr>
                                      <w:rFonts w:ascii="Nokia Sans S60" w:hAnsi="Nokia Sans S60" w:cs="Nokia Sans S60"/>
                                      <w:b/>
                                      <w:sz w:val="20"/>
                                      <w:lang w:val="en-US"/>
                                    </w:rPr>
                                  </w:pPr>
                                  <w:proofErr w:type="gramStart"/>
                                  <w:r w:rsidRPr="000413E8">
                                    <w:rPr>
                                      <w:rFonts w:ascii="Nokia Sans S60" w:hAnsi="Nokia Sans S60" w:cs="Nokia Sans S60"/>
                                      <w:b/>
                                      <w:sz w:val="20"/>
                                      <w:lang w:val="en-US"/>
                                    </w:rPr>
                                    <w:t>might</w:t>
                                  </w:r>
                                  <w:proofErr w:type="gramEnd"/>
                                  <w:r w:rsidRPr="000413E8">
                                    <w:rPr>
                                      <w:rFonts w:ascii="Nokia Sans S60" w:hAnsi="Nokia Sans S60" w:cs="Nokia Sans S60"/>
                                      <w:b/>
                                      <w:sz w:val="20"/>
                                      <w:lang w:val="en-US"/>
                                    </w:rPr>
                                    <w:t xml:space="preserve"> + V</w:t>
                                  </w:r>
                                </w:p>
                                <w:p w:rsidR="00D35C73" w:rsidRPr="008A7947" w:rsidRDefault="00D35C73" w:rsidP="003605E5">
                                  <w:pPr>
                                    <w:rPr>
                                      <w:b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56E2B9" id="Rounded Rectangle 78" o:spid="_x0000_s1037" style="position:absolute;margin-left:174.3pt;margin-top:3.55pt;width:88.15pt;height:41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" strokecolor="#4472c4" strokeweight="2.5pt">
                      <v:shadow color="#868686"/>
                      <v:textbox>
                        <w:txbxContent>
                          <w:p w:rsidR="00D35C73" w:rsidRPr="000413E8" w:rsidRDefault="00D35C73" w:rsidP="003605E5">
                            <w:pPr>
                              <w:rPr>
                                <w:rFonts w:ascii="Nokia Sans S60" w:hAnsi="Nokia Sans S60" w:cs="Nokia Sans S60"/>
                                <w:b/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0413E8">
                              <w:rPr>
                                <w:rFonts w:ascii="Nokia Sans S60" w:hAnsi="Nokia Sans S60" w:cs="Nokia Sans S60"/>
                                <w:b/>
                                <w:sz w:val="20"/>
                                <w:lang w:val="en-US"/>
                              </w:rPr>
                              <w:t>could</w:t>
                            </w:r>
                            <w:proofErr w:type="gramEnd"/>
                            <w:r w:rsidRPr="000413E8">
                              <w:rPr>
                                <w:rFonts w:ascii="Nokia Sans S60" w:hAnsi="Nokia Sans S60" w:cs="Nokia Sans S60"/>
                                <w:b/>
                                <w:sz w:val="20"/>
                                <w:lang w:val="en-US"/>
                              </w:rPr>
                              <w:t xml:space="preserve"> + V</w:t>
                            </w:r>
                          </w:p>
                          <w:p w:rsidR="00D35C73" w:rsidRPr="000413E8" w:rsidRDefault="00D35C73" w:rsidP="003605E5">
                            <w:pPr>
                              <w:rPr>
                                <w:rFonts w:ascii="Nokia Sans S60" w:hAnsi="Nokia Sans S60" w:cs="Nokia Sans S60"/>
                                <w:b/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0413E8">
                              <w:rPr>
                                <w:rFonts w:ascii="Nokia Sans S60" w:hAnsi="Nokia Sans S60" w:cs="Nokia Sans S60"/>
                                <w:b/>
                                <w:sz w:val="20"/>
                                <w:lang w:val="en-US"/>
                              </w:rPr>
                              <w:t>might</w:t>
                            </w:r>
                            <w:proofErr w:type="gramEnd"/>
                            <w:r w:rsidRPr="000413E8">
                              <w:rPr>
                                <w:rFonts w:ascii="Nokia Sans S60" w:hAnsi="Nokia Sans S60" w:cs="Nokia Sans S60"/>
                                <w:b/>
                                <w:sz w:val="20"/>
                                <w:lang w:val="en-US"/>
                              </w:rPr>
                              <w:t xml:space="preserve"> + V</w:t>
                            </w:r>
                          </w:p>
                          <w:p w:rsidR="00D35C73" w:rsidRPr="008A7947" w:rsidRDefault="00D35C73" w:rsidP="003605E5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605E5" w:rsidRPr="0042030F">
              <w:rPr>
                <w:rFonts w:ascii="Nokia Sans S60" w:eastAsia="Century Gothic" w:hAnsi="Nokia Sans S60" w:cs="Nokia Sans S60"/>
                <w:b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94080" behindDoc="0" locked="0" layoutInCell="1" allowOverlap="1" wp14:anchorId="5D238840" wp14:editId="372ED4D2">
                  <wp:simplePos x="0" y="0"/>
                  <wp:positionH relativeFrom="column">
                    <wp:posOffset>1832610</wp:posOffset>
                  </wp:positionH>
                  <wp:positionV relativeFrom="paragraph">
                    <wp:posOffset>156210</wp:posOffset>
                  </wp:positionV>
                  <wp:extent cx="288290" cy="288290"/>
                  <wp:effectExtent l="0" t="0" r="0" b="0"/>
                  <wp:wrapSquare wrapText="bothSides"/>
                  <wp:docPr id="77" name="Picture 77" descr="ic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c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40" t="15219" r="13231" b="146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605E5" w:rsidRPr="0042030F"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  <w:tab/>
            </w:r>
          </w:p>
          <w:p w:rsidR="003605E5" w:rsidRPr="0042030F" w:rsidRDefault="003605E5" w:rsidP="0042030F">
            <w:pPr>
              <w:rPr>
                <w:rFonts w:ascii="Nokia Sans S60" w:eastAsia="Century Gothic" w:hAnsi="Nokia Sans S60" w:cs="Nokia Sans S60"/>
                <w:sz w:val="20"/>
                <w:szCs w:val="20"/>
                <w:lang w:val="en-GB" w:eastAsia="en-US"/>
              </w:rPr>
            </w:pPr>
          </w:p>
          <w:p w:rsidR="003605E5" w:rsidRPr="0042030F" w:rsidRDefault="003605E5" w:rsidP="0042030F">
            <w:pPr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GB" w:eastAsia="en-US"/>
              </w:rPr>
            </w:pPr>
          </w:p>
          <w:p w:rsidR="003605E5" w:rsidRPr="00232AF8" w:rsidRDefault="003605E5" w:rsidP="0042030F">
            <w:pPr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GB" w:eastAsia="en-US"/>
              </w:rPr>
            </w:pPr>
            <w:r w:rsidRPr="0042030F"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GB" w:eastAsia="en-US"/>
              </w:rPr>
              <w:t>They’ve never been to Asia. If they took a</w:t>
            </w:r>
            <w:r w:rsidR="00232AF8"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GB" w:eastAsia="en-US"/>
              </w:rPr>
              <w:t xml:space="preserve"> trip, they could / might go to Japan. </w:t>
            </w:r>
          </w:p>
        </w:tc>
      </w:tr>
    </w:tbl>
    <w:p w:rsidR="003605E5" w:rsidRPr="008635D5" w:rsidRDefault="003605E5" w:rsidP="0042030F">
      <w:pPr>
        <w:rPr>
          <w:rFonts w:ascii="Nokia Sans S60" w:hAnsi="Nokia Sans S60" w:cs="Nokia Sans S60"/>
          <w:sz w:val="10"/>
          <w:szCs w:val="20"/>
          <w:lang w:val="en-GB"/>
        </w:rPr>
      </w:pPr>
    </w:p>
    <w:tbl>
      <w:tblPr>
        <w:tblW w:w="1130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0178"/>
      </w:tblGrid>
      <w:tr w:rsidR="005E7457" w:rsidRPr="005E7457" w:rsidTr="00313A97">
        <w:tc>
          <w:tcPr>
            <w:tcW w:w="1129" w:type="dxa"/>
            <w:shd w:val="clear" w:color="auto" w:fill="E9F6D0" w:themeFill="accent1" w:themeFillTint="33"/>
          </w:tcPr>
          <w:p w:rsidR="005E7457" w:rsidRPr="005E7457" w:rsidRDefault="005E7457" w:rsidP="0042030F">
            <w:pPr>
              <w:jc w:val="both"/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</w:pPr>
            <w:r w:rsidRPr="005E7457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  <w:t>Name</w:t>
            </w:r>
          </w:p>
        </w:tc>
        <w:tc>
          <w:tcPr>
            <w:tcW w:w="10178" w:type="dxa"/>
            <w:shd w:val="clear" w:color="auto" w:fill="E9F6D0" w:themeFill="accent1" w:themeFillTint="33"/>
          </w:tcPr>
          <w:p w:rsidR="005E7457" w:rsidRPr="005E7457" w:rsidRDefault="005E7457" w:rsidP="0042030F">
            <w:pPr>
              <w:jc w:val="both"/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</w:pPr>
            <w:r w:rsidRPr="005E7457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  <w:t>Third Conditional</w:t>
            </w:r>
          </w:p>
        </w:tc>
      </w:tr>
      <w:tr w:rsidR="005E7457" w:rsidRPr="00CF1A91" w:rsidTr="00232AF8">
        <w:tc>
          <w:tcPr>
            <w:tcW w:w="1129" w:type="dxa"/>
            <w:shd w:val="clear" w:color="auto" w:fill="auto"/>
          </w:tcPr>
          <w:p w:rsidR="005E7457" w:rsidRPr="005E7457" w:rsidRDefault="005E7457" w:rsidP="0042030F">
            <w:pPr>
              <w:jc w:val="both"/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</w:pPr>
            <w:r w:rsidRPr="005E7457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  <w:t>Rule</w:t>
            </w:r>
          </w:p>
        </w:tc>
        <w:tc>
          <w:tcPr>
            <w:tcW w:w="10178" w:type="dxa"/>
            <w:shd w:val="clear" w:color="auto" w:fill="auto"/>
          </w:tcPr>
          <w:p w:rsidR="005E7457" w:rsidRPr="005E7457" w:rsidRDefault="005E7457" w:rsidP="0042030F">
            <w:pPr>
              <w:jc w:val="both"/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</w:pPr>
            <w:r w:rsidRPr="005E745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>We use 3C to talk about past unreal conditions and their results. A condition and its result may be untrue, imagined, or impossible.</w:t>
            </w:r>
          </w:p>
          <w:p w:rsidR="005E7457" w:rsidRPr="005E7457" w:rsidRDefault="005E7457" w:rsidP="00232AF8">
            <w:pPr>
              <w:jc w:val="both"/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</w:pPr>
            <w:r w:rsidRPr="005E7457"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US" w:eastAsia="en-US"/>
              </w:rPr>
              <w:t># If he had died young, he wouldn't have had children.</w:t>
            </w:r>
            <w:r w:rsidR="00232AF8">
              <w:rPr>
                <w:rFonts w:ascii="Nokia Sans S60" w:eastAsia="Century Gothic" w:hAnsi="Nokia Sans S60" w:cs="Nokia Sans S60"/>
                <w:i/>
                <w:sz w:val="20"/>
                <w:szCs w:val="20"/>
                <w:lang w:val="en-US" w:eastAsia="en-US"/>
              </w:rPr>
              <w:t xml:space="preserve"> </w:t>
            </w:r>
            <w:r w:rsidRPr="005E7457"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  <w:t>(But he didn't die young. so he had children.)</w:t>
            </w:r>
          </w:p>
        </w:tc>
      </w:tr>
      <w:tr w:rsidR="005E7457" w:rsidRPr="005E7457" w:rsidTr="00D35C73">
        <w:trPr>
          <w:trHeight w:val="1459"/>
        </w:trPr>
        <w:tc>
          <w:tcPr>
            <w:tcW w:w="1129" w:type="dxa"/>
            <w:shd w:val="clear" w:color="auto" w:fill="auto"/>
          </w:tcPr>
          <w:p w:rsidR="005E7457" w:rsidRPr="005E7457" w:rsidRDefault="005E7457" w:rsidP="0042030F">
            <w:pPr>
              <w:jc w:val="both"/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</w:pPr>
            <w:r w:rsidRPr="005E7457">
              <w:rPr>
                <w:rFonts w:ascii="Nokia Sans S60" w:eastAsia="Century Gothic" w:hAnsi="Nokia Sans S60" w:cs="Nokia Sans S60"/>
                <w:b/>
                <w:sz w:val="20"/>
                <w:szCs w:val="20"/>
                <w:lang w:val="en-US" w:eastAsia="en-US"/>
              </w:rPr>
              <w:t>Structure</w:t>
            </w:r>
          </w:p>
        </w:tc>
        <w:tc>
          <w:tcPr>
            <w:tcW w:w="10178" w:type="dxa"/>
            <w:shd w:val="clear" w:color="auto" w:fill="auto"/>
          </w:tcPr>
          <w:p w:rsidR="005E7457" w:rsidRPr="005E7457" w:rsidRDefault="00313A97" w:rsidP="0042030F">
            <w:pPr>
              <w:jc w:val="both"/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entury Gothic" w:hAnsi="Nokia Sans S60" w:cs="Nokia Sans S60"/>
                <w:b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EFB7334" wp14:editId="4F7F70E6">
                      <wp:simplePos x="0" y="0"/>
                      <wp:positionH relativeFrom="column">
                        <wp:posOffset>4885690</wp:posOffset>
                      </wp:positionH>
                      <wp:positionV relativeFrom="paragraph">
                        <wp:posOffset>103467</wp:posOffset>
                      </wp:positionV>
                      <wp:extent cx="1367335" cy="714375"/>
                      <wp:effectExtent l="0" t="0" r="23495" b="28575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7335" cy="714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5C73" w:rsidRPr="00313A97" w:rsidRDefault="00D35C73" w:rsidP="00313A97">
                                  <w:pPr>
                                    <w:jc w:val="center"/>
                                    <w:rPr>
                                      <w:rFonts w:ascii="Nokia Sans S60" w:hAnsi="Nokia Sans S60" w:cs="Nokia Sans S60"/>
                                      <w:b/>
                                      <w:sz w:val="7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Nokia Sans S60" w:hAnsi="Nokia Sans S60" w:cs="Nokia Sans S60"/>
                                      <w:b/>
                                      <w:sz w:val="72"/>
                                      <w:lang w:val="en-US"/>
                                    </w:rPr>
                                    <w:t>PAST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FB7334" id="Text Box 18" o:spid="_x0000_s1038" type="#_x0000_t202" style="position:absolute;left:0;text-align:left;margin-left:384.7pt;margin-top:8.15pt;width:107.65pt;height:56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" fillcolor="white [3201]" strokeweight=".5pt">
                      <v:textbox>
                        <w:txbxContent>
                          <w:p w:rsidR="00D35C73" w:rsidRPr="00313A97" w:rsidRDefault="00D35C73" w:rsidP="00313A97">
                            <w:pPr>
                              <w:jc w:val="center"/>
                              <w:rPr>
                                <w:rFonts w:ascii="Nokia Sans S60" w:hAnsi="Nokia Sans S60" w:cs="Nokia Sans S60"/>
                                <w:b/>
                                <w:sz w:val="72"/>
                                <w:lang w:val="en-US"/>
                              </w:rPr>
                            </w:pPr>
                            <w:r>
                              <w:rPr>
                                <w:rFonts w:ascii="Nokia Sans S60" w:hAnsi="Nokia Sans S60" w:cs="Nokia Sans S60"/>
                                <w:b/>
                                <w:sz w:val="72"/>
                                <w:lang w:val="en-US"/>
                              </w:rPr>
                              <w:t>PAST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2030F">
              <w:rPr>
                <w:rFonts w:ascii="Nokia Sans S60" w:eastAsia="Century Gothic" w:hAnsi="Nokia Sans S60" w:cs="Nokia Sans S6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E2B5969" wp14:editId="60120176">
                      <wp:simplePos x="0" y="0"/>
                      <wp:positionH relativeFrom="column">
                        <wp:posOffset>2122170</wp:posOffset>
                      </wp:positionH>
                      <wp:positionV relativeFrom="paragraph">
                        <wp:posOffset>111760</wp:posOffset>
                      </wp:positionV>
                      <wp:extent cx="1463675" cy="344805"/>
                      <wp:effectExtent l="19050" t="19050" r="22225" b="17145"/>
                      <wp:wrapNone/>
                      <wp:docPr id="12" name="Rounded 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675" cy="3448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31750">
                                <a:solidFill>
                                  <a:srgbClr val="4472C4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35C73" w:rsidRPr="00313A97" w:rsidRDefault="00D35C73" w:rsidP="00313A97">
                                  <w:pPr>
                                    <w:jc w:val="center"/>
                                    <w:rPr>
                                      <w:rFonts w:ascii="Nokia Sans S60" w:hAnsi="Nokia Sans S60" w:cs="Nokia Sans S60"/>
                                      <w:b/>
                                      <w:sz w:val="20"/>
                                      <w:lang w:val="en-US"/>
                                    </w:rPr>
                                  </w:pPr>
                                  <w:proofErr w:type="gramStart"/>
                                  <w:r w:rsidRPr="00313A97">
                                    <w:rPr>
                                      <w:rFonts w:ascii="Nokia Sans S60" w:hAnsi="Nokia Sans S60" w:cs="Nokia Sans S60"/>
                                      <w:b/>
                                      <w:sz w:val="20"/>
                                      <w:lang w:val="en-US"/>
                                    </w:rPr>
                                    <w:t>would</w:t>
                                  </w:r>
                                  <w:proofErr w:type="gramEnd"/>
                                  <w:r w:rsidRPr="00313A97">
                                    <w:rPr>
                                      <w:rFonts w:ascii="Nokia Sans S60" w:hAnsi="Nokia Sans S60" w:cs="Nokia Sans S60"/>
                                      <w:b/>
                                      <w:sz w:val="20"/>
                                      <w:lang w:val="en-US"/>
                                    </w:rPr>
                                    <w:t xml:space="preserve"> + have + V</w:t>
                                  </w:r>
                                  <w:r w:rsidRPr="00313A97">
                                    <w:rPr>
                                      <w:rFonts w:ascii="Nokia Sans S60" w:hAnsi="Nokia Sans S60" w:cs="Nokia Sans S60"/>
                                      <w:b/>
                                      <w:sz w:val="20"/>
                                      <w:vertAlign w:val="subscript"/>
                                      <w:lang w:val="en-US"/>
                                    </w:rPr>
                                    <w:t>3</w:t>
                                  </w:r>
                                </w:p>
                                <w:p w:rsidR="00D35C73" w:rsidRPr="008A7947" w:rsidRDefault="00D35C73" w:rsidP="005E7457">
                                  <w:pPr>
                                    <w:rPr>
                                      <w:b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2B5969" id="Rounded Rectangle 12" o:spid="_x0000_s1039" style="position:absolute;left:0;text-align:left;margin-left:167.1pt;margin-top:8.8pt;width:115.25pt;height:27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" strokecolor="#4472c4" strokeweight="2.5pt">
                      <v:shadow color="#868686"/>
                      <v:textbox>
                        <w:txbxContent>
                          <w:p w:rsidR="00D35C73" w:rsidRPr="00313A97" w:rsidRDefault="00D35C73" w:rsidP="00313A97">
                            <w:pPr>
                              <w:jc w:val="center"/>
                              <w:rPr>
                                <w:rFonts w:ascii="Nokia Sans S60" w:hAnsi="Nokia Sans S60" w:cs="Nokia Sans S60"/>
                                <w:b/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313A97">
                              <w:rPr>
                                <w:rFonts w:ascii="Nokia Sans S60" w:hAnsi="Nokia Sans S60" w:cs="Nokia Sans S60"/>
                                <w:b/>
                                <w:sz w:val="20"/>
                                <w:lang w:val="en-US"/>
                              </w:rPr>
                              <w:t>would</w:t>
                            </w:r>
                            <w:proofErr w:type="gramEnd"/>
                            <w:r w:rsidRPr="00313A97">
                              <w:rPr>
                                <w:rFonts w:ascii="Nokia Sans S60" w:hAnsi="Nokia Sans S60" w:cs="Nokia Sans S60"/>
                                <w:b/>
                                <w:sz w:val="20"/>
                                <w:lang w:val="en-US"/>
                              </w:rPr>
                              <w:t xml:space="preserve"> + have + V</w:t>
                            </w:r>
                            <w:r w:rsidRPr="00313A97">
                              <w:rPr>
                                <w:rFonts w:ascii="Nokia Sans S60" w:hAnsi="Nokia Sans S60" w:cs="Nokia Sans S60"/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  <w:p w:rsidR="00D35C73" w:rsidRPr="008A7947" w:rsidRDefault="00D35C73" w:rsidP="005E7457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E7457" w:rsidRPr="0042030F">
              <w:rPr>
                <w:rFonts w:ascii="Nokia Sans S60" w:eastAsia="Century Gothic" w:hAnsi="Nokia Sans S60" w:cs="Nokia Sans S6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27918C3" wp14:editId="0AB7E342">
                      <wp:simplePos x="0" y="0"/>
                      <wp:positionH relativeFrom="column">
                        <wp:posOffset>450214</wp:posOffset>
                      </wp:positionH>
                      <wp:positionV relativeFrom="paragraph">
                        <wp:posOffset>111760</wp:posOffset>
                      </wp:positionV>
                      <wp:extent cx="1229995" cy="344805"/>
                      <wp:effectExtent l="19050" t="19050" r="27305" b="17145"/>
                      <wp:wrapNone/>
                      <wp:docPr id="13" name="Rounded 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9995" cy="3448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31750">
                                <a:solidFill>
                                  <a:srgbClr val="70AD47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35C73" w:rsidRPr="00313A97" w:rsidRDefault="00D35C73" w:rsidP="00313A97">
                                  <w:pPr>
                                    <w:jc w:val="center"/>
                                    <w:rPr>
                                      <w:rFonts w:ascii="Nokia Sans S60" w:hAnsi="Nokia Sans S60" w:cs="Nokia Sans S60"/>
                                      <w:sz w:val="20"/>
                                      <w:lang w:val="en-US"/>
                                    </w:rPr>
                                  </w:pPr>
                                  <w:r w:rsidRPr="00313A97">
                                    <w:rPr>
                                      <w:rFonts w:ascii="Nokia Sans S60" w:hAnsi="Nokia Sans S60" w:cs="Nokia Sans S60"/>
                                      <w:b/>
                                      <w:sz w:val="20"/>
                                      <w:lang w:val="en-US"/>
                                    </w:rPr>
                                    <w:t>If + Past Perfect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7918C3" id="Rounded Rectangle 13" o:spid="_x0000_s1040" style="position:absolute;left:0;text-align:left;margin-left:35.45pt;margin-top:8.8pt;width:96.85pt;height:27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" strokecolor="#70ad47" strokeweight="2.5pt">
                      <v:shadow color="#868686"/>
                      <v:textbox>
                        <w:txbxContent>
                          <w:p w:rsidR="00D35C73" w:rsidRPr="00313A97" w:rsidRDefault="00D35C73" w:rsidP="00313A97">
                            <w:pPr>
                              <w:jc w:val="center"/>
                              <w:rPr>
                                <w:rFonts w:ascii="Nokia Sans S60" w:hAnsi="Nokia Sans S60" w:cs="Nokia Sans S60"/>
                                <w:sz w:val="20"/>
                                <w:lang w:val="en-US"/>
                              </w:rPr>
                            </w:pPr>
                            <w:r w:rsidRPr="00313A97">
                              <w:rPr>
                                <w:rFonts w:ascii="Nokia Sans S60" w:hAnsi="Nokia Sans S60" w:cs="Nokia Sans S60"/>
                                <w:b/>
                                <w:sz w:val="20"/>
                                <w:lang w:val="en-US"/>
                              </w:rPr>
                              <w:t>If + Past Perfect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E7457" w:rsidRPr="0042030F">
              <w:rPr>
                <w:rFonts w:ascii="Nokia Sans S60" w:eastAsia="Century Gothic" w:hAnsi="Nokia Sans S60" w:cs="Nokia Sans S60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710464" behindDoc="0" locked="0" layoutInCell="1" allowOverlap="1" wp14:anchorId="2104EDA2" wp14:editId="551D22B0">
                  <wp:simplePos x="0" y="0"/>
                  <wp:positionH relativeFrom="column">
                    <wp:posOffset>1745615</wp:posOffset>
                  </wp:positionH>
                  <wp:positionV relativeFrom="paragraph">
                    <wp:posOffset>112395</wp:posOffset>
                  </wp:positionV>
                  <wp:extent cx="288290" cy="288290"/>
                  <wp:effectExtent l="0" t="0" r="0" b="0"/>
                  <wp:wrapSquare wrapText="bothSides"/>
                  <wp:docPr id="11" name="Picture 11" descr="ic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40" t="15219" r="13231" b="146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E7457" w:rsidRPr="005E7457" w:rsidRDefault="005E7457" w:rsidP="0042030F">
            <w:pPr>
              <w:jc w:val="both"/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</w:pPr>
          </w:p>
          <w:p w:rsidR="005E7457" w:rsidRPr="005E7457" w:rsidRDefault="005E7457" w:rsidP="0042030F">
            <w:pPr>
              <w:jc w:val="both"/>
              <w:rPr>
                <w:rFonts w:ascii="Nokia Sans S60" w:eastAsia="Century Gothic" w:hAnsi="Nokia Sans S60" w:cs="Nokia Sans S60"/>
                <w:sz w:val="20"/>
                <w:szCs w:val="20"/>
                <w:lang w:val="en-US" w:eastAsia="en-US"/>
              </w:rPr>
            </w:pPr>
          </w:p>
        </w:tc>
      </w:tr>
    </w:tbl>
    <w:p w:rsidR="0042030F" w:rsidRDefault="00BC47F4" w:rsidP="00313A97">
      <w:pPr>
        <w:tabs>
          <w:tab w:val="left" w:pos="1197"/>
        </w:tabs>
        <w:rPr>
          <w:rFonts w:ascii="Nokia Sans S60" w:hAnsi="Nokia Sans S60" w:cs="Nokia Sans S60"/>
          <w:b/>
          <w:sz w:val="20"/>
          <w:szCs w:val="20"/>
          <w:lang w:val="en-US"/>
        </w:rPr>
      </w:pPr>
      <w:r w:rsidRPr="00313A97">
        <w:rPr>
          <w:rFonts w:ascii="Nokia Sans S60" w:hAnsi="Nokia Sans S60" w:cs="Nokia Sans S60"/>
          <w:b/>
          <w:noProof/>
          <w:sz w:val="20"/>
          <w:szCs w:val="20"/>
          <w:lang w:val="en-US" w:eastAsia="en-US"/>
        </w:rPr>
        <w:lastRenderedPageBreak/>
        <w:drawing>
          <wp:anchor distT="0" distB="0" distL="114300" distR="114300" simplePos="0" relativeHeight="251717632" behindDoc="0" locked="0" layoutInCell="1" allowOverlap="1" wp14:anchorId="4B5D7885" wp14:editId="5BE56DA4">
            <wp:simplePos x="0" y="0"/>
            <wp:positionH relativeFrom="column">
              <wp:posOffset>6463030</wp:posOffset>
            </wp:positionH>
            <wp:positionV relativeFrom="paragraph">
              <wp:posOffset>1962150</wp:posOffset>
            </wp:positionV>
            <wp:extent cx="791845" cy="791845"/>
            <wp:effectExtent l="0" t="0" r="8255" b="8255"/>
            <wp:wrapNone/>
            <wp:docPr id="40" name="Picture 40" descr="Royalty-Free (RF) genie Clipart Illustration #1195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oyalty-Free (RF) genie Clipart Illustration #119572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clrChange>
                        <a:clrFrom>
                          <a:srgbClr val="FCFFFD"/>
                        </a:clrFrom>
                        <a:clrTo>
                          <a:srgbClr val="FCFFF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910"/>
                    <a:stretch/>
                  </pic:blipFill>
                  <pic:spPr bwMode="auto">
                    <a:xfrm>
                      <a:off x="0" y="0"/>
                      <a:ext cx="79184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3A97" w:rsidRPr="00313A97">
        <w:rPr>
          <w:rFonts w:ascii="Nokia Sans S60" w:hAnsi="Nokia Sans S60" w:cs="Nokia Sans S60"/>
          <w:b/>
          <w:sz w:val="20"/>
          <w:szCs w:val="20"/>
          <w:lang w:val="en-US"/>
        </w:rPr>
        <w:t>I WISH</w:t>
      </w: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3347"/>
        <w:gridCol w:w="3882"/>
      </w:tblGrid>
      <w:tr w:rsidR="00584902" w:rsidTr="000B6A9E">
        <w:tc>
          <w:tcPr>
            <w:tcW w:w="4111" w:type="dxa"/>
            <w:shd w:val="clear" w:color="auto" w:fill="F2F2F2" w:themeFill="background1" w:themeFillShade="F2"/>
          </w:tcPr>
          <w:p w:rsidR="00584902" w:rsidRPr="00313A97" w:rsidRDefault="00584902" w:rsidP="00584902">
            <w:pPr>
              <w:jc w:val="center"/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313A97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wish + Past Simple</w:t>
            </w:r>
          </w:p>
        </w:tc>
        <w:tc>
          <w:tcPr>
            <w:tcW w:w="3347" w:type="dxa"/>
            <w:shd w:val="clear" w:color="auto" w:fill="F2F2F2" w:themeFill="background1" w:themeFillShade="F2"/>
          </w:tcPr>
          <w:p w:rsidR="00584902" w:rsidRDefault="00584902" w:rsidP="00584902">
            <w:pPr>
              <w:tabs>
                <w:tab w:val="left" w:pos="1197"/>
              </w:tabs>
              <w:jc w:val="center"/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wish + would + V</w:t>
            </w:r>
          </w:p>
        </w:tc>
        <w:tc>
          <w:tcPr>
            <w:tcW w:w="3882" w:type="dxa"/>
            <w:shd w:val="clear" w:color="auto" w:fill="F2F2F2" w:themeFill="background1" w:themeFillShade="F2"/>
          </w:tcPr>
          <w:p w:rsidR="00584902" w:rsidRDefault="00584902" w:rsidP="00584902">
            <w:pPr>
              <w:tabs>
                <w:tab w:val="left" w:pos="1197"/>
              </w:tabs>
              <w:jc w:val="center"/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 w:rsidRPr="00313A97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wish + Past Perfect</w:t>
            </w:r>
          </w:p>
        </w:tc>
      </w:tr>
      <w:tr w:rsidR="00584902" w:rsidRPr="000B6A9E" w:rsidTr="000B6A9E">
        <w:tc>
          <w:tcPr>
            <w:tcW w:w="4111" w:type="dxa"/>
          </w:tcPr>
          <w:p w:rsidR="00584902" w:rsidRPr="00313A97" w:rsidRDefault="00584902" w:rsidP="00584902">
            <w:pPr>
              <w:jc w:val="both"/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</w:pPr>
            <w:r w:rsidRPr="00313A97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1</w:t>
            </w:r>
            <w:r w:rsidRPr="00313A97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. Use </w:t>
            </w:r>
            <w:r w:rsidRPr="00313A97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wish + Past Simple</w:t>
            </w:r>
            <w:r w:rsidRPr="00313A97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to talk about things you would like to be different in the present / fut</w:t>
            </w:r>
            <w:r>
              <w:rPr>
                <w:rFonts w:ascii="Nokia Sans S60" w:hAnsi="Nokia Sans S60" w:cs="Nokia Sans S60"/>
                <w:sz w:val="20"/>
                <w:szCs w:val="20"/>
                <w:lang w:val="en-US"/>
              </w:rPr>
              <w:t>ure but which are impossible</w:t>
            </w:r>
            <w:r w:rsidRPr="00313A97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. </w:t>
            </w:r>
            <w:r w:rsidRPr="00313A97">
              <w:rPr>
                <w:rFonts w:ascii="Nokia Sans S60" w:hAnsi="Nokia Sans S60" w:cs="Nokia Sans S60"/>
                <w:b/>
                <w:i/>
                <w:sz w:val="20"/>
                <w:szCs w:val="20"/>
              </w:rPr>
              <w:t>Как</w:t>
            </w:r>
            <w:r w:rsidRPr="00313A97">
              <w:rPr>
                <w:rFonts w:ascii="Nokia Sans S60" w:hAnsi="Nokia Sans S60" w:cs="Nokia Sans S60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313A97">
              <w:rPr>
                <w:rFonts w:ascii="Nokia Sans S60" w:hAnsi="Nokia Sans S60" w:cs="Nokia Sans S60"/>
                <w:b/>
                <w:i/>
                <w:sz w:val="20"/>
                <w:szCs w:val="20"/>
              </w:rPr>
              <w:t>жаль</w:t>
            </w:r>
            <w:r w:rsidRPr="00313A97">
              <w:rPr>
                <w:rFonts w:ascii="Nokia Sans S60" w:hAnsi="Nokia Sans S60" w:cs="Nokia Sans S60"/>
                <w:b/>
                <w:i/>
                <w:sz w:val="20"/>
                <w:szCs w:val="20"/>
                <w:lang w:val="en-US"/>
              </w:rPr>
              <w:t xml:space="preserve">… </w:t>
            </w:r>
            <w:r w:rsidRPr="00313A97">
              <w:rPr>
                <w:rFonts w:ascii="Nokia Sans S60" w:hAnsi="Nokia Sans S60" w:cs="Nokia Sans S60"/>
                <w:b/>
                <w:i/>
                <w:sz w:val="20"/>
                <w:szCs w:val="20"/>
              </w:rPr>
              <w:t>Хотел</w:t>
            </w:r>
            <w:r w:rsidRPr="00313A97">
              <w:rPr>
                <w:rFonts w:ascii="Nokia Sans S60" w:hAnsi="Nokia Sans S60" w:cs="Nokia Sans S60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313A97">
              <w:rPr>
                <w:rFonts w:ascii="Nokia Sans S60" w:hAnsi="Nokia Sans S60" w:cs="Nokia Sans S60"/>
                <w:b/>
                <w:i/>
                <w:sz w:val="20"/>
                <w:szCs w:val="20"/>
              </w:rPr>
              <w:t>бы</w:t>
            </w:r>
            <w:r w:rsidRPr="00313A97">
              <w:rPr>
                <w:rFonts w:ascii="Nokia Sans S60" w:hAnsi="Nokia Sans S60" w:cs="Nokia Sans S60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313A97">
              <w:rPr>
                <w:rFonts w:ascii="Nokia Sans S60" w:hAnsi="Nokia Sans S60" w:cs="Nokia Sans S60"/>
                <w:b/>
                <w:i/>
                <w:sz w:val="20"/>
                <w:szCs w:val="20"/>
              </w:rPr>
              <w:t>я</w:t>
            </w:r>
            <w:r w:rsidRPr="000B6A9E">
              <w:rPr>
                <w:rFonts w:ascii="Nokia Sans S60" w:hAnsi="Nokia Sans S60" w:cs="Nokia Sans S60"/>
                <w:b/>
                <w:i/>
                <w:sz w:val="20"/>
                <w:szCs w:val="20"/>
                <w:lang w:val="en-US"/>
              </w:rPr>
              <w:t>,</w:t>
            </w:r>
            <w:r w:rsidRPr="00313A97">
              <w:rPr>
                <w:rFonts w:ascii="Nokia Sans S60" w:hAnsi="Nokia Sans S60" w:cs="Nokia Sans S60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313A97">
              <w:rPr>
                <w:rFonts w:ascii="Nokia Sans S60" w:hAnsi="Nokia Sans S60" w:cs="Nokia Sans S60"/>
                <w:b/>
                <w:i/>
                <w:sz w:val="20"/>
                <w:szCs w:val="20"/>
              </w:rPr>
              <w:t>чтобы</w:t>
            </w:r>
            <w:r w:rsidRPr="00313A97">
              <w:rPr>
                <w:rFonts w:ascii="Nokia Sans S60" w:hAnsi="Nokia Sans S60" w:cs="Nokia Sans S60"/>
                <w:b/>
                <w:i/>
                <w:sz w:val="20"/>
                <w:szCs w:val="20"/>
                <w:lang w:val="en-US"/>
              </w:rPr>
              <w:t>…</w:t>
            </w:r>
          </w:p>
          <w:p w:rsidR="000B6A9E" w:rsidRDefault="00584902" w:rsidP="00584902">
            <w:pPr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</w:pPr>
            <w:r w:rsidRPr="00313A97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># Jack wishes he could speak English better</w:t>
            </w:r>
            <w:r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. </w:t>
            </w:r>
          </w:p>
          <w:p w:rsidR="00584902" w:rsidRPr="00313A97" w:rsidRDefault="000B6A9E" w:rsidP="00584902">
            <w:pPr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</w:pPr>
            <w:r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 xml:space="preserve"># </w:t>
            </w:r>
            <w:r w:rsidR="00584902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>I wish I had a dog.</w:t>
            </w:r>
          </w:p>
          <w:p w:rsidR="000B6A9E" w:rsidRDefault="00584902" w:rsidP="00584902">
            <w:pPr>
              <w:tabs>
                <w:tab w:val="left" w:pos="1197"/>
              </w:tabs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313A97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NB1:</w:t>
            </w:r>
            <w:r w:rsidRPr="00313A97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After wish you can use </w:t>
            </w:r>
            <w:r w:rsidRPr="00313A97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was</w:t>
            </w:r>
            <w:r w:rsidRPr="00313A97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or </w:t>
            </w:r>
            <w:r w:rsidRPr="00313A97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were</w:t>
            </w:r>
            <w:r w:rsidRPr="00313A97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with I, he, she, and it </w:t>
            </w:r>
          </w:p>
          <w:p w:rsidR="00584902" w:rsidRDefault="000B6A9E" w:rsidP="00584902">
            <w:pPr>
              <w:tabs>
                <w:tab w:val="left" w:pos="1197"/>
              </w:tabs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</w:pPr>
            <w:r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# </w:t>
            </w:r>
            <w:r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>I wish I were taller. I wish I was taller.</w:t>
            </w:r>
          </w:p>
        </w:tc>
        <w:tc>
          <w:tcPr>
            <w:tcW w:w="3347" w:type="dxa"/>
          </w:tcPr>
          <w:p w:rsidR="00584902" w:rsidRPr="00313A97" w:rsidRDefault="00584902" w:rsidP="00584902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313A97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2</w:t>
            </w:r>
            <w:r w:rsidRPr="00313A97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. Use </w:t>
            </w:r>
            <w:r w:rsidRPr="00313A97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wish + would/wouldn't</w:t>
            </w:r>
            <w:r w:rsidRPr="00313A97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to talk about things we want to happen, or stop happening because they annoy us.</w:t>
            </w:r>
          </w:p>
          <w:p w:rsidR="00584902" w:rsidRPr="00313A97" w:rsidRDefault="00584902" w:rsidP="00584902">
            <w:pPr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</w:pPr>
            <w:r w:rsidRPr="00313A97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># I wish the bus would come. I'm freezing.</w:t>
            </w:r>
          </w:p>
          <w:p w:rsidR="000B6A9E" w:rsidRDefault="00584902" w:rsidP="00584902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313A97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NB2</w:t>
            </w:r>
            <w:r w:rsidR="000B6A9E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:</w:t>
            </w:r>
            <w:r w:rsidRPr="00313A97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 xml:space="preserve"> </w:t>
            </w:r>
            <w:r w:rsidRPr="00313A97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You </w:t>
            </w:r>
            <w:r w:rsidRPr="00313A97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can't use would</w:t>
            </w:r>
            <w:r w:rsidRPr="00313A97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for a wish about yourself </w:t>
            </w:r>
          </w:p>
          <w:p w:rsidR="00584902" w:rsidRPr="00BC47F4" w:rsidRDefault="00BC47F4" w:rsidP="00BC47F4">
            <w:pPr>
              <w:rPr>
                <w:rFonts w:ascii="Nokia Sans S60" w:hAnsi="Nokia Sans S60" w:cs="Nokia Sans S60"/>
                <w:i/>
                <w:strike/>
                <w:sz w:val="20"/>
                <w:szCs w:val="20"/>
                <w:lang w:val="en-US"/>
              </w:rPr>
            </w:pPr>
            <w:r>
              <w:rPr>
                <w:rFonts w:ascii="Nokia Sans S60" w:hAnsi="Nokia Sans S60" w:cs="Nokia Sans S60"/>
                <w:i/>
                <w:strike/>
                <w:sz w:val="20"/>
                <w:szCs w:val="20"/>
                <w:lang w:val="en-US"/>
              </w:rPr>
              <w:t>I wish I would…</w:t>
            </w:r>
          </w:p>
        </w:tc>
        <w:tc>
          <w:tcPr>
            <w:tcW w:w="3882" w:type="dxa"/>
          </w:tcPr>
          <w:p w:rsidR="00584902" w:rsidRPr="00313A97" w:rsidRDefault="00584902" w:rsidP="00584902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313A97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3.</w:t>
            </w:r>
            <w:r w:rsidRPr="00313A97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Use </w:t>
            </w:r>
            <w:r w:rsidRPr="00313A97">
              <w:rPr>
                <w:rFonts w:ascii="Nokia Sans S60" w:hAnsi="Nokia Sans S60" w:cs="Nokia Sans S60"/>
                <w:b/>
                <w:sz w:val="20"/>
                <w:szCs w:val="20"/>
                <w:lang w:val="en-US"/>
              </w:rPr>
              <w:t>wish + Past Perfect</w:t>
            </w:r>
            <w:r w:rsidRPr="00313A97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to express regret or sadness about things in the past that you wanted to happen but </w:t>
            </w:r>
            <w:r w:rsidR="000B6A9E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they </w:t>
            </w:r>
            <w:r w:rsidRPr="00313A97">
              <w:rPr>
                <w:rFonts w:ascii="Nokia Sans S60" w:hAnsi="Nokia Sans S60" w:cs="Nokia Sans S60"/>
                <w:sz w:val="20"/>
                <w:szCs w:val="20"/>
                <w:lang w:val="en-US"/>
              </w:rPr>
              <w:t>didn't.</w:t>
            </w:r>
          </w:p>
          <w:p w:rsidR="00584902" w:rsidRPr="00313A97" w:rsidRDefault="00584902" w:rsidP="00584902">
            <w:pPr>
              <w:rPr>
                <w:rFonts w:ascii="Nokia Sans S60" w:hAnsi="Nokia Sans S60" w:cs="Nokia Sans S60"/>
                <w:sz w:val="20"/>
                <w:szCs w:val="20"/>
                <w:lang w:val="en-US"/>
              </w:rPr>
            </w:pPr>
            <w:r w:rsidRPr="00313A97">
              <w:rPr>
                <w:rFonts w:ascii="Nokia Sans S60" w:hAnsi="Nokia Sans S60" w:cs="Nokia Sans S60"/>
                <w:i/>
                <w:sz w:val="20"/>
                <w:szCs w:val="20"/>
                <w:lang w:val="en-US"/>
              </w:rPr>
              <w:t># George wishes he had studied architecture.</w:t>
            </w:r>
            <w:r w:rsidRPr="00313A97">
              <w:rPr>
                <w:rFonts w:ascii="Nokia Sans S60" w:hAnsi="Nokia Sans S60" w:cs="Nokia Sans S60"/>
                <w:sz w:val="20"/>
                <w:szCs w:val="20"/>
                <w:lang w:val="en-US"/>
              </w:rPr>
              <w:t xml:space="preserve"> (He didn't study architecture, and now he thinks that was a mistake.)</w:t>
            </w:r>
          </w:p>
          <w:p w:rsidR="00584902" w:rsidRPr="000B6A9E" w:rsidRDefault="000B6A9E" w:rsidP="00BC47F4">
            <w:pPr>
              <w:rPr>
                <w:rFonts w:ascii="Nokia Sans S60" w:hAnsi="Nokia Sans S60" w:cs="Nokia Sans S60"/>
                <w:i/>
                <w:sz w:val="20"/>
                <w:szCs w:val="20"/>
              </w:rPr>
            </w:pPr>
            <w:r>
              <w:rPr>
                <w:rFonts w:ascii="Nokia Sans S60" w:hAnsi="Nokia Sans S60" w:cs="Nokia Sans S60"/>
                <w:b/>
                <w:i/>
                <w:sz w:val="20"/>
                <w:szCs w:val="20"/>
              </w:rPr>
              <w:t>Жаль, обидно (</w:t>
            </w:r>
            <w:r w:rsidR="00584902" w:rsidRPr="00313A97">
              <w:rPr>
                <w:rFonts w:ascii="Nokia Sans S60" w:hAnsi="Nokia Sans S60" w:cs="Nokia Sans S60"/>
                <w:b/>
                <w:i/>
                <w:sz w:val="20"/>
                <w:szCs w:val="20"/>
              </w:rPr>
              <w:t>поменять отрицание на +</w:t>
            </w:r>
            <w:r w:rsidRPr="000B6A9E">
              <w:rPr>
                <w:rFonts w:ascii="Nokia Sans S60" w:hAnsi="Nokia Sans S60" w:cs="Nokia Sans S60"/>
                <w:b/>
                <w:i/>
                <w:sz w:val="20"/>
                <w:szCs w:val="20"/>
              </w:rPr>
              <w:t>)</w:t>
            </w:r>
            <w:r w:rsidR="00BC47F4" w:rsidRPr="00BC47F4">
              <w:rPr>
                <w:rFonts w:ascii="Nokia Sans S60" w:hAnsi="Nokia Sans S60" w:cs="Nokia Sans S60"/>
                <w:b/>
                <w:i/>
                <w:sz w:val="20"/>
                <w:szCs w:val="20"/>
              </w:rPr>
              <w:t xml:space="preserve"> </w:t>
            </w:r>
            <w:r w:rsidR="00584902" w:rsidRPr="00313A97">
              <w:rPr>
                <w:rFonts w:ascii="Nokia Sans S60" w:hAnsi="Nokia Sans S60" w:cs="Nokia Sans S60"/>
                <w:i/>
                <w:sz w:val="20"/>
                <w:szCs w:val="20"/>
              </w:rPr>
              <w:t>Джорджу жал</w:t>
            </w:r>
            <w:r>
              <w:rPr>
                <w:rFonts w:ascii="Nokia Sans S60" w:hAnsi="Nokia Sans S60" w:cs="Nokia Sans S60"/>
                <w:i/>
                <w:sz w:val="20"/>
                <w:szCs w:val="20"/>
              </w:rPr>
              <w:t>ь, что он не изучал архитектуру</w:t>
            </w:r>
          </w:p>
        </w:tc>
      </w:tr>
    </w:tbl>
    <w:p w:rsidR="00584902" w:rsidRPr="000B6A9E" w:rsidRDefault="00584902" w:rsidP="00313A97">
      <w:pPr>
        <w:tabs>
          <w:tab w:val="left" w:pos="1197"/>
        </w:tabs>
        <w:rPr>
          <w:rFonts w:ascii="Nokia Sans S60" w:hAnsi="Nokia Sans S60" w:cs="Nokia Sans S60"/>
          <w:b/>
          <w:sz w:val="10"/>
          <w:szCs w:val="20"/>
        </w:rPr>
      </w:pPr>
    </w:p>
    <w:p w:rsidR="00252915" w:rsidRPr="0042030F" w:rsidRDefault="0041338D" w:rsidP="0042030F">
      <w:pPr>
        <w:rPr>
          <w:rFonts w:ascii="Nokia Sans S60" w:eastAsia="Calibri" w:hAnsi="Nokia Sans S60" w:cs="Nokia Sans S60"/>
          <w:b/>
          <w:sz w:val="20"/>
          <w:szCs w:val="20"/>
          <w:lang w:val="en-US" w:eastAsia="en-US"/>
        </w:rPr>
      </w:pPr>
      <w:r w:rsidRPr="0042030F">
        <w:rPr>
          <w:rFonts w:ascii="Nokia Sans S60" w:eastAsia="Calibri" w:hAnsi="Nokia Sans S60" w:cs="Nokia Sans S60"/>
          <w:b/>
          <w:sz w:val="20"/>
          <w:szCs w:val="20"/>
          <w:lang w:eastAsia="en-US"/>
        </w:rPr>
        <w:t>CONDITIONAL TRAINER</w:t>
      </w:r>
    </w:p>
    <w:tbl>
      <w:tblPr>
        <w:tblW w:w="1133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5812"/>
        <w:gridCol w:w="4961"/>
      </w:tblGrid>
      <w:tr w:rsidR="00252915" w:rsidRPr="00055AEA" w:rsidTr="00B86F77"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EEAF6"/>
            <w:textDirection w:val="btLr"/>
          </w:tcPr>
          <w:p w:rsidR="00252915" w:rsidRPr="0042030F" w:rsidRDefault="00252915" w:rsidP="0042030F">
            <w:pPr>
              <w:ind w:left="113" w:right="113"/>
              <w:jc w:val="center"/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>Type 0</w:t>
            </w:r>
          </w:p>
        </w:tc>
        <w:tc>
          <w:tcPr>
            <w:tcW w:w="5812" w:type="dxa"/>
            <w:tcBorders>
              <w:top w:val="single" w:sz="4" w:space="0" w:color="auto"/>
            </w:tcBorders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</w:pP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  <w:t xml:space="preserve">1. Если/Когда я быстро бегу, я задыхаюсь. </w:t>
            </w:r>
          </w:p>
        </w:tc>
        <w:tc>
          <w:tcPr>
            <w:tcW w:w="496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If/When I </w:t>
            </w: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>run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 fast, I </w:t>
            </w: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>get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 out of breath.</w:t>
            </w:r>
          </w:p>
        </w:tc>
      </w:tr>
      <w:tr w:rsidR="00252915" w:rsidRPr="00055AEA" w:rsidTr="00B86F77">
        <w:tc>
          <w:tcPr>
            <w:tcW w:w="562" w:type="dxa"/>
            <w:vMerge/>
            <w:tcBorders>
              <w:left w:val="single" w:sz="4" w:space="0" w:color="auto"/>
            </w:tcBorders>
            <w:shd w:val="clear" w:color="auto" w:fill="DEEAF6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5812" w:type="dxa"/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</w:pP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  <w:t>2. Если/Когда я пью кофе вечером, я не могу заснуть.</w:t>
            </w:r>
          </w:p>
        </w:tc>
        <w:tc>
          <w:tcPr>
            <w:tcW w:w="4961" w:type="dxa"/>
            <w:tcBorders>
              <w:right w:val="single" w:sz="4" w:space="0" w:color="auto"/>
            </w:tcBorders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If I </w:t>
            </w: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>drink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 coffee at night, I </w:t>
            </w: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>can’t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 </w:t>
            </w: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>fall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 asleep.</w:t>
            </w:r>
          </w:p>
        </w:tc>
      </w:tr>
      <w:tr w:rsidR="00252915" w:rsidRPr="0042030F" w:rsidTr="00B86F77">
        <w:tc>
          <w:tcPr>
            <w:tcW w:w="562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EEAF6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</w:pP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  <w:t xml:space="preserve">3. Если/Когда ты скучаешь по дому, звони маме. </w:t>
            </w:r>
          </w:p>
        </w:tc>
        <w:tc>
          <w:tcPr>
            <w:tcW w:w="496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915" w:rsidRPr="0042030F" w:rsidRDefault="00252915" w:rsidP="0042030F">
            <w:pPr>
              <w:ind w:right="-108"/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If </w:t>
            </w: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>you’re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 homesick, </w:t>
            </w: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>call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 mom. (Type 0)</w:t>
            </w:r>
          </w:p>
        </w:tc>
      </w:tr>
      <w:tr w:rsidR="00252915" w:rsidRPr="0042030F" w:rsidTr="00B86F77"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EEAF6"/>
            <w:textDirection w:val="btLr"/>
          </w:tcPr>
          <w:p w:rsidR="00252915" w:rsidRPr="0042030F" w:rsidRDefault="00252915" w:rsidP="0042030F">
            <w:pPr>
              <w:ind w:left="113" w:right="113"/>
              <w:jc w:val="center"/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>Type 1</w:t>
            </w:r>
          </w:p>
        </w:tc>
        <w:tc>
          <w:tcPr>
            <w:tcW w:w="5812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</w:pP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  <w:t xml:space="preserve">4. Если ты будешь скучать по дому, звони маме. </w:t>
            </w:r>
          </w:p>
        </w:tc>
        <w:tc>
          <w:tcPr>
            <w:tcW w:w="4961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52915" w:rsidRPr="0042030F" w:rsidRDefault="00252915" w:rsidP="0042030F">
            <w:pPr>
              <w:ind w:right="-249"/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If </w:t>
            </w: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 xml:space="preserve">you’re 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homesick, </w:t>
            </w: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>call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 mom. (Type 1)</w:t>
            </w:r>
          </w:p>
        </w:tc>
      </w:tr>
      <w:tr w:rsidR="00252915" w:rsidRPr="00055AEA" w:rsidTr="00B86F77">
        <w:tc>
          <w:tcPr>
            <w:tcW w:w="562" w:type="dxa"/>
            <w:vMerge/>
            <w:tcBorders>
              <w:left w:val="single" w:sz="4" w:space="0" w:color="auto"/>
            </w:tcBorders>
            <w:shd w:val="clear" w:color="auto" w:fill="DEEAF6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</w:pP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  <w:t xml:space="preserve">5. Если мы ждем посетителей, квартиру надо хорошо убрать. </w:t>
            </w:r>
          </w:p>
        </w:tc>
        <w:tc>
          <w:tcPr>
            <w:tcW w:w="4961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252915" w:rsidRPr="0042030F" w:rsidRDefault="00252915" w:rsidP="000B6A9E">
            <w:pPr>
              <w:ind w:right="-250"/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If </w:t>
            </w: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>we're expecting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 visitors, the flat </w:t>
            </w: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>will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 need a good clean.</w:t>
            </w:r>
          </w:p>
        </w:tc>
      </w:tr>
      <w:tr w:rsidR="00252915" w:rsidRPr="00055AEA" w:rsidTr="00B86F77">
        <w:tc>
          <w:tcPr>
            <w:tcW w:w="562" w:type="dxa"/>
            <w:vMerge/>
            <w:tcBorders>
              <w:left w:val="single" w:sz="4" w:space="0" w:color="auto"/>
            </w:tcBorders>
            <w:shd w:val="clear" w:color="auto" w:fill="DEEAF6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</w:pP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  <w:t xml:space="preserve">6. Если ты закончил репетицию, я вызову такси. </w:t>
            </w:r>
          </w:p>
        </w:tc>
        <w:tc>
          <w:tcPr>
            <w:tcW w:w="4961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If </w:t>
            </w: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>you've finished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 with the rehearsal, I </w:t>
            </w: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>will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 call a taxi.</w:t>
            </w:r>
          </w:p>
        </w:tc>
      </w:tr>
      <w:tr w:rsidR="00252915" w:rsidRPr="00055AEA" w:rsidTr="00B86F77">
        <w:tc>
          <w:tcPr>
            <w:tcW w:w="562" w:type="dxa"/>
            <w:vMerge/>
            <w:tcBorders>
              <w:left w:val="single" w:sz="4" w:space="0" w:color="auto"/>
            </w:tcBorders>
            <w:shd w:val="clear" w:color="auto" w:fill="DEEAF6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</w:pP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  <w:t>7. Если нам повезет, мы продадим дом к Рождеству.</w:t>
            </w:r>
          </w:p>
        </w:tc>
        <w:tc>
          <w:tcPr>
            <w:tcW w:w="4961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If </w:t>
            </w: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>we're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 lucky, </w:t>
            </w: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>we'll have sold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 our house by Christmas.</w:t>
            </w:r>
          </w:p>
        </w:tc>
      </w:tr>
      <w:tr w:rsidR="00252915" w:rsidRPr="00055AEA" w:rsidTr="00B86F77">
        <w:tc>
          <w:tcPr>
            <w:tcW w:w="562" w:type="dxa"/>
            <w:vMerge/>
            <w:tcBorders>
              <w:left w:val="single" w:sz="4" w:space="0" w:color="auto"/>
            </w:tcBorders>
            <w:shd w:val="clear" w:color="auto" w:fill="DEEAF6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</w:pP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  <w:t>8. Если не пойдет дождь, мы будем играть в теннис.</w:t>
            </w:r>
          </w:p>
        </w:tc>
        <w:tc>
          <w:tcPr>
            <w:tcW w:w="4961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If it </w:t>
            </w: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>doesn’t rain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>we'II</w:t>
            </w:r>
            <w:proofErr w:type="spellEnd"/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 xml:space="preserve"> be playing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 tennis.</w:t>
            </w:r>
          </w:p>
        </w:tc>
      </w:tr>
      <w:tr w:rsidR="00252915" w:rsidRPr="00055AEA" w:rsidTr="00B86F77">
        <w:tc>
          <w:tcPr>
            <w:tcW w:w="562" w:type="dxa"/>
            <w:vMerge/>
            <w:tcBorders>
              <w:left w:val="single" w:sz="4" w:space="0" w:color="auto"/>
            </w:tcBorders>
            <w:shd w:val="clear" w:color="auto" w:fill="DEEAF6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</w:pP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  <w:t>9. Если пойдет дождь, мы сможем зайти в дом.</w:t>
            </w:r>
          </w:p>
        </w:tc>
        <w:tc>
          <w:tcPr>
            <w:tcW w:w="4961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If it </w:t>
            </w: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>rains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, we </w:t>
            </w: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>can go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 inside.</w:t>
            </w:r>
          </w:p>
        </w:tc>
      </w:tr>
      <w:tr w:rsidR="00252915" w:rsidRPr="00055AEA" w:rsidTr="00B86F77">
        <w:tc>
          <w:tcPr>
            <w:tcW w:w="562" w:type="dxa"/>
            <w:vMerge/>
            <w:tcBorders>
              <w:left w:val="single" w:sz="4" w:space="0" w:color="auto"/>
            </w:tcBorders>
            <w:shd w:val="clear" w:color="auto" w:fill="DEEAF6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</w:pP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  <w:t xml:space="preserve">10. Если Генри будет регулярно заниматься бегом, возможно, он сбросит вес. </w:t>
            </w:r>
          </w:p>
        </w:tc>
        <w:tc>
          <w:tcPr>
            <w:tcW w:w="4961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If Henry </w:t>
            </w: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>jogs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 regularly, he </w:t>
            </w: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>might lose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 weight.</w:t>
            </w:r>
          </w:p>
        </w:tc>
      </w:tr>
      <w:tr w:rsidR="00252915" w:rsidRPr="00055AEA" w:rsidTr="00B86F77">
        <w:tc>
          <w:tcPr>
            <w:tcW w:w="562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EEAF6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</w:pP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  <w:t xml:space="preserve">11. Если Мэтт идет на собеседование, ему следует надеть галстук. </w:t>
            </w:r>
          </w:p>
        </w:tc>
        <w:tc>
          <w:tcPr>
            <w:tcW w:w="496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If Matt </w:t>
            </w: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>is going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 to a job interview, he </w:t>
            </w: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>should wear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 a tie.</w:t>
            </w:r>
          </w:p>
        </w:tc>
      </w:tr>
      <w:tr w:rsidR="00252915" w:rsidRPr="00055AEA" w:rsidTr="00B86F77"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EEAF6"/>
            <w:textDirection w:val="btLr"/>
          </w:tcPr>
          <w:p w:rsidR="00252915" w:rsidRPr="0042030F" w:rsidRDefault="00252915" w:rsidP="0042030F">
            <w:pPr>
              <w:ind w:left="113" w:right="113"/>
              <w:jc w:val="center"/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>Type 2</w:t>
            </w:r>
          </w:p>
        </w:tc>
        <w:tc>
          <w:tcPr>
            <w:tcW w:w="5812" w:type="dxa"/>
            <w:tcBorders>
              <w:top w:val="single" w:sz="4" w:space="0" w:color="auto"/>
            </w:tcBorders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</w:pP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  <w:t xml:space="preserve">12. Если </w:t>
            </w: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eastAsia="en-US"/>
              </w:rPr>
              <w:t>бы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  <w:t xml:space="preserve"> Рейчел вставала раньше, она </w:t>
            </w: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eastAsia="en-US"/>
              </w:rPr>
              <w:t>бы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  <w:t xml:space="preserve"> не опаздывала всегда.</w:t>
            </w:r>
          </w:p>
        </w:tc>
        <w:tc>
          <w:tcPr>
            <w:tcW w:w="496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If Rachel </w:t>
            </w: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>got up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 earlier, she </w:t>
            </w: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 xml:space="preserve">wouldn't 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>always be late.</w:t>
            </w:r>
          </w:p>
        </w:tc>
      </w:tr>
      <w:tr w:rsidR="00252915" w:rsidRPr="00055AEA" w:rsidTr="00B86F77">
        <w:tc>
          <w:tcPr>
            <w:tcW w:w="562" w:type="dxa"/>
            <w:vMerge/>
            <w:tcBorders>
              <w:left w:val="single" w:sz="4" w:space="0" w:color="auto"/>
            </w:tcBorders>
            <w:shd w:val="clear" w:color="auto" w:fill="DEEAF6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5812" w:type="dxa"/>
            <w:shd w:val="clear" w:color="auto" w:fill="auto"/>
          </w:tcPr>
          <w:p w:rsidR="00252915" w:rsidRPr="0042030F" w:rsidRDefault="00252915" w:rsidP="00B86F77">
            <w:pPr>
              <w:ind w:right="-250"/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</w:pP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  <w:t xml:space="preserve">13. Если </w:t>
            </w: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eastAsia="en-US"/>
              </w:rPr>
              <w:t>бы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  <w:t xml:space="preserve"> у меня был твой телефон, я </w:t>
            </w: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eastAsia="en-US"/>
              </w:rPr>
              <w:t>бы</w:t>
            </w:r>
            <w:r w:rsidR="00B86F77"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  <w:t xml:space="preserve"> мог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  <w:t xml:space="preserve"> позвонить тебе. </w:t>
            </w:r>
          </w:p>
        </w:tc>
        <w:tc>
          <w:tcPr>
            <w:tcW w:w="4961" w:type="dxa"/>
            <w:tcBorders>
              <w:right w:val="single" w:sz="4" w:space="0" w:color="auto"/>
            </w:tcBorders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If I </w:t>
            </w: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>had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 your phone number, I </w:t>
            </w: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>could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 </w:t>
            </w: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>call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 you.</w:t>
            </w:r>
          </w:p>
        </w:tc>
      </w:tr>
      <w:tr w:rsidR="00252915" w:rsidRPr="00055AEA" w:rsidTr="00B86F77">
        <w:tc>
          <w:tcPr>
            <w:tcW w:w="562" w:type="dxa"/>
            <w:vMerge/>
            <w:tcBorders>
              <w:left w:val="single" w:sz="4" w:space="0" w:color="auto"/>
            </w:tcBorders>
            <w:shd w:val="clear" w:color="auto" w:fill="DEEAF6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5812" w:type="dxa"/>
            <w:shd w:val="clear" w:color="auto" w:fill="auto"/>
          </w:tcPr>
          <w:p w:rsidR="00252915" w:rsidRPr="0042030F" w:rsidRDefault="00B86F77" w:rsidP="0042030F">
            <w:pPr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</w:pPr>
            <w:r w:rsidRPr="0042030F">
              <w:rPr>
                <w:rFonts w:ascii="Nokia Sans S60" w:eastAsia="Calibri" w:hAnsi="Nokia Sans S60" w:cs="Nokia Sans S60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2336" behindDoc="0" locked="0" layoutInCell="1" allowOverlap="1" wp14:anchorId="7FD43266" wp14:editId="0A9E7C07">
                  <wp:simplePos x="0" y="0"/>
                  <wp:positionH relativeFrom="column">
                    <wp:posOffset>2979684</wp:posOffset>
                  </wp:positionH>
                  <wp:positionV relativeFrom="paragraph">
                    <wp:posOffset>215983</wp:posOffset>
                  </wp:positionV>
                  <wp:extent cx="483235" cy="487680"/>
                  <wp:effectExtent l="0" t="0" r="0" b="7620"/>
                  <wp:wrapNone/>
                  <wp:docPr id="24" name="Picture 24" descr="http://www.if.org.uk/wp-content/uploads/2011/05/if-logo-200p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if.org.uk/wp-content/uploads/2011/05/if-logo-200p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235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52915" w:rsidRPr="0042030F"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  <w:t xml:space="preserve">14. Если </w:t>
            </w:r>
            <w:r w:rsidR="00252915"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eastAsia="en-US"/>
              </w:rPr>
              <w:t>бы</w:t>
            </w:r>
            <w:r w:rsidR="00252915" w:rsidRPr="0042030F"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  <w:t xml:space="preserve"> Джерри усерднее занималась, она бы, возможно, еще лучше училась. </w:t>
            </w:r>
          </w:p>
        </w:tc>
        <w:tc>
          <w:tcPr>
            <w:tcW w:w="4961" w:type="dxa"/>
            <w:tcBorders>
              <w:right w:val="single" w:sz="4" w:space="0" w:color="auto"/>
            </w:tcBorders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If Jerry </w:t>
            </w: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>worked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 harder, she </w:t>
            </w: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>might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 </w:t>
            </w: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>do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 even better at her studies.</w:t>
            </w:r>
          </w:p>
        </w:tc>
      </w:tr>
      <w:tr w:rsidR="00252915" w:rsidRPr="00055AEA" w:rsidTr="00B86F77">
        <w:tc>
          <w:tcPr>
            <w:tcW w:w="562" w:type="dxa"/>
            <w:vMerge/>
            <w:tcBorders>
              <w:left w:val="single" w:sz="4" w:space="0" w:color="auto"/>
            </w:tcBorders>
            <w:shd w:val="clear" w:color="auto" w:fill="DEEAF6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5812" w:type="dxa"/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</w:pP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  <w:t xml:space="preserve">15. На твоем месте я </w:t>
            </w: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eastAsia="en-US"/>
              </w:rPr>
              <w:t>бы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  <w:t xml:space="preserve"> попросил у Гарри совета. </w:t>
            </w:r>
          </w:p>
        </w:tc>
        <w:tc>
          <w:tcPr>
            <w:tcW w:w="4961" w:type="dxa"/>
            <w:tcBorders>
              <w:right w:val="single" w:sz="4" w:space="0" w:color="auto"/>
            </w:tcBorders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>If I were you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, </w:t>
            </w: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>I'd ask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 Harry for some advice.</w:t>
            </w:r>
          </w:p>
        </w:tc>
      </w:tr>
      <w:tr w:rsidR="00252915" w:rsidRPr="00055AEA" w:rsidTr="00B86F77">
        <w:tc>
          <w:tcPr>
            <w:tcW w:w="562" w:type="dxa"/>
            <w:vMerge/>
            <w:tcBorders>
              <w:left w:val="single" w:sz="4" w:space="0" w:color="auto"/>
            </w:tcBorders>
            <w:shd w:val="clear" w:color="auto" w:fill="DEEAF6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5812" w:type="dxa"/>
            <w:shd w:val="clear" w:color="auto" w:fill="auto"/>
          </w:tcPr>
          <w:p w:rsidR="00252915" w:rsidRPr="0042030F" w:rsidRDefault="00B86F77" w:rsidP="0042030F">
            <w:pPr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</w:pPr>
            <w:r w:rsidRPr="0042030F">
              <w:rPr>
                <w:rFonts w:ascii="Nokia Sans S60" w:eastAsia="Calibri" w:hAnsi="Nokia Sans S60" w:cs="Nokia Sans S60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3360" behindDoc="0" locked="0" layoutInCell="1" allowOverlap="1" wp14:anchorId="31124C7F" wp14:editId="260D7360">
                  <wp:simplePos x="0" y="0"/>
                  <wp:positionH relativeFrom="column">
                    <wp:posOffset>3164205</wp:posOffset>
                  </wp:positionH>
                  <wp:positionV relativeFrom="paragraph">
                    <wp:posOffset>55245</wp:posOffset>
                  </wp:positionV>
                  <wp:extent cx="354330" cy="360045"/>
                  <wp:effectExtent l="0" t="0" r="7620" b="1905"/>
                  <wp:wrapNone/>
                  <wp:docPr id="26" name="Picture 26" descr="http://www.if.org.uk/wp-content/uploads/2011/05/if-logo-200p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www.if.org.uk/wp-content/uploads/2011/05/if-logo-200p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30" cy="36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52915" w:rsidRPr="0042030F"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  <w:t xml:space="preserve">16. </w:t>
            </w:r>
            <w:r w:rsidR="00252915"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eastAsia="en-US"/>
              </w:rPr>
              <w:t>Как жаль</w:t>
            </w:r>
            <w:r w:rsidR="00252915" w:rsidRPr="0042030F"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  <w:t>, что я не богат и не знаменит.</w:t>
            </w:r>
          </w:p>
        </w:tc>
        <w:tc>
          <w:tcPr>
            <w:tcW w:w="4961" w:type="dxa"/>
            <w:tcBorders>
              <w:right w:val="single" w:sz="4" w:space="0" w:color="auto"/>
            </w:tcBorders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>I wish I were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 rich and famous. </w:t>
            </w:r>
          </w:p>
        </w:tc>
      </w:tr>
      <w:tr w:rsidR="00252915" w:rsidRPr="00055AEA" w:rsidTr="00B86F77">
        <w:tc>
          <w:tcPr>
            <w:tcW w:w="562" w:type="dxa"/>
            <w:vMerge/>
            <w:tcBorders>
              <w:left w:val="single" w:sz="4" w:space="0" w:color="auto"/>
            </w:tcBorders>
            <w:shd w:val="clear" w:color="auto" w:fill="DEEAF6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5812" w:type="dxa"/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</w:pP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  <w:t xml:space="preserve">17. </w:t>
            </w: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eastAsia="en-US"/>
              </w:rPr>
              <w:t>Как жаль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  <w:t xml:space="preserve">, что у меня нет дома за городом. </w:t>
            </w:r>
          </w:p>
        </w:tc>
        <w:tc>
          <w:tcPr>
            <w:tcW w:w="4961" w:type="dxa"/>
            <w:tcBorders>
              <w:right w:val="single" w:sz="4" w:space="0" w:color="auto"/>
            </w:tcBorders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>I wish I had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 a house in the country.</w:t>
            </w:r>
          </w:p>
        </w:tc>
      </w:tr>
      <w:tr w:rsidR="00252915" w:rsidRPr="00055AEA" w:rsidTr="00B86F77">
        <w:tc>
          <w:tcPr>
            <w:tcW w:w="562" w:type="dxa"/>
            <w:vMerge/>
            <w:tcBorders>
              <w:left w:val="single" w:sz="4" w:space="0" w:color="auto"/>
            </w:tcBorders>
            <w:shd w:val="clear" w:color="auto" w:fill="DEEAF6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5812" w:type="dxa"/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</w:pP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  <w:t xml:space="preserve">18. Хотелось </w:t>
            </w: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eastAsia="en-US"/>
              </w:rPr>
              <w:t>бы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  <w:t>, чтобы ты уже ответил на мое письмо!</w:t>
            </w:r>
          </w:p>
        </w:tc>
        <w:tc>
          <w:tcPr>
            <w:tcW w:w="4961" w:type="dxa"/>
            <w:tcBorders>
              <w:right w:val="single" w:sz="4" w:space="0" w:color="auto"/>
            </w:tcBorders>
            <w:shd w:val="clear" w:color="auto" w:fill="auto"/>
          </w:tcPr>
          <w:p w:rsidR="00252915" w:rsidRPr="0042030F" w:rsidRDefault="00252915" w:rsidP="0042030F">
            <w:pPr>
              <w:ind w:right="-108"/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>I wish you would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 answer my e-mail.</w:t>
            </w:r>
          </w:p>
        </w:tc>
      </w:tr>
      <w:tr w:rsidR="00252915" w:rsidRPr="00055AEA" w:rsidTr="00B86F77">
        <w:tc>
          <w:tcPr>
            <w:tcW w:w="562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EEAF6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</w:pP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  <w:t xml:space="preserve">19. Том хотел </w:t>
            </w: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eastAsia="en-US"/>
              </w:rPr>
              <w:t>бы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  <w:t>, чтобы соседи наконец-то перестали так шуметь!</w:t>
            </w:r>
          </w:p>
        </w:tc>
        <w:tc>
          <w:tcPr>
            <w:tcW w:w="496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>Tom wishes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 his </w:t>
            </w:r>
            <w:proofErr w:type="spellStart"/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>neighbours</w:t>
            </w:r>
            <w:proofErr w:type="spellEnd"/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 </w:t>
            </w: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>wouldn't make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 so much noise.</w:t>
            </w:r>
          </w:p>
        </w:tc>
      </w:tr>
      <w:tr w:rsidR="00252915" w:rsidRPr="00055AEA" w:rsidTr="00B86F77"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EEAF6"/>
            <w:textDirection w:val="btLr"/>
          </w:tcPr>
          <w:p w:rsidR="00252915" w:rsidRPr="0042030F" w:rsidRDefault="00252915" w:rsidP="0042030F">
            <w:pPr>
              <w:ind w:left="113" w:right="113"/>
              <w:jc w:val="center"/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>Type 3</w:t>
            </w:r>
          </w:p>
        </w:tc>
        <w:tc>
          <w:tcPr>
            <w:tcW w:w="5812" w:type="dxa"/>
            <w:tcBorders>
              <w:top w:val="single" w:sz="4" w:space="0" w:color="auto"/>
            </w:tcBorders>
            <w:shd w:val="clear" w:color="auto" w:fill="F2F2F2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</w:pP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  <w:t xml:space="preserve">20. Если </w:t>
            </w: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eastAsia="en-US"/>
              </w:rPr>
              <w:t>бы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  <w:t xml:space="preserve"> Дэйвид включил будильник, он бы </w:t>
            </w: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eastAsia="en-US"/>
              </w:rPr>
              <w:t>не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  <w:t xml:space="preserve"> проспал. </w:t>
            </w:r>
          </w:p>
        </w:tc>
        <w:tc>
          <w:tcPr>
            <w:tcW w:w="4961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If David </w:t>
            </w: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>had set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 his alarm clock, he </w:t>
            </w: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>wouldn't have overslept.</w:t>
            </w:r>
          </w:p>
        </w:tc>
      </w:tr>
      <w:tr w:rsidR="00252915" w:rsidRPr="00055AEA" w:rsidTr="00B86F77">
        <w:tc>
          <w:tcPr>
            <w:tcW w:w="562" w:type="dxa"/>
            <w:vMerge/>
            <w:tcBorders>
              <w:left w:val="single" w:sz="4" w:space="0" w:color="auto"/>
            </w:tcBorders>
            <w:shd w:val="clear" w:color="auto" w:fill="DEEAF6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5812" w:type="dxa"/>
            <w:shd w:val="clear" w:color="auto" w:fill="F2F2F2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</w:pP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  <w:t xml:space="preserve">21. Если </w:t>
            </w: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eastAsia="en-US"/>
              </w:rPr>
              <w:t>бы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  <w:t xml:space="preserve"> ты не сделал ту ошибку, то сдал </w:t>
            </w: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eastAsia="en-US"/>
              </w:rPr>
              <w:t>бы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  <w:t xml:space="preserve"> экзамен. </w:t>
            </w:r>
          </w:p>
        </w:tc>
        <w:tc>
          <w:tcPr>
            <w:tcW w:w="4961" w:type="dxa"/>
            <w:tcBorders>
              <w:right w:val="single" w:sz="4" w:space="0" w:color="auto"/>
            </w:tcBorders>
            <w:shd w:val="clear" w:color="auto" w:fill="F2F2F2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If you </w:t>
            </w: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>hadn't made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 that mistake, you </w:t>
            </w: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 xml:space="preserve">would have passed 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>your test.</w:t>
            </w:r>
          </w:p>
        </w:tc>
      </w:tr>
      <w:tr w:rsidR="00252915" w:rsidRPr="00055AEA" w:rsidTr="00B86F77">
        <w:tc>
          <w:tcPr>
            <w:tcW w:w="562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EEAF6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F2F2F2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</w:pP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  <w:t xml:space="preserve">22. </w:t>
            </w: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eastAsia="en-US"/>
              </w:rPr>
              <w:t>Как жаль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eastAsia="en-US"/>
              </w:rPr>
              <w:t xml:space="preserve">, что ты потерял ту фотографию. Она была очень хорошей. </w:t>
            </w:r>
          </w:p>
        </w:tc>
        <w:tc>
          <w:tcPr>
            <w:tcW w:w="496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52915" w:rsidRPr="0042030F" w:rsidRDefault="00252915" w:rsidP="0042030F">
            <w:pPr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</w:pPr>
            <w:r w:rsidRPr="0042030F">
              <w:rPr>
                <w:rFonts w:ascii="Nokia Sans S60" w:eastAsia="Calibri" w:hAnsi="Nokia Sans S60" w:cs="Nokia Sans S60"/>
                <w:b/>
                <w:sz w:val="20"/>
                <w:szCs w:val="20"/>
                <w:lang w:val="en-US" w:eastAsia="en-US"/>
              </w:rPr>
              <w:t>I wish you hadn't lost</w:t>
            </w:r>
            <w:r w:rsidRPr="0042030F">
              <w:rPr>
                <w:rFonts w:ascii="Nokia Sans S60" w:eastAsia="Calibri" w:hAnsi="Nokia Sans S60" w:cs="Nokia Sans S60"/>
                <w:sz w:val="20"/>
                <w:szCs w:val="20"/>
                <w:lang w:val="en-US" w:eastAsia="en-US"/>
              </w:rPr>
              <w:t xml:space="preserve"> that photo. It was a really good one.</w:t>
            </w:r>
          </w:p>
        </w:tc>
      </w:tr>
    </w:tbl>
    <w:p w:rsidR="009636D0" w:rsidRPr="00BC47F4" w:rsidRDefault="009636D0" w:rsidP="0042030F">
      <w:pPr>
        <w:widowControl w:val="0"/>
        <w:autoSpaceDE w:val="0"/>
        <w:autoSpaceDN w:val="0"/>
        <w:adjustRightInd w:val="0"/>
        <w:rPr>
          <w:rFonts w:ascii="Nokia Sans S60" w:hAnsi="Nokia Sans S60" w:cs="Nokia Sans S60"/>
          <w:b/>
          <w:sz w:val="10"/>
          <w:szCs w:val="20"/>
          <w:lang w:val="en-US"/>
        </w:rPr>
      </w:pPr>
    </w:p>
    <w:p w:rsidR="0041338D" w:rsidRPr="008344C4" w:rsidRDefault="00BC47F4" w:rsidP="0042030F">
      <w:pPr>
        <w:widowControl w:val="0"/>
        <w:autoSpaceDE w:val="0"/>
        <w:autoSpaceDN w:val="0"/>
        <w:adjustRightInd w:val="0"/>
        <w:rPr>
          <w:rFonts w:ascii="Nokia Sans S60" w:hAnsi="Nokia Sans S60" w:cs="Nokia Sans S60"/>
          <w:b/>
          <w:sz w:val="19"/>
          <w:szCs w:val="19"/>
          <w:lang w:val="en-US"/>
        </w:rPr>
      </w:pPr>
      <w:r w:rsidRPr="008344C4">
        <w:rPr>
          <w:rFonts w:ascii="Nokia Sans S60" w:hAnsi="Nokia Sans S60" w:cs="Nokia Sans S60"/>
          <w:b/>
          <w:sz w:val="19"/>
          <w:szCs w:val="19"/>
          <w:lang w:val="en-US"/>
        </w:rPr>
        <w:t>GERUND + PREPOSITIONS 6</w:t>
      </w:r>
    </w:p>
    <w:tbl>
      <w:tblPr>
        <w:tblW w:w="5066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4677"/>
        <w:gridCol w:w="4963"/>
      </w:tblGrid>
      <w:tr w:rsidR="0041338D" w:rsidRPr="008344C4" w:rsidTr="00B86F77">
        <w:tc>
          <w:tcPr>
            <w:tcW w:w="748" w:type="pct"/>
            <w:shd w:val="clear" w:color="auto" w:fill="auto"/>
          </w:tcPr>
          <w:p w:rsidR="0041338D" w:rsidRPr="008344C4" w:rsidRDefault="0041338D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accuse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 xml:space="preserve">of 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2063" w:type="pct"/>
            <w:shd w:val="clear" w:color="auto" w:fill="auto"/>
          </w:tcPr>
          <w:p w:rsidR="0041338D" w:rsidRPr="008344C4" w:rsidRDefault="0041338D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They were </w:t>
            </w:r>
            <w:r w:rsidRPr="008344C4">
              <w:rPr>
                <w:rFonts w:ascii="Nokia Sans S60" w:hAnsi="Nokia Sans S60" w:cs="Nokia Sans S60"/>
                <w:b/>
                <w:bCs/>
                <w:sz w:val="19"/>
                <w:szCs w:val="19"/>
                <w:lang w:val="en-US"/>
              </w:rPr>
              <w:t>accused of breaking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into a shop.</w:t>
            </w:r>
          </w:p>
        </w:tc>
        <w:tc>
          <w:tcPr>
            <w:tcW w:w="2189" w:type="pct"/>
            <w:shd w:val="clear" w:color="auto" w:fill="auto"/>
          </w:tcPr>
          <w:p w:rsidR="0041338D" w:rsidRPr="008344C4" w:rsidRDefault="0041338D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</w:rPr>
              <w:t xml:space="preserve">Их обвинили во взломе магазина </w:t>
            </w:r>
          </w:p>
        </w:tc>
      </w:tr>
      <w:tr w:rsidR="0041338D" w:rsidRPr="008344C4" w:rsidTr="00B86F77">
        <w:trPr>
          <w:trHeight w:val="159"/>
        </w:trPr>
        <w:tc>
          <w:tcPr>
            <w:tcW w:w="748" w:type="pct"/>
            <w:shd w:val="clear" w:color="auto" w:fill="auto"/>
          </w:tcPr>
          <w:p w:rsidR="0041338D" w:rsidRPr="008344C4" w:rsidRDefault="0041338D" w:rsidP="0042030F">
            <w:pPr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be ashamed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of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oneself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for</w:t>
            </w:r>
          </w:p>
        </w:tc>
        <w:tc>
          <w:tcPr>
            <w:tcW w:w="2063" w:type="pct"/>
            <w:shd w:val="clear" w:color="auto" w:fill="auto"/>
          </w:tcPr>
          <w:p w:rsidR="0041338D" w:rsidRPr="008344C4" w:rsidRDefault="0041338D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You should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be ashamed of yourself for treating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your daughter like that.</w:t>
            </w:r>
          </w:p>
        </w:tc>
        <w:tc>
          <w:tcPr>
            <w:tcW w:w="2189" w:type="pct"/>
            <w:shd w:val="clear" w:color="auto" w:fill="auto"/>
          </w:tcPr>
          <w:p w:rsidR="0041338D" w:rsidRPr="008344C4" w:rsidRDefault="0041338D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</w:rPr>
              <w:t>Вы должны стыдиться того, что так обращаетесь с дочерью</w:t>
            </w:r>
          </w:p>
        </w:tc>
      </w:tr>
      <w:tr w:rsidR="0041338D" w:rsidRPr="008344C4" w:rsidTr="00B86F77">
        <w:tc>
          <w:tcPr>
            <w:tcW w:w="748" w:type="pct"/>
            <w:shd w:val="clear" w:color="auto" w:fill="auto"/>
          </w:tcPr>
          <w:p w:rsidR="0041338D" w:rsidRPr="008344C4" w:rsidRDefault="0041338D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be aware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of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2063" w:type="pct"/>
            <w:shd w:val="clear" w:color="auto" w:fill="auto"/>
          </w:tcPr>
          <w:p w:rsidR="0041338D" w:rsidRPr="008344C4" w:rsidRDefault="0041338D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>Were you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 xml:space="preserve"> aware of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his participating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? </w:t>
            </w:r>
          </w:p>
        </w:tc>
        <w:tc>
          <w:tcPr>
            <w:tcW w:w="2189" w:type="pct"/>
            <w:shd w:val="clear" w:color="auto" w:fill="auto"/>
          </w:tcPr>
          <w:p w:rsidR="0041338D" w:rsidRPr="008344C4" w:rsidRDefault="0041338D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</w:rPr>
              <w:t xml:space="preserve">Вы знали о его участии? </w:t>
            </w:r>
          </w:p>
        </w:tc>
      </w:tr>
      <w:tr w:rsidR="0041338D" w:rsidRPr="008344C4" w:rsidTr="00B86F77">
        <w:tc>
          <w:tcPr>
            <w:tcW w:w="748" w:type="pct"/>
            <w:shd w:val="clear" w:color="auto" w:fill="auto"/>
          </w:tcPr>
          <w:p w:rsidR="0041338D" w:rsidRPr="008344C4" w:rsidRDefault="0041338D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be fond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of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2063" w:type="pct"/>
            <w:shd w:val="clear" w:color="auto" w:fill="auto"/>
          </w:tcPr>
          <w:p w:rsidR="0041338D" w:rsidRPr="008344C4" w:rsidRDefault="0041338D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He is really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fond of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driving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. </w:t>
            </w:r>
          </w:p>
        </w:tc>
        <w:tc>
          <w:tcPr>
            <w:tcW w:w="2189" w:type="pct"/>
            <w:shd w:val="clear" w:color="auto" w:fill="auto"/>
          </w:tcPr>
          <w:p w:rsidR="0041338D" w:rsidRPr="008344C4" w:rsidRDefault="0041338D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</w:rPr>
              <w:t>Ему действительно нравится водить.</w:t>
            </w:r>
          </w:p>
        </w:tc>
      </w:tr>
      <w:tr w:rsidR="0041338D" w:rsidRPr="008344C4" w:rsidTr="00B86F77">
        <w:tc>
          <w:tcPr>
            <w:tcW w:w="748" w:type="pct"/>
            <w:shd w:val="clear" w:color="auto" w:fill="auto"/>
          </w:tcPr>
          <w:p w:rsidR="0041338D" w:rsidRPr="008344C4" w:rsidRDefault="0041338D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be guilty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of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2063" w:type="pct"/>
            <w:shd w:val="clear" w:color="auto" w:fill="auto"/>
          </w:tcPr>
          <w:p w:rsidR="0041338D" w:rsidRPr="008344C4" w:rsidRDefault="0041338D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Patrick knew that he was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guilty of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lying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>.</w:t>
            </w:r>
          </w:p>
        </w:tc>
        <w:tc>
          <w:tcPr>
            <w:tcW w:w="2189" w:type="pct"/>
            <w:shd w:val="clear" w:color="auto" w:fill="auto"/>
          </w:tcPr>
          <w:p w:rsidR="0041338D" w:rsidRPr="008344C4" w:rsidRDefault="0041338D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</w:rPr>
              <w:t>Патрик знал, что он виновен во лжи</w:t>
            </w:r>
          </w:p>
        </w:tc>
      </w:tr>
      <w:tr w:rsidR="0041338D" w:rsidRPr="008344C4" w:rsidTr="00B86F77">
        <w:tc>
          <w:tcPr>
            <w:tcW w:w="748" w:type="pct"/>
            <w:shd w:val="clear" w:color="auto" w:fill="auto"/>
          </w:tcPr>
          <w:p w:rsidR="0041338D" w:rsidRPr="008344C4" w:rsidRDefault="0041338D" w:rsidP="0042030F">
            <w:pPr>
              <w:widowControl w:val="0"/>
              <w:autoSpaceDE w:val="0"/>
              <w:autoSpaceDN w:val="0"/>
              <w:adjustRightInd w:val="0"/>
              <w:ind w:right="-108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be (in)capable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of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2063" w:type="pct"/>
            <w:shd w:val="clear" w:color="auto" w:fill="auto"/>
          </w:tcPr>
          <w:p w:rsidR="0041338D" w:rsidRPr="008344C4" w:rsidRDefault="0041338D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He's quite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capable of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lying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to get out of trouble.</w:t>
            </w:r>
          </w:p>
        </w:tc>
        <w:tc>
          <w:tcPr>
            <w:tcW w:w="2189" w:type="pct"/>
            <w:shd w:val="clear" w:color="auto" w:fill="auto"/>
          </w:tcPr>
          <w:p w:rsidR="0041338D" w:rsidRPr="008344C4" w:rsidRDefault="0041338D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</w:rPr>
              <w:t xml:space="preserve">Он способен на ложь, чтобы избежать проблем </w:t>
            </w:r>
          </w:p>
        </w:tc>
      </w:tr>
      <w:tr w:rsidR="009E5423" w:rsidRPr="008344C4" w:rsidTr="00B86F77">
        <w:tc>
          <w:tcPr>
            <w:tcW w:w="748" w:type="pct"/>
            <w:shd w:val="clear" w:color="auto" w:fill="auto"/>
          </w:tcPr>
          <w:p w:rsidR="009E5423" w:rsidRPr="008344C4" w:rsidRDefault="009E5423" w:rsidP="009E5423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be sick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of</w:t>
            </w:r>
          </w:p>
        </w:tc>
        <w:tc>
          <w:tcPr>
            <w:tcW w:w="2063" w:type="pct"/>
            <w:shd w:val="clear" w:color="auto" w:fill="auto"/>
          </w:tcPr>
          <w:p w:rsidR="009E5423" w:rsidRPr="008344C4" w:rsidRDefault="009E5423" w:rsidP="009E5423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We’re </w:t>
            </w:r>
            <w:r w:rsidRPr="008344C4">
              <w:rPr>
                <w:rFonts w:ascii="Nokia Sans S60" w:hAnsi="Nokia Sans S60" w:cs="Nokia Sans S60"/>
                <w:b/>
                <w:bCs/>
                <w:sz w:val="19"/>
                <w:szCs w:val="19"/>
                <w:lang w:val="en-US"/>
              </w:rPr>
              <w:t>sick of sitting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around like this.</w:t>
            </w:r>
          </w:p>
        </w:tc>
        <w:tc>
          <w:tcPr>
            <w:tcW w:w="2189" w:type="pct"/>
            <w:shd w:val="clear" w:color="auto" w:fill="auto"/>
          </w:tcPr>
          <w:p w:rsidR="009E5423" w:rsidRPr="008344C4" w:rsidRDefault="009E5423" w:rsidP="009E5423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</w:rPr>
              <w:t xml:space="preserve">Нас достало сидеть без дела </w:t>
            </w:r>
          </w:p>
        </w:tc>
      </w:tr>
      <w:tr w:rsidR="009E5423" w:rsidRPr="008344C4" w:rsidTr="00B86F77">
        <w:tc>
          <w:tcPr>
            <w:tcW w:w="748" w:type="pct"/>
            <w:shd w:val="clear" w:color="auto" w:fill="auto"/>
          </w:tcPr>
          <w:p w:rsidR="009E5423" w:rsidRPr="008344C4" w:rsidRDefault="009E5423" w:rsidP="009E5423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lastRenderedPageBreak/>
              <w:t xml:space="preserve">be proud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of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oneself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for</w:t>
            </w:r>
          </w:p>
        </w:tc>
        <w:tc>
          <w:tcPr>
            <w:tcW w:w="2063" w:type="pct"/>
            <w:shd w:val="clear" w:color="auto" w:fill="auto"/>
          </w:tcPr>
          <w:p w:rsidR="009E5423" w:rsidRPr="008344C4" w:rsidRDefault="009E5423" w:rsidP="009E5423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She is </w:t>
            </w:r>
            <w:r w:rsidRPr="008344C4">
              <w:rPr>
                <w:rFonts w:ascii="Nokia Sans S60" w:hAnsi="Nokia Sans S60" w:cs="Nokia Sans S60"/>
                <w:b/>
                <w:bCs/>
                <w:sz w:val="19"/>
                <w:szCs w:val="19"/>
                <w:lang w:val="en-US"/>
              </w:rPr>
              <w:t>proud of herself for riding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a snowboard. </w:t>
            </w:r>
          </w:p>
        </w:tc>
        <w:tc>
          <w:tcPr>
            <w:tcW w:w="2189" w:type="pct"/>
            <w:shd w:val="clear" w:color="auto" w:fill="auto"/>
          </w:tcPr>
          <w:p w:rsidR="009E5423" w:rsidRPr="008344C4" w:rsidRDefault="009E5423" w:rsidP="009E5423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</w:rPr>
              <w:t xml:space="preserve">Она гордится тем, что катается на сноуборде </w:t>
            </w:r>
          </w:p>
        </w:tc>
      </w:tr>
      <w:tr w:rsidR="009E5423" w:rsidRPr="008344C4" w:rsidTr="00B86F77">
        <w:tc>
          <w:tcPr>
            <w:tcW w:w="748" w:type="pct"/>
            <w:shd w:val="clear" w:color="auto" w:fill="auto"/>
          </w:tcPr>
          <w:p w:rsidR="009E5423" w:rsidRPr="008344C4" w:rsidRDefault="009E5423" w:rsidP="009E5423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bookmarkStart w:id="0" w:name="_GoBack"/>
            <w:bookmarkEnd w:id="0"/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chance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of</w:t>
            </w:r>
          </w:p>
        </w:tc>
        <w:tc>
          <w:tcPr>
            <w:tcW w:w="2063" w:type="pct"/>
            <w:shd w:val="clear" w:color="auto" w:fill="auto"/>
          </w:tcPr>
          <w:p w:rsidR="009E5423" w:rsidRPr="008344C4" w:rsidRDefault="009E5423" w:rsidP="009E5423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There’s a </w:t>
            </w:r>
            <w:r w:rsidRPr="008344C4">
              <w:rPr>
                <w:rFonts w:ascii="Nokia Sans S60" w:hAnsi="Nokia Sans S60" w:cs="Nokia Sans S60"/>
                <w:b/>
                <w:bCs/>
                <w:sz w:val="19"/>
                <w:szCs w:val="19"/>
                <w:lang w:val="en-US"/>
              </w:rPr>
              <w:t>chance of catching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 xml:space="preserve"> 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>a cold  these days</w:t>
            </w:r>
          </w:p>
        </w:tc>
        <w:tc>
          <w:tcPr>
            <w:tcW w:w="2189" w:type="pct"/>
            <w:shd w:val="clear" w:color="auto" w:fill="auto"/>
          </w:tcPr>
          <w:p w:rsidR="009E5423" w:rsidRPr="008344C4" w:rsidRDefault="009E5423" w:rsidP="009E5423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</w:rPr>
              <w:t>Сейчас есть шанс простудиться</w:t>
            </w:r>
          </w:p>
        </w:tc>
      </w:tr>
      <w:tr w:rsidR="009E5423" w:rsidRPr="008344C4" w:rsidTr="00B86F77">
        <w:tc>
          <w:tcPr>
            <w:tcW w:w="748" w:type="pct"/>
            <w:shd w:val="clear" w:color="auto" w:fill="auto"/>
          </w:tcPr>
          <w:p w:rsidR="009E5423" w:rsidRPr="008344C4" w:rsidRDefault="009E5423" w:rsidP="009E5423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have a habit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of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/ be in the habit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of</w:t>
            </w:r>
          </w:p>
        </w:tc>
        <w:tc>
          <w:tcPr>
            <w:tcW w:w="2063" w:type="pct"/>
            <w:shd w:val="clear" w:color="auto" w:fill="auto"/>
          </w:tcPr>
          <w:p w:rsidR="009E5423" w:rsidRPr="008344C4" w:rsidRDefault="009E5423" w:rsidP="009E5423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I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have a habit of being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late. </w:t>
            </w:r>
          </w:p>
          <w:p w:rsidR="009E5423" w:rsidRPr="008344C4" w:rsidRDefault="009E5423" w:rsidP="009E5423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I’m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in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the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habit of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being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late. </w:t>
            </w:r>
          </w:p>
        </w:tc>
        <w:tc>
          <w:tcPr>
            <w:tcW w:w="2189" w:type="pct"/>
            <w:shd w:val="clear" w:color="auto" w:fill="auto"/>
          </w:tcPr>
          <w:p w:rsidR="009E5423" w:rsidRPr="008344C4" w:rsidRDefault="009E5423" w:rsidP="009E5423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noProof/>
                <w:sz w:val="19"/>
                <w:szCs w:val="19"/>
                <w:lang w:val="en-US" w:eastAsia="en-US"/>
              </w:rPr>
              <w:drawing>
                <wp:anchor distT="0" distB="0" distL="114300" distR="114300" simplePos="0" relativeHeight="251730944" behindDoc="0" locked="0" layoutInCell="1" allowOverlap="1" wp14:anchorId="281321D0" wp14:editId="0104F5D1">
                  <wp:simplePos x="0" y="0"/>
                  <wp:positionH relativeFrom="column">
                    <wp:posOffset>2444750</wp:posOffset>
                  </wp:positionH>
                  <wp:positionV relativeFrom="paragraph">
                    <wp:posOffset>-307340</wp:posOffset>
                  </wp:positionV>
                  <wp:extent cx="478155" cy="643890"/>
                  <wp:effectExtent l="0" t="0" r="0" b="3810"/>
                  <wp:wrapNone/>
                  <wp:docPr id="69" name="Picture 69" descr="Royalty-Free (RF) alarm clock Clipart Illustration #1108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oyalty-Free (RF) alarm clock Clipart Illustration #11086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39" r="14636" b="280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" cy="64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344C4">
              <w:rPr>
                <w:rFonts w:ascii="Nokia Sans S60" w:hAnsi="Nokia Sans S60" w:cs="Nokia Sans S60"/>
                <w:sz w:val="19"/>
                <w:szCs w:val="19"/>
              </w:rPr>
              <w:t>У меня привычка опаздывать.</w:t>
            </w:r>
          </w:p>
        </w:tc>
      </w:tr>
      <w:tr w:rsidR="009E5423" w:rsidRPr="008344C4" w:rsidTr="00B86F77">
        <w:tc>
          <w:tcPr>
            <w:tcW w:w="748" w:type="pct"/>
            <w:shd w:val="clear" w:color="auto" w:fill="auto"/>
          </w:tcPr>
          <w:p w:rsidR="009E5423" w:rsidRPr="008344C4" w:rsidRDefault="009E5423" w:rsidP="009E5423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8344C4">
              <w:rPr>
                <w:rFonts w:ascii="Nokia Sans S60" w:hAnsi="Nokia Sans S60" w:cs="Nokia Sans S60"/>
                <w:sz w:val="19"/>
                <w:szCs w:val="19"/>
              </w:rPr>
              <w:t>hope</w:t>
            </w:r>
            <w:proofErr w:type="spellEnd"/>
            <w:proofErr w:type="gramEnd"/>
            <w:r w:rsidRPr="008344C4">
              <w:rPr>
                <w:rFonts w:ascii="Nokia Sans S60" w:hAnsi="Nokia Sans S60" w:cs="Nokia Sans S60"/>
                <w:sz w:val="19"/>
                <w:szCs w:val="19"/>
              </w:rPr>
              <w:t xml:space="preserve"> </w:t>
            </w:r>
            <w:proofErr w:type="spellStart"/>
            <w:r w:rsidRPr="008344C4">
              <w:rPr>
                <w:rFonts w:ascii="Nokia Sans S60" w:hAnsi="Nokia Sans S60" w:cs="Nokia Sans S60"/>
                <w:b/>
                <w:sz w:val="19"/>
                <w:szCs w:val="19"/>
              </w:rPr>
              <w:t>of</w:t>
            </w:r>
            <w:proofErr w:type="spellEnd"/>
          </w:p>
        </w:tc>
        <w:tc>
          <w:tcPr>
            <w:tcW w:w="2063" w:type="pct"/>
            <w:shd w:val="clear" w:color="auto" w:fill="auto"/>
          </w:tcPr>
          <w:p w:rsidR="009E5423" w:rsidRPr="008344C4" w:rsidRDefault="009E5423" w:rsidP="009E5423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There’s little </w:t>
            </w:r>
            <w:r w:rsidRPr="008344C4">
              <w:rPr>
                <w:rFonts w:ascii="Nokia Sans S60" w:hAnsi="Nokia Sans S60" w:cs="Nokia Sans S60"/>
                <w:b/>
                <w:bCs/>
                <w:sz w:val="19"/>
                <w:szCs w:val="19"/>
                <w:lang w:val="en-US"/>
              </w:rPr>
              <w:t xml:space="preserve">hope of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maintaining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peace</w:t>
            </w:r>
          </w:p>
        </w:tc>
        <w:tc>
          <w:tcPr>
            <w:tcW w:w="2189" w:type="pct"/>
            <w:shd w:val="clear" w:color="auto" w:fill="auto"/>
          </w:tcPr>
          <w:p w:rsidR="009E5423" w:rsidRPr="008344C4" w:rsidRDefault="009E5423" w:rsidP="009E5423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</w:rPr>
              <w:t xml:space="preserve">Мало надежды поддержать мир </w:t>
            </w:r>
          </w:p>
        </w:tc>
      </w:tr>
      <w:tr w:rsidR="009E5423" w:rsidRPr="008344C4" w:rsidTr="00B86F77">
        <w:tc>
          <w:tcPr>
            <w:tcW w:w="748" w:type="pct"/>
            <w:shd w:val="clear" w:color="auto" w:fill="auto"/>
          </w:tcPr>
          <w:p w:rsidR="009E5423" w:rsidRPr="008344C4" w:rsidRDefault="009E5423" w:rsidP="009E5423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>idea</w:t>
            </w:r>
            <w:r w:rsidRPr="008344C4">
              <w:rPr>
                <w:rFonts w:ascii="Nokia Sans S60" w:hAnsi="Nokia Sans S60" w:cs="Nokia Sans S60"/>
                <w:sz w:val="19"/>
                <w:szCs w:val="19"/>
              </w:rPr>
              <w:t xml:space="preserve">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of</w:t>
            </w:r>
          </w:p>
        </w:tc>
        <w:tc>
          <w:tcPr>
            <w:tcW w:w="2063" w:type="pct"/>
            <w:shd w:val="clear" w:color="auto" w:fill="auto"/>
          </w:tcPr>
          <w:p w:rsidR="009E5423" w:rsidRPr="008344C4" w:rsidRDefault="009E5423" w:rsidP="009E5423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I like </w:t>
            </w:r>
            <w:r w:rsidRPr="008344C4">
              <w:rPr>
                <w:rFonts w:ascii="Nokia Sans S60" w:hAnsi="Nokia Sans S60" w:cs="Nokia Sans S60"/>
                <w:bCs/>
                <w:sz w:val="19"/>
                <w:szCs w:val="19"/>
                <w:lang w:val="en-US"/>
              </w:rPr>
              <w:t>the</w:t>
            </w:r>
            <w:r w:rsidRPr="008344C4">
              <w:rPr>
                <w:rFonts w:ascii="Nokia Sans S60" w:hAnsi="Nokia Sans S60" w:cs="Nokia Sans S60"/>
                <w:b/>
                <w:bCs/>
                <w:sz w:val="19"/>
                <w:szCs w:val="19"/>
                <w:lang w:val="en-US"/>
              </w:rPr>
              <w:t xml:space="preserve"> idea of</w:t>
            </w:r>
            <w:r w:rsidRPr="008344C4">
              <w:rPr>
                <w:rFonts w:ascii="Nokia Sans S60" w:hAnsi="Nokia Sans S60" w:cs="Nokia Sans S60"/>
                <w:bCs/>
                <w:sz w:val="19"/>
                <w:szCs w:val="19"/>
                <w:lang w:val="en-US"/>
              </w:rPr>
              <w:t xml:space="preserve"> </w:t>
            </w:r>
            <w:r w:rsidRPr="008344C4">
              <w:rPr>
                <w:rFonts w:ascii="Nokia Sans S60" w:hAnsi="Nokia Sans S60" w:cs="Nokia Sans S60"/>
                <w:b/>
                <w:bCs/>
                <w:sz w:val="19"/>
                <w:szCs w:val="19"/>
                <w:lang w:val="en-US"/>
              </w:rPr>
              <w:t>setting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up this program</w:t>
            </w:r>
          </w:p>
        </w:tc>
        <w:tc>
          <w:tcPr>
            <w:tcW w:w="2189" w:type="pct"/>
            <w:shd w:val="clear" w:color="auto" w:fill="auto"/>
          </w:tcPr>
          <w:p w:rsidR="009E5423" w:rsidRPr="008344C4" w:rsidRDefault="009E5423" w:rsidP="009E5423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</w:rPr>
              <w:t>Мне нравится идея установить эту программу</w:t>
            </w:r>
          </w:p>
        </w:tc>
      </w:tr>
      <w:tr w:rsidR="009E5423" w:rsidRPr="008344C4" w:rsidTr="00B86F77">
        <w:tc>
          <w:tcPr>
            <w:tcW w:w="748" w:type="pct"/>
            <w:shd w:val="clear" w:color="auto" w:fill="auto"/>
          </w:tcPr>
          <w:p w:rsidR="009E5423" w:rsidRPr="008344C4" w:rsidRDefault="009E5423" w:rsidP="009E5423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problem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of</w:t>
            </w:r>
          </w:p>
        </w:tc>
        <w:tc>
          <w:tcPr>
            <w:tcW w:w="2063" w:type="pct"/>
            <w:shd w:val="clear" w:color="auto" w:fill="auto"/>
          </w:tcPr>
          <w:p w:rsidR="009E5423" w:rsidRPr="008344C4" w:rsidRDefault="009E5423" w:rsidP="009E5423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He has the </w:t>
            </w:r>
            <w:r w:rsidRPr="008344C4">
              <w:rPr>
                <w:rFonts w:ascii="Nokia Sans S60" w:hAnsi="Nokia Sans S60" w:cs="Nokia Sans S60"/>
                <w:b/>
                <w:bCs/>
                <w:sz w:val="19"/>
                <w:szCs w:val="19"/>
                <w:lang w:val="en-US"/>
              </w:rPr>
              <w:t>problem of swimming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too slow.</w:t>
            </w:r>
          </w:p>
        </w:tc>
        <w:tc>
          <w:tcPr>
            <w:tcW w:w="2189" w:type="pct"/>
            <w:shd w:val="clear" w:color="auto" w:fill="auto"/>
          </w:tcPr>
          <w:p w:rsidR="009E5423" w:rsidRPr="008344C4" w:rsidRDefault="009E5423" w:rsidP="009E5423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</w:rPr>
              <w:t>У него проблема в том, что он плавает медленно</w:t>
            </w:r>
          </w:p>
        </w:tc>
      </w:tr>
      <w:tr w:rsidR="009E5423" w:rsidRPr="008344C4" w:rsidTr="00B86F77">
        <w:tc>
          <w:tcPr>
            <w:tcW w:w="748" w:type="pct"/>
            <w:shd w:val="clear" w:color="auto" w:fill="auto"/>
          </w:tcPr>
          <w:p w:rsidR="009E5423" w:rsidRPr="008344C4" w:rsidRDefault="009E5423" w:rsidP="009E5423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risk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of</w:t>
            </w:r>
          </w:p>
        </w:tc>
        <w:tc>
          <w:tcPr>
            <w:tcW w:w="2063" w:type="pct"/>
            <w:shd w:val="clear" w:color="auto" w:fill="auto"/>
          </w:tcPr>
          <w:p w:rsidR="009E5423" w:rsidRPr="008344C4" w:rsidRDefault="009E5423" w:rsidP="009E5423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Smoking can increase the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risk of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developing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heart disease.</w:t>
            </w:r>
          </w:p>
        </w:tc>
        <w:tc>
          <w:tcPr>
            <w:tcW w:w="2189" w:type="pct"/>
            <w:shd w:val="clear" w:color="auto" w:fill="auto"/>
          </w:tcPr>
          <w:p w:rsidR="009E5423" w:rsidRPr="008344C4" w:rsidRDefault="009E5423" w:rsidP="009E5423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</w:rPr>
              <w:t>Курение может повысить риск развития сердечных заболеваний</w:t>
            </w:r>
          </w:p>
        </w:tc>
      </w:tr>
      <w:tr w:rsidR="009E5423" w:rsidRPr="008344C4" w:rsidTr="00B86F77">
        <w:tc>
          <w:tcPr>
            <w:tcW w:w="748" w:type="pct"/>
            <w:shd w:val="clear" w:color="auto" w:fill="auto"/>
          </w:tcPr>
          <w:p w:rsidR="009E5423" w:rsidRPr="008344C4" w:rsidRDefault="009E5423" w:rsidP="009E5423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way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of</w:t>
            </w:r>
          </w:p>
        </w:tc>
        <w:tc>
          <w:tcPr>
            <w:tcW w:w="2063" w:type="pct"/>
            <w:shd w:val="clear" w:color="auto" w:fill="auto"/>
          </w:tcPr>
          <w:p w:rsidR="009E5423" w:rsidRPr="008344C4" w:rsidRDefault="009E5423" w:rsidP="009E5423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This is a new </w:t>
            </w:r>
            <w:r w:rsidRPr="008344C4">
              <w:rPr>
                <w:rFonts w:ascii="Nokia Sans S60" w:hAnsi="Nokia Sans S60" w:cs="Nokia Sans S60"/>
                <w:b/>
                <w:bCs/>
                <w:sz w:val="19"/>
                <w:szCs w:val="19"/>
                <w:lang w:val="en-US"/>
              </w:rPr>
              <w:t>way of building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a wall.</w:t>
            </w:r>
          </w:p>
        </w:tc>
        <w:tc>
          <w:tcPr>
            <w:tcW w:w="2189" w:type="pct"/>
            <w:shd w:val="clear" w:color="auto" w:fill="auto"/>
          </w:tcPr>
          <w:p w:rsidR="009E5423" w:rsidRPr="008344C4" w:rsidRDefault="009E5423" w:rsidP="009E5423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</w:rPr>
              <w:t>Это новый способ строить стену</w:t>
            </w:r>
          </w:p>
        </w:tc>
      </w:tr>
    </w:tbl>
    <w:p w:rsidR="0041338D" w:rsidRPr="008344C4" w:rsidRDefault="0041338D" w:rsidP="0042030F">
      <w:pPr>
        <w:rPr>
          <w:rFonts w:ascii="Nokia Sans S60" w:hAnsi="Nokia Sans S60" w:cs="Nokia Sans S60"/>
          <w:sz w:val="19"/>
          <w:szCs w:val="19"/>
        </w:rPr>
      </w:pPr>
    </w:p>
    <w:p w:rsidR="004B1B87" w:rsidRPr="008344C4" w:rsidRDefault="00055AEA" w:rsidP="0042030F">
      <w:pPr>
        <w:widowControl w:val="0"/>
        <w:autoSpaceDE w:val="0"/>
        <w:autoSpaceDN w:val="0"/>
        <w:adjustRightInd w:val="0"/>
        <w:rPr>
          <w:rFonts w:ascii="Nokia Sans S60" w:hAnsi="Nokia Sans S60" w:cs="Nokia Sans S60"/>
          <w:b/>
          <w:sz w:val="19"/>
          <w:szCs w:val="19"/>
          <w:lang w:val="en-US"/>
        </w:rPr>
      </w:pPr>
      <w:r w:rsidRPr="008344C4">
        <w:rPr>
          <w:rFonts w:ascii="Nokia Sans S60" w:hAnsi="Nokia Sans S60" w:cs="Nokia Sans S60"/>
          <w:b/>
          <w:sz w:val="19"/>
          <w:szCs w:val="19"/>
          <w:lang w:val="en-US"/>
        </w:rPr>
        <w:t>GERUND + PREPOSITIONS 7</w:t>
      </w:r>
    </w:p>
    <w:tbl>
      <w:tblPr>
        <w:tblW w:w="5066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791"/>
        <w:gridCol w:w="4582"/>
        <w:gridCol w:w="4963"/>
      </w:tblGrid>
      <w:tr w:rsidR="004B1B87" w:rsidRPr="008344C4" w:rsidTr="006C7897">
        <w:tc>
          <w:tcPr>
            <w:tcW w:w="790" w:type="pct"/>
            <w:shd w:val="clear" w:color="auto" w:fill="F2F2F2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>be</w:t>
            </w:r>
            <w:r w:rsidRPr="008344C4">
              <w:rPr>
                <w:rFonts w:ascii="Nokia Sans S60" w:hAnsi="Nokia Sans S60" w:cs="Nokia Sans S60"/>
                <w:sz w:val="19"/>
                <w:szCs w:val="19"/>
              </w:rPr>
              <w:t xml:space="preserve"> 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>crazy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</w:rPr>
              <w:t xml:space="preserve">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about</w:t>
            </w:r>
          </w:p>
        </w:tc>
        <w:tc>
          <w:tcPr>
            <w:tcW w:w="2021" w:type="pct"/>
            <w:shd w:val="clear" w:color="auto" w:fill="F2F2F2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She is </w:t>
            </w:r>
            <w:r w:rsidRPr="008344C4">
              <w:rPr>
                <w:rFonts w:ascii="Nokia Sans S60" w:hAnsi="Nokia Sans S60" w:cs="Nokia Sans S60"/>
                <w:b/>
                <w:bCs/>
                <w:sz w:val="19"/>
                <w:szCs w:val="19"/>
                <w:lang w:val="en-US"/>
              </w:rPr>
              <w:t xml:space="preserve">crazy about playing 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>tennis.</w:t>
            </w:r>
          </w:p>
        </w:tc>
        <w:tc>
          <w:tcPr>
            <w:tcW w:w="2189" w:type="pct"/>
            <w:shd w:val="clear" w:color="auto" w:fill="F2F2F2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</w:rPr>
              <w:t>Она сходит с ума по теннису.</w:t>
            </w:r>
          </w:p>
        </w:tc>
      </w:tr>
      <w:tr w:rsidR="004B1B87" w:rsidRPr="008344C4" w:rsidTr="006C7897">
        <w:tc>
          <w:tcPr>
            <w:tcW w:w="790" w:type="pct"/>
            <w:shd w:val="clear" w:color="auto" w:fill="F2F2F2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be happy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about</w:t>
            </w:r>
          </w:p>
        </w:tc>
        <w:tc>
          <w:tcPr>
            <w:tcW w:w="2021" w:type="pct"/>
            <w:shd w:val="clear" w:color="auto" w:fill="F2F2F2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The children are not </w:t>
            </w:r>
            <w:r w:rsidRPr="008344C4">
              <w:rPr>
                <w:rFonts w:ascii="Nokia Sans S60" w:hAnsi="Nokia Sans S60" w:cs="Nokia Sans S60"/>
                <w:b/>
                <w:bCs/>
                <w:sz w:val="19"/>
                <w:szCs w:val="19"/>
                <w:lang w:val="en-US"/>
              </w:rPr>
              <w:t>happy about seeing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a doctor.</w:t>
            </w:r>
          </w:p>
        </w:tc>
        <w:tc>
          <w:tcPr>
            <w:tcW w:w="2189" w:type="pct"/>
            <w:shd w:val="clear" w:color="auto" w:fill="F2F2F2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</w:rPr>
              <w:t>Дети не рады встрече с врачом.</w:t>
            </w:r>
          </w:p>
        </w:tc>
      </w:tr>
      <w:tr w:rsidR="004B1B87" w:rsidRPr="008344C4" w:rsidTr="006C7897">
        <w:tc>
          <w:tcPr>
            <w:tcW w:w="790" w:type="pct"/>
            <w:shd w:val="clear" w:color="auto" w:fill="F2F2F2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be worried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about</w:t>
            </w:r>
          </w:p>
        </w:tc>
        <w:tc>
          <w:tcPr>
            <w:tcW w:w="2021" w:type="pct"/>
            <w:shd w:val="clear" w:color="auto" w:fill="F2F2F2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I’m </w:t>
            </w:r>
            <w:r w:rsidRPr="008344C4">
              <w:rPr>
                <w:rFonts w:ascii="Nokia Sans S60" w:hAnsi="Nokia Sans S60" w:cs="Nokia Sans S60"/>
                <w:b/>
                <w:bCs/>
                <w:sz w:val="19"/>
                <w:szCs w:val="19"/>
                <w:lang w:val="en-US"/>
              </w:rPr>
              <w:t>worried about making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mistakes.</w:t>
            </w:r>
          </w:p>
        </w:tc>
        <w:tc>
          <w:tcPr>
            <w:tcW w:w="2189" w:type="pct"/>
            <w:shd w:val="clear" w:color="auto" w:fill="F2F2F2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</w:rPr>
              <w:t>Я беспокоюсь о допущении ошибок</w:t>
            </w:r>
          </w:p>
        </w:tc>
      </w:tr>
      <w:tr w:rsidR="004B1B87" w:rsidRPr="008344C4" w:rsidTr="006C7897">
        <w:tc>
          <w:tcPr>
            <w:tcW w:w="790" w:type="pct"/>
            <w:shd w:val="clear" w:color="auto" w:fill="F2F2F2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complain (to smb)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about</w:t>
            </w:r>
          </w:p>
        </w:tc>
        <w:tc>
          <w:tcPr>
            <w:tcW w:w="2021" w:type="pct"/>
            <w:shd w:val="clear" w:color="auto" w:fill="F2F2F2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She </w:t>
            </w:r>
            <w:r w:rsidRPr="008344C4">
              <w:rPr>
                <w:rFonts w:ascii="Nokia Sans S60" w:hAnsi="Nokia Sans S60" w:cs="Nokia Sans S60"/>
                <w:b/>
                <w:bCs/>
                <w:sz w:val="19"/>
                <w:szCs w:val="19"/>
                <w:lang w:val="en-US"/>
              </w:rPr>
              <w:t>complains about bullying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>.</w:t>
            </w:r>
          </w:p>
        </w:tc>
        <w:tc>
          <w:tcPr>
            <w:tcW w:w="2189" w:type="pct"/>
            <w:shd w:val="clear" w:color="auto" w:fill="F2F2F2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</w:rPr>
              <w:t>Она жалуется на запугивание (дедовщину).</w:t>
            </w:r>
          </w:p>
        </w:tc>
      </w:tr>
      <w:tr w:rsidR="004B1B87" w:rsidRPr="008344C4" w:rsidTr="006C7897">
        <w:tc>
          <w:tcPr>
            <w:tcW w:w="790" w:type="pct"/>
            <w:shd w:val="clear" w:color="auto" w:fill="F2F2F2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have doubts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about</w:t>
            </w:r>
          </w:p>
        </w:tc>
        <w:tc>
          <w:tcPr>
            <w:tcW w:w="2021" w:type="pct"/>
            <w:shd w:val="clear" w:color="auto" w:fill="F2F2F2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ind w:right="-57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>He doubts</w:t>
            </w:r>
            <w:r w:rsidRPr="008344C4">
              <w:rPr>
                <w:rFonts w:ascii="Nokia Sans S60" w:hAnsi="Nokia Sans S60" w:cs="Nokia Sans S60"/>
                <w:b/>
                <w:bCs/>
                <w:sz w:val="19"/>
                <w:szCs w:val="19"/>
                <w:lang w:val="en-US"/>
              </w:rPr>
              <w:t xml:space="preserve"> about buying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the correct software.</w:t>
            </w:r>
          </w:p>
        </w:tc>
        <w:tc>
          <w:tcPr>
            <w:tcW w:w="2189" w:type="pct"/>
            <w:shd w:val="clear" w:color="auto" w:fill="F2F2F2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</w:rPr>
              <w:t>Он сомневается по поводу покупки правильного софта.</w:t>
            </w:r>
          </w:p>
        </w:tc>
      </w:tr>
      <w:tr w:rsidR="004B1B87" w:rsidRPr="008344C4" w:rsidTr="006C7897">
        <w:tc>
          <w:tcPr>
            <w:tcW w:w="790" w:type="pct"/>
            <w:shd w:val="clear" w:color="auto" w:fill="F2F2F2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be angry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about</w:t>
            </w:r>
          </w:p>
        </w:tc>
        <w:tc>
          <w:tcPr>
            <w:tcW w:w="2021" w:type="pct"/>
            <w:shd w:val="clear" w:color="auto" w:fill="F2F2F2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ind w:right="-57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What was he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angry about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?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About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your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being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rude.</w:t>
            </w:r>
          </w:p>
        </w:tc>
        <w:tc>
          <w:tcPr>
            <w:tcW w:w="2189" w:type="pct"/>
            <w:shd w:val="clear" w:color="auto" w:fill="F2F2F2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</w:rPr>
              <w:t>На что он злился? За то, что вы грубили.</w:t>
            </w:r>
          </w:p>
        </w:tc>
      </w:tr>
      <w:tr w:rsidR="004B1B87" w:rsidRPr="008344C4" w:rsidTr="006C7897">
        <w:tc>
          <w:tcPr>
            <w:tcW w:w="790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be famous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for</w:t>
            </w:r>
          </w:p>
        </w:tc>
        <w:tc>
          <w:tcPr>
            <w:tcW w:w="2021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ind w:right="-57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Alex is </w:t>
            </w:r>
            <w:r w:rsidRPr="008344C4">
              <w:rPr>
                <w:rFonts w:ascii="Nokia Sans S60" w:hAnsi="Nokia Sans S60" w:cs="Nokia Sans S60"/>
                <w:b/>
                <w:bCs/>
                <w:sz w:val="19"/>
                <w:szCs w:val="19"/>
                <w:lang w:val="en-US"/>
              </w:rPr>
              <w:t>famous for singing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songs.</w:t>
            </w:r>
          </w:p>
        </w:tc>
        <w:tc>
          <w:tcPr>
            <w:tcW w:w="2189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</w:rPr>
              <w:t>Алекс известна своим пением песен.</w:t>
            </w:r>
          </w:p>
        </w:tc>
      </w:tr>
      <w:tr w:rsidR="004B1B87" w:rsidRPr="008344C4" w:rsidTr="006C7897">
        <w:tc>
          <w:tcPr>
            <w:tcW w:w="790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>be</w:t>
            </w:r>
            <w:r w:rsidRPr="008344C4">
              <w:rPr>
                <w:rFonts w:ascii="Nokia Sans S60" w:hAnsi="Nokia Sans S60" w:cs="Nokia Sans S60"/>
                <w:sz w:val="19"/>
                <w:szCs w:val="19"/>
              </w:rPr>
              <w:t xml:space="preserve"> 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>responsible</w:t>
            </w:r>
            <w:r w:rsidRPr="008344C4">
              <w:rPr>
                <w:rFonts w:ascii="Nokia Sans S60" w:hAnsi="Nokia Sans S60" w:cs="Nokia Sans S60"/>
                <w:sz w:val="19"/>
                <w:szCs w:val="19"/>
              </w:rPr>
              <w:t xml:space="preserve">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for</w:t>
            </w:r>
          </w:p>
        </w:tc>
        <w:tc>
          <w:tcPr>
            <w:tcW w:w="2021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ind w:right="-57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Mike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is responsible for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designing the entire project.</w:t>
            </w:r>
          </w:p>
        </w:tc>
        <w:tc>
          <w:tcPr>
            <w:tcW w:w="2189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</w:rPr>
              <w:t>Майк отвечает за дизайн всего проекта.</w:t>
            </w:r>
          </w:p>
        </w:tc>
      </w:tr>
      <w:tr w:rsidR="004B1B87" w:rsidRPr="008344C4" w:rsidTr="006C7897">
        <w:tc>
          <w:tcPr>
            <w:tcW w:w="790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be (un)grateful (to smb)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for</w:t>
            </w:r>
          </w:p>
        </w:tc>
        <w:tc>
          <w:tcPr>
            <w:tcW w:w="2021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ind w:right="-57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She was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grateful to them for letting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her stay at their house.</w:t>
            </w:r>
          </w:p>
        </w:tc>
        <w:tc>
          <w:tcPr>
            <w:tcW w:w="2189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</w:rPr>
              <w:t>Она была благодарна им за то, что они позволили остановиться у них.</w:t>
            </w:r>
          </w:p>
        </w:tc>
      </w:tr>
      <w:tr w:rsidR="004B1B87" w:rsidRPr="008344C4" w:rsidTr="006C7897">
        <w:tc>
          <w:tcPr>
            <w:tcW w:w="790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blame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for</w:t>
            </w:r>
          </w:p>
        </w:tc>
        <w:tc>
          <w:tcPr>
            <w:tcW w:w="2021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ind w:right="-57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The reporter is </w:t>
            </w:r>
            <w:r w:rsidRPr="008344C4">
              <w:rPr>
                <w:rFonts w:ascii="Nokia Sans S60" w:hAnsi="Nokia Sans S60" w:cs="Nokia Sans S60"/>
                <w:b/>
                <w:bCs/>
                <w:sz w:val="19"/>
                <w:szCs w:val="19"/>
                <w:lang w:val="en-US"/>
              </w:rPr>
              <w:t>blamed for writing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bad articles.</w:t>
            </w:r>
          </w:p>
        </w:tc>
        <w:tc>
          <w:tcPr>
            <w:tcW w:w="2189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</w:rPr>
              <w:t>Репортера обвиняют в написании плохих статей.</w:t>
            </w:r>
          </w:p>
        </w:tc>
      </w:tr>
      <w:tr w:rsidR="004B1B87" w:rsidRPr="008344C4" w:rsidTr="006C7897">
        <w:tc>
          <w:tcPr>
            <w:tcW w:w="790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forgive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for</w:t>
            </w:r>
          </w:p>
        </w:tc>
        <w:tc>
          <w:tcPr>
            <w:tcW w:w="2021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ind w:right="-57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Forgive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me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for not doing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it in time.</w:t>
            </w:r>
          </w:p>
        </w:tc>
        <w:tc>
          <w:tcPr>
            <w:tcW w:w="2189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</w:rPr>
              <w:t>Прости, что не сделал это вовремя.</w:t>
            </w:r>
          </w:p>
        </w:tc>
      </w:tr>
      <w:tr w:rsidR="004B1B87" w:rsidRPr="008344C4" w:rsidTr="006C7897">
        <w:tc>
          <w:tcPr>
            <w:tcW w:w="790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reason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for</w:t>
            </w:r>
          </w:p>
        </w:tc>
        <w:tc>
          <w:tcPr>
            <w:tcW w:w="2021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ind w:right="-57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There’s a real </w:t>
            </w:r>
            <w:r w:rsidRPr="008344C4">
              <w:rPr>
                <w:rFonts w:ascii="Nokia Sans S60" w:hAnsi="Nokia Sans S60" w:cs="Nokia Sans S60"/>
                <w:b/>
                <w:bCs/>
                <w:sz w:val="19"/>
                <w:szCs w:val="19"/>
                <w:lang w:val="en-US"/>
              </w:rPr>
              <w:t>reason for winning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the contest. </w:t>
            </w:r>
          </w:p>
        </w:tc>
        <w:tc>
          <w:tcPr>
            <w:tcW w:w="2189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</w:rPr>
              <w:t>Есть реальная причина выиграть соревнование.</w:t>
            </w:r>
          </w:p>
        </w:tc>
      </w:tr>
      <w:tr w:rsidR="004B1B87" w:rsidRPr="008344C4" w:rsidTr="006C7897">
        <w:tc>
          <w:tcPr>
            <w:tcW w:w="790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>thank</w:t>
            </w:r>
            <w:r w:rsidRPr="008344C4">
              <w:rPr>
                <w:rFonts w:ascii="Nokia Sans S60" w:hAnsi="Nokia Sans S60" w:cs="Nokia Sans S60"/>
                <w:sz w:val="19"/>
                <w:szCs w:val="19"/>
              </w:rPr>
              <w:t xml:space="preserve">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for</w:t>
            </w:r>
          </w:p>
        </w:tc>
        <w:tc>
          <w:tcPr>
            <w:tcW w:w="2021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ind w:right="-57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She said goodbye and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thanked us for coming.</w:t>
            </w:r>
          </w:p>
        </w:tc>
        <w:tc>
          <w:tcPr>
            <w:tcW w:w="2189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</w:rPr>
              <w:t>Она попрощалась и поблагодарила нас за то, что мы пришли.</w:t>
            </w:r>
          </w:p>
        </w:tc>
      </w:tr>
    </w:tbl>
    <w:p w:rsidR="004B1B87" w:rsidRPr="008344C4" w:rsidRDefault="004B1B87" w:rsidP="0042030F">
      <w:pPr>
        <w:rPr>
          <w:rFonts w:ascii="Nokia Sans S60" w:hAnsi="Nokia Sans S60" w:cs="Nokia Sans S60"/>
          <w:sz w:val="19"/>
          <w:szCs w:val="19"/>
        </w:rPr>
      </w:pPr>
    </w:p>
    <w:p w:rsidR="004B1B87" w:rsidRPr="008344C4" w:rsidRDefault="00BC47F4" w:rsidP="0042030F">
      <w:pPr>
        <w:widowControl w:val="0"/>
        <w:autoSpaceDE w:val="0"/>
        <w:autoSpaceDN w:val="0"/>
        <w:adjustRightInd w:val="0"/>
        <w:rPr>
          <w:rFonts w:ascii="Nokia Sans S60" w:hAnsi="Nokia Sans S60" w:cs="Nokia Sans S60"/>
          <w:b/>
          <w:sz w:val="19"/>
          <w:szCs w:val="19"/>
          <w:lang w:val="en-US"/>
        </w:rPr>
      </w:pPr>
      <w:r w:rsidRPr="008344C4">
        <w:rPr>
          <w:rFonts w:ascii="Nokia Sans S60" w:hAnsi="Nokia Sans S60" w:cs="Nokia Sans S60"/>
          <w:b/>
          <w:sz w:val="19"/>
          <w:szCs w:val="19"/>
          <w:lang w:val="en-US"/>
        </w:rPr>
        <w:t>GERUND + PREPOSITIONS 8</w:t>
      </w:r>
    </w:p>
    <w:tbl>
      <w:tblPr>
        <w:tblW w:w="5066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39"/>
        <w:gridCol w:w="4534"/>
        <w:gridCol w:w="4963"/>
      </w:tblGrid>
      <w:tr w:rsidR="004B1B87" w:rsidRPr="008344C4" w:rsidTr="006C7897">
        <w:tc>
          <w:tcPr>
            <w:tcW w:w="811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>be bored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 xml:space="preserve"> with</w:t>
            </w:r>
          </w:p>
        </w:tc>
        <w:tc>
          <w:tcPr>
            <w:tcW w:w="2000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ind w:right="-57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I am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bored with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his acting</w:t>
            </w:r>
          </w:p>
        </w:tc>
        <w:tc>
          <w:tcPr>
            <w:tcW w:w="2189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>M</w:t>
            </w:r>
            <w:r w:rsidRPr="008344C4">
              <w:rPr>
                <w:rFonts w:ascii="Nokia Sans S60" w:hAnsi="Nokia Sans S60" w:cs="Nokia Sans S60"/>
                <w:sz w:val="19"/>
                <w:szCs w:val="19"/>
              </w:rPr>
              <w:t>не надоело, как он играет (в театре)</w:t>
            </w:r>
            <w:r w:rsidR="008344C4" w:rsidRPr="008344C4">
              <w:rPr>
                <w:rFonts w:ascii="Nokia Sans S60" w:hAnsi="Nokia Sans S60" w:cs="Nokia Sans S60"/>
                <w:sz w:val="19"/>
                <w:szCs w:val="19"/>
              </w:rPr>
              <w:t>.</w:t>
            </w:r>
          </w:p>
        </w:tc>
      </w:tr>
      <w:tr w:rsidR="004B1B87" w:rsidRPr="008344C4" w:rsidTr="006C7897">
        <w:tc>
          <w:tcPr>
            <w:tcW w:w="811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believe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in</w:t>
            </w:r>
          </w:p>
        </w:tc>
        <w:tc>
          <w:tcPr>
            <w:tcW w:w="2000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ind w:right="-57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She doesn’t </w:t>
            </w:r>
            <w:r w:rsidRPr="008344C4">
              <w:rPr>
                <w:rFonts w:ascii="Nokia Sans S60" w:hAnsi="Nokia Sans S60" w:cs="Nokia Sans S60"/>
                <w:b/>
                <w:bCs/>
                <w:sz w:val="19"/>
                <w:szCs w:val="19"/>
                <w:lang w:val="en-US"/>
              </w:rPr>
              <w:t>believe in getting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lost in the woods.</w:t>
            </w:r>
          </w:p>
        </w:tc>
        <w:tc>
          <w:tcPr>
            <w:tcW w:w="2189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</w:rPr>
              <w:t>Она не верит, что можно заблудиться в лесу</w:t>
            </w:r>
            <w:r w:rsidR="008344C4" w:rsidRPr="008344C4">
              <w:rPr>
                <w:rFonts w:ascii="Nokia Sans S60" w:hAnsi="Nokia Sans S60" w:cs="Nokia Sans S60"/>
                <w:sz w:val="19"/>
                <w:szCs w:val="19"/>
              </w:rPr>
              <w:t>.</w:t>
            </w:r>
          </w:p>
        </w:tc>
      </w:tr>
      <w:tr w:rsidR="004B1B87" w:rsidRPr="008344C4" w:rsidTr="006C7897">
        <w:tc>
          <w:tcPr>
            <w:tcW w:w="811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cope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with</w:t>
            </w:r>
          </w:p>
        </w:tc>
        <w:tc>
          <w:tcPr>
            <w:tcW w:w="2000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ind w:right="-57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He is not sure how to </w:t>
            </w:r>
            <w:r w:rsidRPr="008344C4">
              <w:rPr>
                <w:rFonts w:ascii="Nokia Sans S60" w:hAnsi="Nokia Sans S60" w:cs="Nokia Sans S60"/>
                <w:b/>
                <w:bCs/>
                <w:sz w:val="19"/>
                <w:szCs w:val="19"/>
                <w:lang w:val="en-US"/>
              </w:rPr>
              <w:t>cope with getting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older.</w:t>
            </w:r>
          </w:p>
        </w:tc>
        <w:tc>
          <w:tcPr>
            <w:tcW w:w="2189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</w:rPr>
              <w:t>Он не уверен, как справиться со старением</w:t>
            </w:r>
            <w:r w:rsidR="008344C4" w:rsidRPr="008344C4">
              <w:rPr>
                <w:rFonts w:ascii="Nokia Sans S60" w:hAnsi="Nokia Sans S60" w:cs="Nokia Sans S60"/>
                <w:sz w:val="19"/>
                <w:szCs w:val="19"/>
              </w:rPr>
              <w:t>.</w:t>
            </w:r>
          </w:p>
        </w:tc>
      </w:tr>
      <w:tr w:rsidR="004B1B87" w:rsidRPr="008344C4" w:rsidTr="006C7897">
        <w:tc>
          <w:tcPr>
            <w:tcW w:w="811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difficulty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(in)</w:t>
            </w:r>
          </w:p>
        </w:tc>
        <w:tc>
          <w:tcPr>
            <w:tcW w:w="2000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ind w:right="-108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He has </w:t>
            </w:r>
            <w:r w:rsidRPr="008344C4">
              <w:rPr>
                <w:rFonts w:ascii="Nokia Sans S60" w:hAnsi="Nokia Sans S60" w:cs="Nokia Sans S60"/>
                <w:b/>
                <w:bCs/>
                <w:sz w:val="19"/>
                <w:szCs w:val="19"/>
                <w:lang w:val="en-US"/>
              </w:rPr>
              <w:t>difficulty (in) sending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texts</w:t>
            </w:r>
          </w:p>
        </w:tc>
        <w:tc>
          <w:tcPr>
            <w:tcW w:w="2189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</w:rPr>
              <w:t>У него трудности с отправкой смс</w:t>
            </w:r>
            <w:r w:rsidR="008344C4" w:rsidRPr="008344C4">
              <w:rPr>
                <w:rFonts w:ascii="Nokia Sans S60" w:hAnsi="Nokia Sans S60" w:cs="Nokia Sans S60"/>
                <w:sz w:val="19"/>
                <w:szCs w:val="19"/>
              </w:rPr>
              <w:t>.</w:t>
            </w:r>
          </w:p>
        </w:tc>
      </w:tr>
      <w:tr w:rsidR="004B1B87" w:rsidRPr="008344C4" w:rsidTr="006C7897">
        <w:tc>
          <w:tcPr>
            <w:tcW w:w="811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harm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in</w:t>
            </w:r>
          </w:p>
        </w:tc>
        <w:tc>
          <w:tcPr>
            <w:tcW w:w="2000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ind w:right="-57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There’s no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harm in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asking.</w:t>
            </w:r>
          </w:p>
        </w:tc>
        <w:tc>
          <w:tcPr>
            <w:tcW w:w="2189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</w:rPr>
              <w:t>Не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</w:t>
            </w:r>
            <w:r w:rsidRPr="008344C4">
              <w:rPr>
                <w:rFonts w:ascii="Nokia Sans S60" w:hAnsi="Nokia Sans S60" w:cs="Nokia Sans S60"/>
                <w:sz w:val="19"/>
                <w:szCs w:val="19"/>
              </w:rPr>
              <w:t>повредит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</w:t>
            </w:r>
            <w:r w:rsidRPr="008344C4">
              <w:rPr>
                <w:rFonts w:ascii="Nokia Sans S60" w:hAnsi="Nokia Sans S60" w:cs="Nokia Sans S60"/>
                <w:sz w:val="19"/>
                <w:szCs w:val="19"/>
              </w:rPr>
              <w:t>спросить</w:t>
            </w:r>
            <w:r w:rsidR="008344C4"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>.</w:t>
            </w:r>
          </w:p>
        </w:tc>
      </w:tr>
      <w:tr w:rsidR="004B1B87" w:rsidRPr="008344C4" w:rsidTr="006C7897">
        <w:tc>
          <w:tcPr>
            <w:tcW w:w="811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skill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in</w:t>
            </w:r>
          </w:p>
        </w:tc>
        <w:tc>
          <w:tcPr>
            <w:tcW w:w="2000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ind w:right="-57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You need some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skills in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working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>.</w:t>
            </w:r>
          </w:p>
        </w:tc>
        <w:tc>
          <w:tcPr>
            <w:tcW w:w="2189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</w:rPr>
              <w:t>Вам нужны навыки в работе</w:t>
            </w:r>
            <w:r w:rsidR="008344C4" w:rsidRPr="008344C4">
              <w:rPr>
                <w:rFonts w:ascii="Nokia Sans S60" w:hAnsi="Nokia Sans S60" w:cs="Nokia Sans S60"/>
                <w:sz w:val="19"/>
                <w:szCs w:val="19"/>
              </w:rPr>
              <w:t>.</w:t>
            </w:r>
          </w:p>
        </w:tc>
      </w:tr>
      <w:tr w:rsidR="004B1B87" w:rsidRPr="008344C4" w:rsidTr="006C7897">
        <w:tc>
          <w:tcPr>
            <w:tcW w:w="811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ind w:right="-109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there's no point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in</w:t>
            </w:r>
          </w:p>
        </w:tc>
        <w:tc>
          <w:tcPr>
            <w:tcW w:w="2000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ind w:right="-57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b/>
                <w:bCs/>
                <w:sz w:val="19"/>
                <w:szCs w:val="19"/>
                <w:lang w:val="en-US"/>
              </w:rPr>
              <w:t>There's no point in complaining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>.</w:t>
            </w:r>
          </w:p>
        </w:tc>
        <w:tc>
          <w:tcPr>
            <w:tcW w:w="2189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bCs/>
                <w:sz w:val="19"/>
                <w:szCs w:val="19"/>
              </w:rPr>
              <w:t>Нет смысла жаловаться.</w:t>
            </w:r>
          </w:p>
        </w:tc>
      </w:tr>
      <w:tr w:rsidR="004B1B87" w:rsidRPr="008344C4" w:rsidTr="006C7897">
        <w:tc>
          <w:tcPr>
            <w:tcW w:w="811" w:type="pct"/>
            <w:shd w:val="clear" w:color="auto" w:fill="F2F2F2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concentrate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on</w:t>
            </w:r>
          </w:p>
        </w:tc>
        <w:tc>
          <w:tcPr>
            <w:tcW w:w="2000" w:type="pct"/>
            <w:shd w:val="clear" w:color="auto" w:fill="F2F2F2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ind w:right="-57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Do you </w:t>
            </w:r>
            <w:r w:rsidRPr="008344C4">
              <w:rPr>
                <w:rFonts w:ascii="Nokia Sans S60" w:hAnsi="Nokia Sans S60" w:cs="Nokia Sans S60"/>
                <w:b/>
                <w:bCs/>
                <w:sz w:val="19"/>
                <w:szCs w:val="19"/>
                <w:lang w:val="en-US"/>
              </w:rPr>
              <w:t>concentrate on reading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or </w:t>
            </w:r>
            <w:r w:rsidRPr="008344C4">
              <w:rPr>
                <w:rFonts w:ascii="Nokia Sans S60" w:hAnsi="Nokia Sans S60" w:cs="Nokia Sans S60"/>
                <w:b/>
                <w:bCs/>
                <w:sz w:val="19"/>
                <w:szCs w:val="19"/>
                <w:lang w:val="en-US"/>
              </w:rPr>
              <w:t>writing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>?</w:t>
            </w:r>
          </w:p>
        </w:tc>
        <w:tc>
          <w:tcPr>
            <w:tcW w:w="2189" w:type="pct"/>
            <w:shd w:val="clear" w:color="auto" w:fill="F2F2F2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</w:rPr>
              <w:t>Ты концентрируешься на чтении или письме?</w:t>
            </w:r>
          </w:p>
        </w:tc>
      </w:tr>
      <w:tr w:rsidR="004B1B87" w:rsidRPr="008344C4" w:rsidTr="006C7897">
        <w:tc>
          <w:tcPr>
            <w:tcW w:w="811" w:type="pct"/>
            <w:shd w:val="clear" w:color="auto" w:fill="F2F2F2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>c</w:t>
            </w:r>
            <w:proofErr w:type="spellStart"/>
            <w:r w:rsidRPr="008344C4">
              <w:rPr>
                <w:rFonts w:ascii="Nokia Sans S60" w:hAnsi="Nokia Sans S60" w:cs="Nokia Sans S60"/>
                <w:sz w:val="19"/>
                <w:szCs w:val="19"/>
              </w:rPr>
              <w:t>ongratulate</w:t>
            </w:r>
            <w:proofErr w:type="spellEnd"/>
            <w:r w:rsidRPr="008344C4">
              <w:rPr>
                <w:rFonts w:ascii="Nokia Sans S60" w:hAnsi="Nokia Sans S60" w:cs="Nokia Sans S60"/>
                <w:sz w:val="19"/>
                <w:szCs w:val="19"/>
              </w:rPr>
              <w:t xml:space="preserve"> s</w:t>
            </w:r>
            <w:proofErr w:type="spellStart"/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>mb</w:t>
            </w:r>
            <w:proofErr w:type="spellEnd"/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o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</w:rPr>
              <w:t>n</w:t>
            </w:r>
          </w:p>
        </w:tc>
        <w:tc>
          <w:tcPr>
            <w:tcW w:w="2000" w:type="pct"/>
            <w:shd w:val="clear" w:color="auto" w:fill="F2F2F2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ind w:right="-57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I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congratulate</w:t>
            </w:r>
            <w:r w:rsidRPr="008344C4">
              <w:rPr>
                <w:rFonts w:ascii="Nokia Sans S60" w:hAnsi="Nokia Sans S60" w:cs="Nokia Sans S60"/>
                <w:b/>
                <w:bCs/>
                <w:sz w:val="19"/>
                <w:szCs w:val="19"/>
                <w:lang w:val="en-US"/>
              </w:rPr>
              <w:t xml:space="preserve"> you on making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such a good speech.</w:t>
            </w:r>
          </w:p>
        </w:tc>
        <w:tc>
          <w:tcPr>
            <w:tcW w:w="2189" w:type="pct"/>
            <w:shd w:val="clear" w:color="auto" w:fill="F2F2F2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</w:rPr>
              <w:t>Я поздравляю тебя с тем, что ты произнёс такую хорошую речь.</w:t>
            </w:r>
          </w:p>
        </w:tc>
      </w:tr>
      <w:tr w:rsidR="004B1B87" w:rsidRPr="008344C4" w:rsidTr="006C7897">
        <w:tc>
          <w:tcPr>
            <w:tcW w:w="811" w:type="pct"/>
            <w:shd w:val="clear" w:color="auto" w:fill="F2F2F2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depend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on</w:t>
            </w:r>
          </w:p>
        </w:tc>
        <w:tc>
          <w:tcPr>
            <w:tcW w:w="2000" w:type="pct"/>
            <w:shd w:val="clear" w:color="auto" w:fill="F2F2F2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ind w:right="-57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Success may </w:t>
            </w:r>
            <w:r w:rsidRPr="008344C4">
              <w:rPr>
                <w:rFonts w:ascii="Nokia Sans S60" w:hAnsi="Nokia Sans S60" w:cs="Nokia Sans S60"/>
                <w:b/>
                <w:bCs/>
                <w:sz w:val="19"/>
                <w:szCs w:val="19"/>
                <w:lang w:val="en-US"/>
              </w:rPr>
              <w:t>depend on becoming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more patient.</w:t>
            </w:r>
          </w:p>
        </w:tc>
        <w:tc>
          <w:tcPr>
            <w:tcW w:w="2189" w:type="pct"/>
            <w:shd w:val="clear" w:color="auto" w:fill="F2F2F2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</w:rPr>
              <w:t>Успех может зависеть от того, станешь ли ты более терпеливым</w:t>
            </w:r>
            <w:r w:rsidR="008344C4" w:rsidRPr="008344C4">
              <w:rPr>
                <w:rFonts w:ascii="Nokia Sans S60" w:hAnsi="Nokia Sans S60" w:cs="Nokia Sans S60"/>
                <w:sz w:val="19"/>
                <w:szCs w:val="19"/>
              </w:rPr>
              <w:t>.</w:t>
            </w:r>
          </w:p>
        </w:tc>
      </w:tr>
      <w:tr w:rsidR="004B1B87" w:rsidRPr="008344C4" w:rsidTr="006C7897">
        <w:tc>
          <w:tcPr>
            <w:tcW w:w="811" w:type="pct"/>
            <w:shd w:val="clear" w:color="auto" w:fill="F2F2F2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ind w:right="-109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>keep/go/carry (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on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>)</w:t>
            </w:r>
          </w:p>
        </w:tc>
        <w:tc>
          <w:tcPr>
            <w:tcW w:w="2000" w:type="pct"/>
            <w:shd w:val="clear" w:color="auto" w:fill="F2F2F2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ind w:right="-57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They </w:t>
            </w:r>
            <w:r w:rsidRPr="008344C4">
              <w:rPr>
                <w:rFonts w:ascii="Nokia Sans S60" w:hAnsi="Nokia Sans S60" w:cs="Nokia Sans S60"/>
                <w:b/>
                <w:bCs/>
                <w:sz w:val="19"/>
                <w:szCs w:val="19"/>
                <w:lang w:val="en-US"/>
              </w:rPr>
              <w:t>keep on running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>.</w:t>
            </w:r>
          </w:p>
        </w:tc>
        <w:tc>
          <w:tcPr>
            <w:tcW w:w="2189" w:type="pct"/>
            <w:shd w:val="clear" w:color="auto" w:fill="F2F2F2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</w:rPr>
              <w:t>Они продолжают бежать.</w:t>
            </w:r>
          </w:p>
        </w:tc>
      </w:tr>
      <w:tr w:rsidR="004B1B87" w:rsidRPr="008344C4" w:rsidTr="006C7897">
        <w:tc>
          <w:tcPr>
            <w:tcW w:w="811" w:type="pct"/>
            <w:shd w:val="clear" w:color="auto" w:fill="F2F2F2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>rely</w:t>
            </w:r>
            <w:r w:rsidRPr="008344C4">
              <w:rPr>
                <w:rFonts w:ascii="Nokia Sans S60" w:hAnsi="Nokia Sans S60" w:cs="Nokia Sans S60"/>
                <w:sz w:val="19"/>
                <w:szCs w:val="19"/>
              </w:rPr>
              <w:t xml:space="preserve">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on</w:t>
            </w:r>
            <w:r w:rsidRPr="008344C4">
              <w:rPr>
                <w:rFonts w:ascii="Nokia Sans S60" w:hAnsi="Nokia Sans S60" w:cs="Nokia Sans S60"/>
                <w:sz w:val="19"/>
                <w:szCs w:val="19"/>
              </w:rPr>
              <w:t xml:space="preserve"> </w:t>
            </w:r>
          </w:p>
        </w:tc>
        <w:tc>
          <w:tcPr>
            <w:tcW w:w="2000" w:type="pct"/>
            <w:shd w:val="clear" w:color="auto" w:fill="F2F2F2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ind w:right="-57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He doesn’t </w:t>
            </w:r>
            <w:r w:rsidRPr="008344C4">
              <w:rPr>
                <w:rFonts w:ascii="Nokia Sans S60" w:hAnsi="Nokia Sans S60" w:cs="Nokia Sans S60"/>
                <w:b/>
                <w:bCs/>
                <w:sz w:val="19"/>
                <w:szCs w:val="19"/>
                <w:lang w:val="en-US"/>
              </w:rPr>
              <w:t xml:space="preserve">rely on winning 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>in the casino.</w:t>
            </w:r>
          </w:p>
        </w:tc>
        <w:tc>
          <w:tcPr>
            <w:tcW w:w="2189" w:type="pct"/>
            <w:shd w:val="clear" w:color="auto" w:fill="F2F2F2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</w:rPr>
              <w:t>Он не полагается на выигрыш в казино</w:t>
            </w:r>
          </w:p>
        </w:tc>
      </w:tr>
      <w:tr w:rsidR="004B1B87" w:rsidRPr="008344C4" w:rsidTr="006C7897">
        <w:tc>
          <w:tcPr>
            <w:tcW w:w="811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burst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out</w:t>
            </w:r>
          </w:p>
        </w:tc>
        <w:tc>
          <w:tcPr>
            <w:tcW w:w="2000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ind w:right="-57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I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burst out laughing.</w:t>
            </w:r>
          </w:p>
        </w:tc>
        <w:tc>
          <w:tcPr>
            <w:tcW w:w="2189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bCs/>
                <w:sz w:val="19"/>
                <w:szCs w:val="19"/>
              </w:rPr>
              <w:t>Я рассмеялся</w:t>
            </w:r>
            <w:r w:rsidRPr="008344C4">
              <w:rPr>
                <w:rFonts w:ascii="Nokia Sans S60" w:hAnsi="Nokia Sans S60" w:cs="Nokia Sans S60"/>
                <w:bCs/>
                <w:sz w:val="19"/>
                <w:szCs w:val="19"/>
                <w:lang w:val="en-US"/>
              </w:rPr>
              <w:t>.</w:t>
            </w:r>
          </w:p>
        </w:tc>
      </w:tr>
      <w:tr w:rsidR="004B1B87" w:rsidRPr="008344C4" w:rsidTr="006C7897">
        <w:tc>
          <w:tcPr>
            <w:tcW w:w="811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be disappointed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about</w:t>
            </w:r>
          </w:p>
        </w:tc>
        <w:tc>
          <w:tcPr>
            <w:tcW w:w="2000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ind w:right="-57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He is </w:t>
            </w:r>
            <w:r w:rsidRPr="008344C4">
              <w:rPr>
                <w:rFonts w:ascii="Nokia Sans S60" w:hAnsi="Nokia Sans S60" w:cs="Nokia Sans S60"/>
                <w:b/>
                <w:bCs/>
                <w:sz w:val="19"/>
                <w:szCs w:val="19"/>
                <w:lang w:val="en-US"/>
              </w:rPr>
              <w:t>disappointed at hearing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such a bad report</w:t>
            </w:r>
          </w:p>
        </w:tc>
        <w:tc>
          <w:tcPr>
            <w:tcW w:w="2189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</w:rPr>
              <w:t>Он расстроен из-за того, что слышит такой плохой отчет.</w:t>
            </w:r>
          </w:p>
        </w:tc>
      </w:tr>
      <w:tr w:rsidR="004B1B87" w:rsidRPr="008344C4" w:rsidTr="006C7897">
        <w:tc>
          <w:tcPr>
            <w:tcW w:w="811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object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to</w:t>
            </w:r>
          </w:p>
        </w:tc>
        <w:tc>
          <w:tcPr>
            <w:tcW w:w="2000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ind w:right="-57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>I don’t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 xml:space="preserve"> object to going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there</w:t>
            </w:r>
          </w:p>
        </w:tc>
        <w:tc>
          <w:tcPr>
            <w:tcW w:w="2189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</w:rPr>
              <w:t>Я не против того, чтобы пойти туда</w:t>
            </w:r>
          </w:p>
        </w:tc>
      </w:tr>
      <w:tr w:rsidR="004B1B87" w:rsidRPr="008344C4" w:rsidTr="006C7897">
        <w:tc>
          <w:tcPr>
            <w:tcW w:w="811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>p</w:t>
            </w:r>
            <w:proofErr w:type="spellStart"/>
            <w:r w:rsidRPr="008344C4">
              <w:rPr>
                <w:rFonts w:ascii="Nokia Sans S60" w:hAnsi="Nokia Sans S60" w:cs="Nokia Sans S60"/>
                <w:sz w:val="19"/>
                <w:szCs w:val="19"/>
              </w:rPr>
              <w:t>revent</w:t>
            </w:r>
            <w:proofErr w:type="spellEnd"/>
            <w:r w:rsidRPr="008344C4">
              <w:rPr>
                <w:rFonts w:ascii="Nokia Sans S60" w:hAnsi="Nokia Sans S60" w:cs="Nokia Sans S60"/>
                <w:sz w:val="19"/>
                <w:szCs w:val="19"/>
              </w:rPr>
              <w:t xml:space="preserve"> s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>b</w:t>
            </w:r>
            <w:r w:rsidRPr="008344C4">
              <w:rPr>
                <w:rFonts w:ascii="Nokia Sans S60" w:hAnsi="Nokia Sans S60" w:cs="Nokia Sans S60"/>
                <w:sz w:val="19"/>
                <w:szCs w:val="19"/>
              </w:rPr>
              <w:t xml:space="preserve">.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f</w:t>
            </w:r>
            <w:proofErr w:type="spellStart"/>
            <w:r w:rsidRPr="008344C4">
              <w:rPr>
                <w:rFonts w:ascii="Nokia Sans S60" w:hAnsi="Nokia Sans S60" w:cs="Nokia Sans S60"/>
                <w:b/>
                <w:sz w:val="19"/>
                <w:szCs w:val="19"/>
              </w:rPr>
              <w:t>rom</w:t>
            </w:r>
            <w:proofErr w:type="spellEnd"/>
          </w:p>
        </w:tc>
        <w:tc>
          <w:tcPr>
            <w:tcW w:w="2000" w:type="pct"/>
            <w:shd w:val="clear" w:color="auto" w:fill="auto"/>
          </w:tcPr>
          <w:p w:rsidR="004B1B87" w:rsidRPr="008344C4" w:rsidRDefault="006C7897" w:rsidP="0042030F">
            <w:pPr>
              <w:widowControl w:val="0"/>
              <w:autoSpaceDE w:val="0"/>
              <w:autoSpaceDN w:val="0"/>
              <w:adjustRightInd w:val="0"/>
              <w:ind w:right="-57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noProof/>
                <w:sz w:val="19"/>
                <w:szCs w:val="19"/>
                <w:lang w:val="en-US" w:eastAsia="en-US"/>
              </w:rPr>
              <w:drawing>
                <wp:anchor distT="0" distB="0" distL="114300" distR="114300" simplePos="0" relativeHeight="251702272" behindDoc="0" locked="0" layoutInCell="1" allowOverlap="1" wp14:anchorId="38B199EE" wp14:editId="106B1A6D">
                  <wp:simplePos x="0" y="0"/>
                  <wp:positionH relativeFrom="column">
                    <wp:posOffset>2120265</wp:posOffset>
                  </wp:positionH>
                  <wp:positionV relativeFrom="paragraph">
                    <wp:posOffset>-166370</wp:posOffset>
                  </wp:positionV>
                  <wp:extent cx="579755" cy="819150"/>
                  <wp:effectExtent l="0" t="0" r="0" b="0"/>
                  <wp:wrapNone/>
                  <wp:docPr id="4" name="Picture 4" descr="Royalty-Free (RF) pirate Clipart Illustration #436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oyalty-Free (RF) pirate Clipart Illustration #436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85" r="13846" b="261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75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B1B87"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I can’t </w:t>
            </w:r>
            <w:r w:rsidR="004B1B87" w:rsidRPr="008344C4">
              <w:rPr>
                <w:rFonts w:ascii="Nokia Sans S60" w:hAnsi="Nokia Sans S60" w:cs="Nokia Sans S60"/>
                <w:b/>
                <w:bCs/>
                <w:sz w:val="19"/>
                <w:szCs w:val="19"/>
                <w:lang w:val="en-US"/>
              </w:rPr>
              <w:t>prevent her from lying.</w:t>
            </w:r>
          </w:p>
        </w:tc>
        <w:tc>
          <w:tcPr>
            <w:tcW w:w="2189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</w:rPr>
              <w:t>Я не могу помешать ей врать.</w:t>
            </w:r>
          </w:p>
        </w:tc>
      </w:tr>
      <w:tr w:rsidR="004B1B87" w:rsidRPr="008344C4" w:rsidTr="006C7897">
        <w:tc>
          <w:tcPr>
            <w:tcW w:w="811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be slow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at</w:t>
            </w:r>
          </w:p>
        </w:tc>
        <w:tc>
          <w:tcPr>
            <w:tcW w:w="2000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ind w:right="-57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She’s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slow at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counting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>.</w:t>
            </w:r>
          </w:p>
        </w:tc>
        <w:tc>
          <w:tcPr>
            <w:tcW w:w="2189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</w:rPr>
              <w:t>Она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</w:t>
            </w:r>
            <w:r w:rsidRPr="008344C4">
              <w:rPr>
                <w:rFonts w:ascii="Nokia Sans S60" w:hAnsi="Nokia Sans S60" w:cs="Nokia Sans S60"/>
                <w:sz w:val="19"/>
                <w:szCs w:val="19"/>
              </w:rPr>
              <w:t>медленно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 </w:t>
            </w:r>
            <w:r w:rsidRPr="008344C4">
              <w:rPr>
                <w:rFonts w:ascii="Nokia Sans S60" w:hAnsi="Nokia Sans S60" w:cs="Nokia Sans S60"/>
                <w:sz w:val="19"/>
                <w:szCs w:val="19"/>
              </w:rPr>
              <w:t>считает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>.</w:t>
            </w:r>
          </w:p>
        </w:tc>
      </w:tr>
      <w:tr w:rsidR="004B1B87" w:rsidRPr="008344C4" w:rsidTr="006C7897">
        <w:tc>
          <w:tcPr>
            <w:tcW w:w="811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be surprised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by</w:t>
            </w:r>
          </w:p>
        </w:tc>
        <w:tc>
          <w:tcPr>
            <w:tcW w:w="2000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ind w:right="-57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 xml:space="preserve">What are you </w:t>
            </w:r>
            <w:r w:rsidRPr="008344C4">
              <w:rPr>
                <w:rFonts w:ascii="Nokia Sans S60" w:hAnsi="Nokia Sans S60" w:cs="Nokia Sans S60"/>
                <w:b/>
                <w:sz w:val="19"/>
                <w:szCs w:val="19"/>
                <w:lang w:val="en-US"/>
              </w:rPr>
              <w:t>surprised at</w:t>
            </w:r>
            <w:r w:rsidRPr="008344C4">
              <w:rPr>
                <w:rFonts w:ascii="Nokia Sans S60" w:hAnsi="Nokia Sans S60" w:cs="Nokia Sans S60"/>
                <w:sz w:val="19"/>
                <w:szCs w:val="19"/>
                <w:lang w:val="en-US"/>
              </w:rPr>
              <w:t>?</w:t>
            </w:r>
          </w:p>
        </w:tc>
        <w:tc>
          <w:tcPr>
            <w:tcW w:w="2189" w:type="pct"/>
            <w:shd w:val="clear" w:color="auto" w:fill="auto"/>
          </w:tcPr>
          <w:p w:rsidR="004B1B87" w:rsidRPr="008344C4" w:rsidRDefault="004B1B87" w:rsidP="0042030F">
            <w:pPr>
              <w:widowControl w:val="0"/>
              <w:autoSpaceDE w:val="0"/>
              <w:autoSpaceDN w:val="0"/>
              <w:adjustRightInd w:val="0"/>
              <w:rPr>
                <w:rFonts w:ascii="Nokia Sans S60" w:hAnsi="Nokia Sans S60" w:cs="Nokia Sans S60"/>
                <w:sz w:val="19"/>
                <w:szCs w:val="19"/>
                <w:lang w:val="en-US"/>
              </w:rPr>
            </w:pPr>
            <w:r w:rsidRPr="008344C4">
              <w:rPr>
                <w:rFonts w:ascii="Nokia Sans S60" w:hAnsi="Nokia Sans S60" w:cs="Nokia Sans S60"/>
                <w:sz w:val="19"/>
                <w:szCs w:val="19"/>
              </w:rPr>
              <w:t>Чему ты удивляешься?</w:t>
            </w:r>
          </w:p>
        </w:tc>
      </w:tr>
    </w:tbl>
    <w:p w:rsidR="004B1B87" w:rsidRPr="0042030F" w:rsidRDefault="004B1B87" w:rsidP="0042030F">
      <w:pPr>
        <w:rPr>
          <w:rFonts w:ascii="Nokia Sans S60" w:hAnsi="Nokia Sans S60" w:cs="Nokia Sans S60"/>
          <w:sz w:val="20"/>
          <w:szCs w:val="20"/>
        </w:rPr>
      </w:pPr>
    </w:p>
    <w:sectPr w:rsidR="004B1B87" w:rsidRPr="0042030F" w:rsidSect="004C79B3">
      <w:pgSz w:w="11906" w:h="16838"/>
      <w:pgMar w:top="284" w:right="424" w:bottom="142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Nokia Sans S60">
    <w:panose1 w:val="00000000000000000000"/>
    <w:charset w:val="CC"/>
    <w:family w:val="auto"/>
    <w:pitch w:val="variable"/>
    <w:sig w:usb0="E700AEFF" w:usb1="D081FFFF" w:usb2="0004607F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915"/>
    <w:rsid w:val="00017F42"/>
    <w:rsid w:val="00035E5A"/>
    <w:rsid w:val="000413E8"/>
    <w:rsid w:val="00053BC1"/>
    <w:rsid w:val="00055AEA"/>
    <w:rsid w:val="00060AD8"/>
    <w:rsid w:val="000B6A9E"/>
    <w:rsid w:val="000E191B"/>
    <w:rsid w:val="000E2C59"/>
    <w:rsid w:val="00160B67"/>
    <w:rsid w:val="001A0B27"/>
    <w:rsid w:val="001D47AD"/>
    <w:rsid w:val="001D7A2C"/>
    <w:rsid w:val="00232AF8"/>
    <w:rsid w:val="00252915"/>
    <w:rsid w:val="002A1586"/>
    <w:rsid w:val="002E334E"/>
    <w:rsid w:val="00304671"/>
    <w:rsid w:val="00313A97"/>
    <w:rsid w:val="003605E5"/>
    <w:rsid w:val="003650B7"/>
    <w:rsid w:val="003B10E0"/>
    <w:rsid w:val="0041338D"/>
    <w:rsid w:val="0042030F"/>
    <w:rsid w:val="004579B7"/>
    <w:rsid w:val="004B1B87"/>
    <w:rsid w:val="004C79B3"/>
    <w:rsid w:val="00503B93"/>
    <w:rsid w:val="00584902"/>
    <w:rsid w:val="005D7C39"/>
    <w:rsid w:val="005E7457"/>
    <w:rsid w:val="006C7897"/>
    <w:rsid w:val="006D6A9B"/>
    <w:rsid w:val="006E07CC"/>
    <w:rsid w:val="00820727"/>
    <w:rsid w:val="00820897"/>
    <w:rsid w:val="008344C4"/>
    <w:rsid w:val="008619C4"/>
    <w:rsid w:val="008635D5"/>
    <w:rsid w:val="009154B8"/>
    <w:rsid w:val="009636D0"/>
    <w:rsid w:val="009C009E"/>
    <w:rsid w:val="009E5423"/>
    <w:rsid w:val="009F60C6"/>
    <w:rsid w:val="00A134BA"/>
    <w:rsid w:val="00A13FB0"/>
    <w:rsid w:val="00A858CF"/>
    <w:rsid w:val="00B86F77"/>
    <w:rsid w:val="00BC47F4"/>
    <w:rsid w:val="00C44080"/>
    <w:rsid w:val="00C5224A"/>
    <w:rsid w:val="00CE5EF0"/>
    <w:rsid w:val="00CF1A91"/>
    <w:rsid w:val="00D236F0"/>
    <w:rsid w:val="00D35C73"/>
    <w:rsid w:val="00D548CA"/>
    <w:rsid w:val="00DA481D"/>
    <w:rsid w:val="00DF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1C5D02-7D1C-4A6A-AD03-7BC0381D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915"/>
    <w:pPr>
      <w:spacing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41">
    <w:name w:val="Plain Table 41"/>
    <w:basedOn w:val="TableNormal"/>
    <w:next w:val="PlainTable4"/>
    <w:uiPriority w:val="44"/>
    <w:rsid w:val="0025291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4">
    <w:name w:val="Plain Table 4"/>
    <w:basedOn w:val="TableNormal"/>
    <w:uiPriority w:val="44"/>
    <w:rsid w:val="0025291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9636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203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0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webSettings" Target="webSettings.xml"/><Relationship Id="rId7" Type="http://schemas.openxmlformats.org/officeDocument/2006/relationships/image" Target="http://www.illustrationsof.com/royalty-free-boy-clipart-illustration-1075218tn.jpg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jpe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Custom%20Office%20Templates\Nokia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Nokia.dotx</Template>
  <TotalTime>82</TotalTime>
  <Pages>6</Pages>
  <Words>3056</Words>
  <Characters>17422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12</cp:revision>
  <cp:lastPrinted>2016-07-18T05:45:00Z</cp:lastPrinted>
  <dcterms:created xsi:type="dcterms:W3CDTF">2016-07-06T08:27:00Z</dcterms:created>
  <dcterms:modified xsi:type="dcterms:W3CDTF">2016-07-18T05:47:00Z</dcterms:modified>
</cp:coreProperties>
</file>